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E775" w14:textId="77777777" w:rsidR="00915C0E" w:rsidRPr="00AF4055" w:rsidRDefault="00915C0E" w:rsidP="004E37BA">
      <w:pPr>
        <w:rPr>
          <w:rFonts w:asciiTheme="majorHAnsi" w:hAnsiTheme="majorHAnsi" w:cstheme="majorHAnsi"/>
        </w:rPr>
      </w:pPr>
    </w:p>
    <w:p w14:paraId="36DC26D5" w14:textId="77777777" w:rsidR="00915C0E" w:rsidRPr="00AF4055" w:rsidRDefault="00915C0E" w:rsidP="00915C0E">
      <w:pPr>
        <w:pStyle w:val="sysClass"/>
        <w:framePr w:wrap="notBeside"/>
        <w:rPr>
          <w:rFonts w:asciiTheme="majorHAnsi" w:hAnsiTheme="majorHAnsi" w:cstheme="majorHAnsi"/>
          <w:lang w:val="de-CH"/>
        </w:rPr>
      </w:pP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"Classification"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Für internen Gebrauch</w:t>
      </w:r>
      <w:r w:rsidRPr="00AF4055">
        <w:rPr>
          <w:rFonts w:asciiTheme="majorHAnsi" w:hAnsiTheme="majorHAnsi" w:cstheme="majorHAnsi"/>
        </w:rPr>
        <w:fldChar w:fldCharType="end"/>
      </w:r>
    </w:p>
    <w:p w14:paraId="36CA7D1D" w14:textId="753D2AA9" w:rsidR="00915C0E" w:rsidRPr="00AF4055" w:rsidRDefault="00DB6163" w:rsidP="00915C0E">
      <w:pPr>
        <w:pStyle w:val="Title"/>
        <w:rPr>
          <w:rFonts w:cstheme="majorHAnsi"/>
          <w:lang w:val="de-CH"/>
        </w:rPr>
      </w:pPr>
      <w:r w:rsidRPr="00AF4055">
        <w:rPr>
          <w:rFonts w:cstheme="majorHAnsi"/>
          <w:lang w:val="de-CH"/>
        </w:rPr>
        <w:t xml:space="preserve">Probe </w:t>
      </w:r>
      <w:r w:rsidR="00915C0E" w:rsidRPr="00AF4055">
        <w:rPr>
          <w:rFonts w:cstheme="majorHAnsi"/>
        </w:rPr>
        <w:fldChar w:fldCharType="begin"/>
      </w:r>
      <w:r w:rsidR="00915C0E" w:rsidRPr="00AF4055">
        <w:rPr>
          <w:rFonts w:cstheme="majorHAnsi"/>
          <w:lang w:val="de-CH"/>
        </w:rPr>
        <w:instrText xml:space="preserve"> DOCPROPERTY "TitleTITLEPAGE" </w:instrText>
      </w:r>
      <w:r w:rsidR="00915C0E" w:rsidRPr="00AF4055">
        <w:rPr>
          <w:rFonts w:cstheme="majorHAnsi"/>
        </w:rPr>
        <w:fldChar w:fldCharType="separate"/>
      </w:r>
      <w:r w:rsidR="00F61D90" w:rsidRPr="00AF4055">
        <w:rPr>
          <w:rFonts w:cstheme="majorHAnsi"/>
          <w:lang w:val="de-CH"/>
        </w:rPr>
        <w:t>IPA2018</w:t>
      </w:r>
      <w:r w:rsidR="00915C0E" w:rsidRPr="00AF4055">
        <w:rPr>
          <w:rFonts w:cstheme="majorHAnsi"/>
        </w:rPr>
        <w:fldChar w:fldCharType="end"/>
      </w:r>
    </w:p>
    <w:p w14:paraId="112EA32B" w14:textId="77777777" w:rsidR="00915C0E" w:rsidRPr="00AF4055" w:rsidRDefault="00915C0E" w:rsidP="00915C0E">
      <w:pPr>
        <w:pStyle w:val="sysDocStatistics"/>
        <w:rPr>
          <w:rFonts w:asciiTheme="majorHAnsi" w:hAnsiTheme="majorHAnsi" w:cstheme="majorHAnsi"/>
          <w:lang w:val="de-CH"/>
        </w:rPr>
      </w:pPr>
      <w:r w:rsidRPr="00AF4055">
        <w:rPr>
          <w:rStyle w:val="sysDocStatisticslbl"/>
          <w:rFonts w:asciiTheme="majorHAnsi" w:hAnsiTheme="majorHAnsi" w:cstheme="majorHAnsi"/>
        </w:rPr>
        <w:fldChar w:fldCharType="begin"/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 DOCPROPERTY "lblAuthors" \* Lower </w:instrText>
      </w:r>
      <w:r w:rsidRPr="00AF4055">
        <w:rPr>
          <w:rStyle w:val="sysDocStatisticslbl"/>
          <w:rFonts w:asciiTheme="majorHAnsi" w:hAnsiTheme="majorHAnsi" w:cstheme="majorHAnsi"/>
        </w:rPr>
        <w:fldChar w:fldCharType="separate"/>
      </w:r>
      <w:r w:rsidR="00F61D90" w:rsidRPr="00AF4055">
        <w:rPr>
          <w:rStyle w:val="sysDocStatisticslbl"/>
          <w:rFonts w:asciiTheme="majorHAnsi" w:hAnsiTheme="majorHAnsi" w:cstheme="majorHAnsi"/>
          <w:lang w:val="de-CH"/>
        </w:rPr>
        <w:t>autor(en)</w:t>
      </w:r>
      <w:r w:rsidRPr="00AF4055">
        <w:rPr>
          <w:rStyle w:val="sysDocStatisticslbl"/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ab/>
        <w:t>:</w:t>
      </w:r>
      <w:r w:rsidRPr="00AF4055">
        <w:rPr>
          <w:rFonts w:asciiTheme="majorHAnsi" w:hAnsiTheme="majorHAnsi" w:cstheme="majorHAnsi"/>
          <w:lang w:val="de-CH"/>
        </w:rPr>
        <w:tab/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"Author"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Cassandra Corrodi</w:t>
      </w:r>
      <w:r w:rsidRPr="00AF4055">
        <w:rPr>
          <w:rFonts w:asciiTheme="majorHAnsi" w:hAnsiTheme="majorHAnsi" w:cstheme="majorHAnsi"/>
        </w:rPr>
        <w:fldChar w:fldCharType="end"/>
      </w:r>
    </w:p>
    <w:p w14:paraId="45367619" w14:textId="77777777" w:rsidR="00915C0E" w:rsidRPr="00AF4055" w:rsidRDefault="00915C0E" w:rsidP="00915C0E">
      <w:pPr>
        <w:pStyle w:val="sysDocStatistics"/>
        <w:rPr>
          <w:rFonts w:asciiTheme="majorHAnsi" w:hAnsiTheme="majorHAnsi" w:cstheme="majorHAnsi"/>
          <w:lang w:val="de-CH"/>
        </w:rPr>
      </w:pPr>
      <w:r w:rsidRPr="00AF4055">
        <w:rPr>
          <w:rStyle w:val="sysDocStatisticslbl"/>
          <w:rFonts w:asciiTheme="majorHAnsi" w:hAnsiTheme="majorHAnsi" w:cstheme="majorHAnsi"/>
        </w:rPr>
        <w:fldChar w:fldCharType="begin"/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 DOCPROPERTY "lblDocumentNumber" \* Lower </w:instrText>
      </w:r>
      <w:r w:rsidRPr="00AF4055">
        <w:rPr>
          <w:rStyle w:val="sysDocStatisticslbl"/>
          <w:rFonts w:asciiTheme="majorHAnsi" w:hAnsiTheme="majorHAnsi" w:cstheme="majorHAnsi"/>
        </w:rPr>
        <w:fldChar w:fldCharType="separate"/>
      </w:r>
      <w:r w:rsidR="00F61D90" w:rsidRPr="00AF4055">
        <w:rPr>
          <w:rStyle w:val="sysDocStatisticslbl"/>
          <w:rFonts w:asciiTheme="majorHAnsi" w:hAnsiTheme="majorHAnsi" w:cstheme="majorHAnsi"/>
          <w:lang w:val="de-CH"/>
        </w:rPr>
        <w:t>dokumentennummer</w:t>
      </w:r>
      <w:r w:rsidRPr="00AF4055">
        <w:rPr>
          <w:rStyle w:val="sysDocStatisticslbl"/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ab/>
        <w:t>:</w:t>
      </w:r>
      <w:r w:rsidRPr="00AF4055">
        <w:rPr>
          <w:rFonts w:asciiTheme="majorHAnsi" w:hAnsiTheme="majorHAnsi" w:cstheme="majorHAnsi"/>
          <w:lang w:val="de-CH"/>
        </w:rPr>
        <w:tab/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"DocumentNumber"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CCT-FFF-XXXX</w:t>
      </w:r>
      <w:r w:rsidRPr="00AF4055">
        <w:rPr>
          <w:rFonts w:asciiTheme="majorHAnsi" w:hAnsiTheme="majorHAnsi" w:cstheme="majorHAnsi"/>
        </w:rPr>
        <w:fldChar w:fldCharType="end"/>
      </w:r>
    </w:p>
    <w:p w14:paraId="555D6FE0" w14:textId="77777777" w:rsidR="00915C0E" w:rsidRPr="00AF4055" w:rsidRDefault="00915C0E" w:rsidP="00915C0E">
      <w:pPr>
        <w:pStyle w:val="sysDocStatistics"/>
        <w:rPr>
          <w:rFonts w:asciiTheme="majorHAnsi" w:hAnsiTheme="majorHAnsi" w:cstheme="majorHAnsi"/>
          <w:lang w:val="de-CH"/>
        </w:rPr>
      </w:pPr>
      <w:r w:rsidRPr="00AF4055">
        <w:rPr>
          <w:rStyle w:val="sysDocStatisticslbl"/>
          <w:rFonts w:asciiTheme="majorHAnsi" w:hAnsiTheme="majorHAnsi" w:cstheme="majorHAnsi"/>
        </w:rPr>
        <w:fldChar w:fldCharType="begin"/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 DOCPROPERTY "lblVersion" \* Lower </w:instrText>
      </w:r>
      <w:r w:rsidRPr="00AF4055">
        <w:rPr>
          <w:rStyle w:val="sysDocStatisticslbl"/>
          <w:rFonts w:asciiTheme="majorHAnsi" w:hAnsiTheme="majorHAnsi" w:cstheme="majorHAnsi"/>
        </w:rPr>
        <w:fldChar w:fldCharType="separate"/>
      </w:r>
      <w:r w:rsidR="00F61D90" w:rsidRPr="00AF4055">
        <w:rPr>
          <w:rStyle w:val="sysDocStatisticslbl"/>
          <w:rFonts w:asciiTheme="majorHAnsi" w:hAnsiTheme="majorHAnsi" w:cstheme="majorHAnsi"/>
          <w:lang w:val="de-CH"/>
        </w:rPr>
        <w:t>version</w:t>
      </w:r>
      <w:r w:rsidRPr="00AF4055">
        <w:rPr>
          <w:rStyle w:val="sysDocStatisticslbl"/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ab/>
        <w:t>:</w:t>
      </w:r>
      <w:r w:rsidRPr="00AF4055">
        <w:rPr>
          <w:rFonts w:asciiTheme="majorHAnsi" w:hAnsiTheme="majorHAnsi" w:cstheme="majorHAnsi"/>
          <w:lang w:val="de-CH"/>
        </w:rPr>
        <w:tab/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"Version"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1.0</w:t>
      </w:r>
      <w:r w:rsidRPr="00AF4055">
        <w:rPr>
          <w:rFonts w:asciiTheme="majorHAnsi" w:hAnsiTheme="majorHAnsi" w:cstheme="majorHAnsi"/>
        </w:rPr>
        <w:fldChar w:fldCharType="end"/>
      </w:r>
    </w:p>
    <w:p w14:paraId="7C99D98F" w14:textId="77777777" w:rsidR="00915C0E" w:rsidRPr="00AF4055" w:rsidRDefault="00915C0E" w:rsidP="00915C0E">
      <w:pPr>
        <w:pStyle w:val="sysDocStatistics"/>
        <w:rPr>
          <w:rFonts w:asciiTheme="majorHAnsi" w:hAnsiTheme="majorHAnsi" w:cstheme="majorHAnsi"/>
          <w:lang w:val="de-CH"/>
        </w:rPr>
      </w:pPr>
      <w:r w:rsidRPr="00AF4055">
        <w:rPr>
          <w:rStyle w:val="sysDocStatisticslbl"/>
          <w:rFonts w:asciiTheme="majorHAnsi" w:hAnsiTheme="majorHAnsi" w:cstheme="majorHAnsi"/>
        </w:rPr>
        <w:fldChar w:fldCharType="begin"/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 DOCPROPERTY "lblStatus" \* Lower </w:instrText>
      </w:r>
      <w:r w:rsidRPr="00AF4055">
        <w:rPr>
          <w:rStyle w:val="sysDocStatisticslbl"/>
          <w:rFonts w:asciiTheme="majorHAnsi" w:hAnsiTheme="majorHAnsi" w:cstheme="majorHAnsi"/>
        </w:rPr>
        <w:fldChar w:fldCharType="separate"/>
      </w:r>
      <w:r w:rsidR="00F61D90" w:rsidRPr="00AF4055">
        <w:rPr>
          <w:rStyle w:val="sysDocStatisticslbl"/>
          <w:rFonts w:asciiTheme="majorHAnsi" w:hAnsiTheme="majorHAnsi" w:cstheme="majorHAnsi"/>
          <w:lang w:val="de-CH"/>
        </w:rPr>
        <w:t>status</w:t>
      </w:r>
      <w:r w:rsidRPr="00AF4055">
        <w:rPr>
          <w:rStyle w:val="sysDocStatisticslbl"/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ab/>
        <w:t>:</w:t>
      </w:r>
      <w:r w:rsidRPr="00AF4055">
        <w:rPr>
          <w:rFonts w:asciiTheme="majorHAnsi" w:hAnsiTheme="majorHAnsi" w:cstheme="majorHAnsi"/>
          <w:lang w:val="de-CH"/>
        </w:rPr>
        <w:tab/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"Status"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Draft</w:t>
      </w:r>
      <w:r w:rsidRPr="00AF4055">
        <w:rPr>
          <w:rFonts w:asciiTheme="majorHAnsi" w:hAnsiTheme="majorHAnsi" w:cstheme="majorHAnsi"/>
        </w:rPr>
        <w:fldChar w:fldCharType="end"/>
      </w:r>
    </w:p>
    <w:p w14:paraId="353C4673" w14:textId="77777777" w:rsidR="00915C0E" w:rsidRPr="00AF4055" w:rsidRDefault="00915C0E" w:rsidP="00915C0E">
      <w:pPr>
        <w:pStyle w:val="sysDocStatistics"/>
        <w:rPr>
          <w:rFonts w:asciiTheme="majorHAnsi" w:hAnsiTheme="majorHAnsi" w:cstheme="majorHAnsi"/>
          <w:lang w:val="de-CH"/>
        </w:rPr>
      </w:pPr>
      <w:r w:rsidRPr="00AF4055">
        <w:rPr>
          <w:rStyle w:val="sysDocStatisticslbl"/>
          <w:rFonts w:asciiTheme="majorHAnsi" w:hAnsiTheme="majorHAnsi" w:cstheme="majorHAnsi"/>
        </w:rPr>
        <w:fldChar w:fldCharType="begin"/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 DOCPROPERTY "lblSource" \* Lower </w:instrText>
      </w:r>
      <w:r w:rsidRPr="00AF4055">
        <w:rPr>
          <w:rStyle w:val="sysDocStatisticslbl"/>
          <w:rFonts w:asciiTheme="majorHAnsi" w:hAnsiTheme="majorHAnsi" w:cstheme="majorHAnsi"/>
        </w:rPr>
        <w:fldChar w:fldCharType="separate"/>
      </w:r>
      <w:r w:rsidR="00F61D90" w:rsidRPr="00AF4055">
        <w:rPr>
          <w:rStyle w:val="sysDocStatisticslbl"/>
          <w:rFonts w:asciiTheme="majorHAnsi" w:hAnsiTheme="majorHAnsi" w:cstheme="majorHAnsi"/>
          <w:lang w:val="de-CH"/>
        </w:rPr>
        <w:t>quelle</w:t>
      </w:r>
      <w:r w:rsidRPr="00AF4055">
        <w:rPr>
          <w:rStyle w:val="sysDocStatisticslbl"/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ab/>
        <w:t>:</w:t>
      </w:r>
      <w:r w:rsidRPr="00AF4055">
        <w:rPr>
          <w:rFonts w:asciiTheme="majorHAnsi" w:hAnsiTheme="majorHAnsi" w:cstheme="majorHAnsi"/>
          <w:lang w:val="de-CH"/>
        </w:rPr>
        <w:tab/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"CompanyName"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Atos</w:t>
      </w:r>
      <w:r w:rsidRPr="00AF4055">
        <w:rPr>
          <w:rFonts w:asciiTheme="majorHAnsi" w:hAnsiTheme="majorHAnsi" w:cstheme="majorHAnsi"/>
        </w:rPr>
        <w:fldChar w:fldCharType="end"/>
      </w:r>
    </w:p>
    <w:p w14:paraId="64677B39" w14:textId="77777777" w:rsidR="00915C0E" w:rsidRPr="00AF4055" w:rsidRDefault="00915C0E" w:rsidP="00915C0E">
      <w:pPr>
        <w:pStyle w:val="sysDocStatistics"/>
        <w:rPr>
          <w:rFonts w:asciiTheme="majorHAnsi" w:hAnsiTheme="majorHAnsi" w:cstheme="majorHAnsi"/>
          <w:lang w:val="de-CH"/>
        </w:rPr>
      </w:pPr>
      <w:r w:rsidRPr="00AF4055">
        <w:rPr>
          <w:rStyle w:val="sysDocStatisticslbl"/>
          <w:rFonts w:asciiTheme="majorHAnsi" w:hAnsiTheme="majorHAnsi" w:cstheme="majorHAnsi"/>
        </w:rPr>
        <w:fldChar w:fldCharType="begin"/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 DOCPROPERTY "lblDocumentDate" \* Lower </w:instrText>
      </w:r>
      <w:r w:rsidRPr="00AF4055">
        <w:rPr>
          <w:rStyle w:val="sysDocStatisticslbl"/>
          <w:rFonts w:asciiTheme="majorHAnsi" w:hAnsiTheme="majorHAnsi" w:cstheme="majorHAnsi"/>
        </w:rPr>
        <w:fldChar w:fldCharType="separate"/>
      </w:r>
      <w:r w:rsidR="00F61D90" w:rsidRPr="00AF4055">
        <w:rPr>
          <w:rStyle w:val="sysDocStatisticslbl"/>
          <w:rFonts w:asciiTheme="majorHAnsi" w:hAnsiTheme="majorHAnsi" w:cstheme="majorHAnsi"/>
          <w:lang w:val="de-CH"/>
        </w:rPr>
        <w:t>dokumentendatum</w:t>
      </w:r>
      <w:r w:rsidRPr="00AF4055">
        <w:rPr>
          <w:rStyle w:val="sysDocStatisticslbl"/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ab/>
        <w:t>:</w:t>
      </w:r>
      <w:r w:rsidRPr="00AF4055">
        <w:rPr>
          <w:rFonts w:asciiTheme="majorHAnsi" w:hAnsiTheme="majorHAnsi" w:cstheme="majorHAnsi"/>
          <w:lang w:val="de-CH"/>
        </w:rPr>
        <w:tab/>
      </w:r>
      <w:bookmarkStart w:id="0" w:name="sys_Date"/>
      <w:r w:rsidR="00EA0CC7" w:rsidRPr="00AF4055">
        <w:rPr>
          <w:rFonts w:asciiTheme="majorHAnsi" w:hAnsiTheme="majorHAnsi" w:cstheme="majorHAnsi"/>
          <w:lang w:val="de-CH"/>
        </w:rPr>
        <w:t>24 Oktober 2018</w:t>
      </w:r>
      <w:bookmarkEnd w:id="0"/>
      <w:r w:rsidRPr="00AF4055">
        <w:rPr>
          <w:rFonts w:asciiTheme="majorHAnsi" w:hAnsiTheme="majorHAnsi" w:cstheme="majorHAnsi"/>
          <w:lang w:val="de-CH"/>
        </w:rPr>
        <w:softHyphen/>
      </w:r>
      <w:bookmarkStart w:id="1" w:name="sys_DCO_Dates"/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IF </w:instrTex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"DatesRfT" </w:instrTex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instrText xml:space="preserve"> &lt;&gt; "" "</w:instrText>
      </w:r>
    </w:p>
    <w:p w14:paraId="70EF248D" w14:textId="77777777" w:rsidR="00915C0E" w:rsidRPr="00AF4055" w:rsidRDefault="00915C0E" w:rsidP="00915C0E">
      <w:pPr>
        <w:pStyle w:val="sysDocStatistics"/>
        <w:rPr>
          <w:rFonts w:asciiTheme="majorHAnsi" w:hAnsiTheme="majorHAnsi" w:cstheme="majorHAnsi"/>
          <w:lang w:val="de-CH"/>
        </w:rPr>
      </w:pPr>
      <w:r w:rsidRPr="00AF4055">
        <w:rPr>
          <w:rStyle w:val="sysDocStatisticslbl"/>
          <w:rFonts w:asciiTheme="majorHAnsi" w:hAnsiTheme="majorHAnsi" w:cstheme="majorHAnsi"/>
        </w:rPr>
        <w:fldChar w:fldCharType="begin"/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 DOCPROPERTY "lblDatesRfT" \* Lower </w:instrText>
      </w:r>
      <w:r w:rsidRPr="00AF4055">
        <w:rPr>
          <w:rStyle w:val="sysDocStatisticslbl"/>
          <w:rFonts w:asciiTheme="majorHAnsi" w:hAnsiTheme="majorHAnsi" w:cstheme="majorHAnsi"/>
        </w:rPr>
        <w:fldChar w:fldCharType="separate"/>
      </w:r>
      <w:r w:rsidR="008B40CC" w:rsidRPr="00AF4055">
        <w:rPr>
          <w:rStyle w:val="sysDocStatisticslbl"/>
          <w:rFonts w:asciiTheme="majorHAnsi" w:hAnsiTheme="majorHAnsi" w:cstheme="majorHAnsi"/>
          <w:lang w:val="de-CH"/>
        </w:rPr>
        <w:instrText>released for training</w:instrText>
      </w:r>
      <w:r w:rsidRPr="00AF4055">
        <w:rPr>
          <w:rStyle w:val="sysDocStatisticslbl"/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ab/>
        <w:instrText>:</w:instrText>
      </w:r>
      <w:r w:rsidRPr="00AF4055">
        <w:rPr>
          <w:rFonts w:asciiTheme="majorHAnsi" w:hAnsiTheme="majorHAnsi" w:cstheme="majorHAnsi"/>
          <w:lang w:val="de-CH"/>
        </w:rPr>
        <w:tab/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"DatesRfT" </w:instrText>
      </w:r>
      <w:r w:rsidRPr="00AF4055">
        <w:rPr>
          <w:rFonts w:asciiTheme="majorHAnsi" w:hAnsiTheme="majorHAnsi" w:cstheme="majorHAnsi"/>
        </w:rPr>
        <w:fldChar w:fldCharType="separate"/>
      </w:r>
      <w:r w:rsidR="008B40CC" w:rsidRPr="00AF4055">
        <w:rPr>
          <w:rFonts w:asciiTheme="majorHAnsi" w:hAnsiTheme="majorHAnsi" w:cstheme="majorHAnsi"/>
          <w:lang w:val="de-CH"/>
        </w:rPr>
        <w:instrText>d MMMM yyyy</w:instrTex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instrText xml:space="preserve">" </w:instrTex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softHyphen/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IF </w:instrTex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"DatesRfO" </w:instrTex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instrText xml:space="preserve"> &lt;&gt; "" "</w:instrText>
      </w:r>
    </w:p>
    <w:p w14:paraId="215A362D" w14:textId="77777777" w:rsidR="00915C0E" w:rsidRPr="00AF4055" w:rsidRDefault="00915C0E" w:rsidP="00915C0E">
      <w:pPr>
        <w:pStyle w:val="sysDocStatistics"/>
        <w:rPr>
          <w:rFonts w:asciiTheme="majorHAnsi" w:hAnsiTheme="majorHAnsi" w:cstheme="majorHAnsi"/>
          <w:lang w:val="de-CH"/>
        </w:rPr>
      </w:pPr>
      <w:r w:rsidRPr="00AF4055">
        <w:rPr>
          <w:rStyle w:val="sysDocStatisticslbl"/>
          <w:rFonts w:asciiTheme="majorHAnsi" w:hAnsiTheme="majorHAnsi" w:cstheme="majorHAnsi"/>
        </w:rPr>
        <w:fldChar w:fldCharType="begin"/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 DOCPROPERTY "lblDatesRfO" \* Lower </w:instrText>
      </w:r>
      <w:r w:rsidRPr="00AF4055">
        <w:rPr>
          <w:rStyle w:val="sysDocStatisticslbl"/>
          <w:rFonts w:asciiTheme="majorHAnsi" w:hAnsiTheme="majorHAnsi" w:cstheme="majorHAnsi"/>
        </w:rPr>
        <w:fldChar w:fldCharType="separate"/>
      </w:r>
      <w:r w:rsidR="008B40CC" w:rsidRPr="00AF4055">
        <w:rPr>
          <w:rStyle w:val="sysDocStatisticslbl"/>
          <w:rFonts w:asciiTheme="majorHAnsi" w:hAnsiTheme="majorHAnsi" w:cstheme="majorHAnsi"/>
          <w:lang w:val="de-CH"/>
        </w:rPr>
        <w:instrText>released for operations</w:instrText>
      </w:r>
      <w:r w:rsidRPr="00AF4055">
        <w:rPr>
          <w:rStyle w:val="sysDocStatisticslbl"/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ab/>
        <w:instrText>:</w:instrText>
      </w:r>
      <w:r w:rsidRPr="00AF4055">
        <w:rPr>
          <w:rFonts w:asciiTheme="majorHAnsi" w:hAnsiTheme="majorHAnsi" w:cstheme="majorHAnsi"/>
          <w:lang w:val="de-CH"/>
        </w:rPr>
        <w:tab/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"DatesRfO" </w:instrText>
      </w:r>
      <w:r w:rsidRPr="00AF4055">
        <w:rPr>
          <w:rFonts w:asciiTheme="majorHAnsi" w:hAnsiTheme="majorHAnsi" w:cstheme="majorHAnsi"/>
        </w:rPr>
        <w:fldChar w:fldCharType="separate"/>
      </w:r>
      <w:r w:rsidR="008B40CC" w:rsidRPr="00AF4055">
        <w:rPr>
          <w:rFonts w:asciiTheme="majorHAnsi" w:hAnsiTheme="majorHAnsi" w:cstheme="majorHAnsi"/>
          <w:lang w:val="de-CH"/>
        </w:rPr>
        <w:instrText>d MMMM yyyy</w:instrTex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instrText xml:space="preserve">" </w:instrTex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softHyphen/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IF </w:instrTex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"DatesReview" </w:instrTex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instrText xml:space="preserve"> &lt;&gt; "" "</w:instrText>
      </w:r>
    </w:p>
    <w:p w14:paraId="1CDD270E" w14:textId="77777777" w:rsidR="00915C0E" w:rsidRPr="00AF4055" w:rsidRDefault="00915C0E" w:rsidP="00915C0E">
      <w:pPr>
        <w:pStyle w:val="sysDocStatistics"/>
        <w:rPr>
          <w:rFonts w:asciiTheme="majorHAnsi" w:hAnsiTheme="majorHAnsi" w:cstheme="majorHAnsi"/>
          <w:lang w:val="de-CH"/>
        </w:rPr>
      </w:pPr>
      <w:r w:rsidRPr="00AF4055">
        <w:rPr>
          <w:rStyle w:val="sysDocStatisticslbl"/>
          <w:rFonts w:asciiTheme="majorHAnsi" w:hAnsiTheme="majorHAnsi" w:cstheme="majorHAnsi"/>
        </w:rPr>
        <w:fldChar w:fldCharType="begin"/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 DOCPROPERTY "lblDatesReview" \* Lower </w:instrText>
      </w:r>
      <w:r w:rsidRPr="00AF4055">
        <w:rPr>
          <w:rStyle w:val="sysDocStatisticslbl"/>
          <w:rFonts w:asciiTheme="majorHAnsi" w:hAnsiTheme="majorHAnsi" w:cstheme="majorHAnsi"/>
        </w:rPr>
        <w:fldChar w:fldCharType="separate"/>
      </w:r>
      <w:r w:rsidR="008B40CC" w:rsidRPr="00AF4055">
        <w:rPr>
          <w:rStyle w:val="sysDocStatisticslbl"/>
          <w:rFonts w:asciiTheme="majorHAnsi" w:hAnsiTheme="majorHAnsi" w:cstheme="majorHAnsi"/>
          <w:lang w:val="de-CH"/>
        </w:rPr>
        <w:instrText>review before</w:instrText>
      </w:r>
      <w:r w:rsidRPr="00AF4055">
        <w:rPr>
          <w:rStyle w:val="sysDocStatisticslbl"/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ab/>
        <w:instrText>:</w:instrText>
      </w:r>
      <w:r w:rsidRPr="00AF4055">
        <w:rPr>
          <w:rFonts w:asciiTheme="majorHAnsi" w:hAnsiTheme="majorHAnsi" w:cstheme="majorHAnsi"/>
          <w:lang w:val="de-CH"/>
        </w:rPr>
        <w:tab/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"DatesReview" </w:instrText>
      </w:r>
      <w:r w:rsidRPr="00AF4055">
        <w:rPr>
          <w:rFonts w:asciiTheme="majorHAnsi" w:hAnsiTheme="majorHAnsi" w:cstheme="majorHAnsi"/>
        </w:rPr>
        <w:fldChar w:fldCharType="separate"/>
      </w:r>
      <w:r w:rsidR="008B40CC" w:rsidRPr="00AF4055">
        <w:rPr>
          <w:rFonts w:asciiTheme="majorHAnsi" w:hAnsiTheme="majorHAnsi" w:cstheme="majorHAnsi"/>
          <w:lang w:val="de-CH"/>
        </w:rPr>
        <w:instrText>d MMMM yyyy</w:instrTex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instrText xml:space="preserve">" </w:instrText>
      </w:r>
      <w:r w:rsidRPr="00AF4055">
        <w:rPr>
          <w:rFonts w:asciiTheme="majorHAnsi" w:hAnsiTheme="majorHAnsi" w:cstheme="majorHAnsi"/>
        </w:rPr>
        <w:fldChar w:fldCharType="end"/>
      </w:r>
      <w:bookmarkEnd w:id="1"/>
    </w:p>
    <w:p w14:paraId="6B2FFB3B" w14:textId="77777777" w:rsidR="00915C0E" w:rsidRPr="00AF4055" w:rsidRDefault="00915C0E" w:rsidP="00915C0E">
      <w:pPr>
        <w:pStyle w:val="sysDocStatistics"/>
        <w:rPr>
          <w:rFonts w:asciiTheme="majorHAnsi" w:hAnsiTheme="majorHAnsi" w:cstheme="majorHAnsi"/>
          <w:lang w:val="de-CH"/>
        </w:rPr>
      </w:pPr>
      <w:r w:rsidRPr="00AF4055">
        <w:rPr>
          <w:rStyle w:val="sysDocStatisticslbl"/>
          <w:rFonts w:asciiTheme="majorHAnsi" w:hAnsiTheme="majorHAnsi" w:cstheme="majorHAnsi"/>
        </w:rPr>
        <w:fldChar w:fldCharType="begin"/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 DOCPROPERTY "lblNumberOfPages" \* Lower </w:instrText>
      </w:r>
      <w:r w:rsidRPr="00AF4055">
        <w:rPr>
          <w:rStyle w:val="sysDocStatisticslbl"/>
          <w:rFonts w:asciiTheme="majorHAnsi" w:hAnsiTheme="majorHAnsi" w:cstheme="majorHAnsi"/>
        </w:rPr>
        <w:fldChar w:fldCharType="separate"/>
      </w:r>
      <w:r w:rsidR="00F61D90" w:rsidRPr="00AF4055">
        <w:rPr>
          <w:rStyle w:val="sysDocStatisticslbl"/>
          <w:rFonts w:asciiTheme="majorHAnsi" w:hAnsiTheme="majorHAnsi" w:cstheme="majorHAnsi"/>
          <w:lang w:val="de-CH"/>
        </w:rPr>
        <w:t>anzahl der seiten</w:t>
      </w:r>
      <w:r w:rsidRPr="00AF4055">
        <w:rPr>
          <w:rStyle w:val="sysDocStatisticslbl"/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ab/>
        <w:t>:</w:t>
      </w:r>
      <w:r w:rsidRPr="00AF4055">
        <w:rPr>
          <w:rFonts w:asciiTheme="majorHAnsi" w:hAnsiTheme="majorHAnsi" w:cstheme="majorHAnsi"/>
          <w:lang w:val="de-CH"/>
        </w:rPr>
        <w:tab/>
      </w:r>
      <w:bookmarkStart w:id="2" w:name="sys_NumPages"/>
      <w:r w:rsidR="00D74831" w:rsidRPr="00AF4055">
        <w:rPr>
          <w:rFonts w:asciiTheme="majorHAnsi" w:hAnsiTheme="majorHAnsi" w:cstheme="majorHAnsi"/>
        </w:rPr>
        <w:fldChar w:fldCharType="begin"/>
      </w:r>
      <w:r w:rsidR="00D74831" w:rsidRPr="00AF4055">
        <w:rPr>
          <w:rFonts w:asciiTheme="majorHAnsi" w:hAnsiTheme="majorHAnsi" w:cstheme="majorHAnsi"/>
          <w:lang w:val="de-CH"/>
        </w:rPr>
        <w:instrText xml:space="preserve"> NUMPAGES  </w:instrText>
      </w:r>
      <w:r w:rsidR="00D74831"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1</w:t>
      </w:r>
      <w:r w:rsidR="00D74831" w:rsidRPr="00AF4055">
        <w:rPr>
          <w:rFonts w:asciiTheme="majorHAnsi" w:hAnsiTheme="majorHAnsi" w:cstheme="majorHAnsi"/>
        </w:rPr>
        <w:fldChar w:fldCharType="end"/>
      </w:r>
      <w:bookmarkEnd w:id="2"/>
    </w:p>
    <w:p w14:paraId="2AC5FAA6" w14:textId="77777777" w:rsidR="00915C0E" w:rsidRPr="00AF4055" w:rsidRDefault="004E0833" w:rsidP="00915C0E">
      <w:pPr>
        <w:pStyle w:val="sysDocStatisticsOwner"/>
        <w:rPr>
          <w:rFonts w:asciiTheme="majorHAnsi" w:hAnsiTheme="majorHAnsi" w:cstheme="majorHAnsi"/>
          <w:lang w:val="de-CH"/>
        </w:rPr>
      </w:pPr>
      <w:r w:rsidRPr="00AF4055">
        <w:rPr>
          <w:rStyle w:val="sysDocStatisticslbl"/>
          <w:rFonts w:asciiTheme="majorHAnsi" w:hAnsiTheme="majorHAnsi" w:cstheme="majorHAnsi"/>
        </w:rPr>
        <w:fldChar w:fldCharType="begin"/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 IF </w:instrTex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"Owner"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instrText>Cassandra Corrodi</w:instrTex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 &lt;&gt; "" "</w:instrText>
      </w:r>
      <w:r w:rsidRPr="00AF4055">
        <w:rPr>
          <w:rStyle w:val="sysDocStatisticslbl"/>
          <w:rFonts w:asciiTheme="majorHAnsi" w:hAnsiTheme="majorHAnsi" w:cstheme="majorHAnsi"/>
        </w:rPr>
        <w:fldChar w:fldCharType="begin"/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 DOCPROPERTY "lblOwner" \* Lower</w:instrText>
      </w:r>
      <w:r w:rsidRPr="00AF4055">
        <w:rPr>
          <w:rStyle w:val="sysDocStatisticslbl"/>
          <w:rFonts w:asciiTheme="majorHAnsi" w:hAnsiTheme="majorHAnsi" w:cstheme="majorHAnsi"/>
        </w:rPr>
        <w:fldChar w:fldCharType="separate"/>
      </w:r>
      <w:r w:rsidR="00F61D90" w:rsidRPr="00AF4055">
        <w:rPr>
          <w:rStyle w:val="sysDocStatisticslbl"/>
          <w:rFonts w:asciiTheme="majorHAnsi" w:hAnsiTheme="majorHAnsi" w:cstheme="majorHAnsi"/>
          <w:lang w:val="de-CH"/>
        </w:rPr>
        <w:instrText>owner</w:instrText>
      </w:r>
      <w:r w:rsidRPr="00AF4055">
        <w:rPr>
          <w:rStyle w:val="sysDocStatisticslbl"/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ab/>
        <w:instrText>:</w:instrText>
      </w:r>
      <w:r w:rsidRPr="00AF4055">
        <w:rPr>
          <w:rStyle w:val="sysDocStatisticslbl"/>
          <w:rFonts w:asciiTheme="majorHAnsi" w:hAnsiTheme="majorHAnsi" w:cstheme="majorHAnsi"/>
          <w:lang w:val="de-CH"/>
        </w:rPr>
        <w:instrText xml:space="preserve">" "" </w:instrText>
      </w:r>
      <w:r w:rsidRPr="00AF4055">
        <w:rPr>
          <w:rStyle w:val="sysDocStatisticslbl"/>
          <w:rFonts w:asciiTheme="majorHAnsi" w:hAnsiTheme="majorHAnsi" w:cstheme="majorHAnsi"/>
        </w:rPr>
        <w:fldChar w:fldCharType="separate"/>
      </w:r>
      <w:r w:rsidR="00F61D90" w:rsidRPr="00AF4055">
        <w:rPr>
          <w:rStyle w:val="sysDocStatisticslbl"/>
          <w:rFonts w:asciiTheme="majorHAnsi" w:hAnsiTheme="majorHAnsi" w:cstheme="majorHAnsi"/>
          <w:lang w:val="de-CH"/>
        </w:rPr>
        <w:t>owner</w:t>
      </w:r>
      <w:r w:rsidR="00F61D90" w:rsidRPr="00AF4055">
        <w:rPr>
          <w:rFonts w:asciiTheme="majorHAnsi" w:hAnsiTheme="majorHAnsi" w:cstheme="majorHAnsi"/>
          <w:lang w:val="de-CH"/>
        </w:rPr>
        <w:tab/>
        <w:t>:</w:t>
      </w:r>
      <w:r w:rsidRPr="00AF4055">
        <w:rPr>
          <w:rStyle w:val="sysDocStatisticslbl"/>
          <w:rFonts w:asciiTheme="majorHAnsi" w:hAnsiTheme="majorHAnsi" w:cstheme="majorHAnsi"/>
        </w:rPr>
        <w:fldChar w:fldCharType="end"/>
      </w:r>
      <w:r w:rsidR="00915C0E" w:rsidRPr="00AF4055">
        <w:rPr>
          <w:rFonts w:asciiTheme="majorHAnsi" w:hAnsiTheme="majorHAnsi" w:cstheme="majorHAnsi"/>
          <w:lang w:val="de-CH"/>
        </w:rPr>
        <w:tab/>
      </w:r>
      <w:r w:rsidR="00915C0E" w:rsidRPr="00AF4055">
        <w:rPr>
          <w:rFonts w:asciiTheme="majorHAnsi" w:hAnsiTheme="majorHAnsi" w:cstheme="majorHAnsi"/>
        </w:rPr>
        <w:fldChar w:fldCharType="begin"/>
      </w:r>
      <w:r w:rsidR="00915C0E" w:rsidRPr="00AF4055">
        <w:rPr>
          <w:rFonts w:asciiTheme="majorHAnsi" w:hAnsiTheme="majorHAnsi" w:cstheme="majorHAnsi"/>
          <w:lang w:val="de-CH"/>
        </w:rPr>
        <w:instrText xml:space="preserve"> DOCPROPERTY "Owner" </w:instrText>
      </w:r>
      <w:r w:rsidR="00915C0E"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Cassandra Corrodi</w:t>
      </w:r>
      <w:r w:rsidR="00915C0E" w:rsidRPr="00AF4055">
        <w:rPr>
          <w:rFonts w:asciiTheme="majorHAnsi" w:hAnsiTheme="majorHAnsi" w:cstheme="majorHAnsi"/>
        </w:rPr>
        <w:fldChar w:fldCharType="end"/>
      </w:r>
    </w:p>
    <w:p w14:paraId="082D81A8" w14:textId="77777777" w:rsidR="00915C0E" w:rsidRPr="00AF4055" w:rsidRDefault="00915C0E" w:rsidP="00915C0E">
      <w:pPr>
        <w:pStyle w:val="sysMAT"/>
        <w:framePr w:wrap="around"/>
        <w:rPr>
          <w:rFonts w:asciiTheme="majorHAnsi" w:hAnsiTheme="majorHAnsi" w:cstheme="majorHAnsi"/>
          <w:lang w:val="de-CH"/>
        </w:rPr>
      </w:pPr>
      <w:bookmarkStart w:id="3" w:name="sys_ManagementApprovalTable"/>
      <w:bookmarkEnd w:id="3"/>
    </w:p>
    <w:p w14:paraId="54D3CB38" w14:textId="77777777" w:rsidR="00915C0E" w:rsidRPr="00AF4055" w:rsidRDefault="00915C0E" w:rsidP="00915C0E">
      <w:pPr>
        <w:pStyle w:val="sysCopyright"/>
        <w:framePr w:wrap="around"/>
        <w:rPr>
          <w:rFonts w:asciiTheme="majorHAnsi" w:hAnsiTheme="majorHAnsi" w:cstheme="majorHAnsi"/>
          <w:lang w:val="de-CH"/>
        </w:rPr>
      </w:pPr>
      <w:r w:rsidRPr="00AF4055">
        <w:rPr>
          <w:rFonts w:asciiTheme="majorHAnsi" w:hAnsiTheme="majorHAnsi" w:cstheme="majorHAnsi"/>
          <w:lang w:val="de-CH"/>
        </w:rPr>
        <w:t xml:space="preserve">© Copyright </w: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"Copyright"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2018</w: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 xml:space="preserve">, </w: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DOCPROPERTY"CompanyNameLegal"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Atos AG</w: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 xml:space="preserve"> </w: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"lblCopyright"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Alle Rechte vorbehalten.</w: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 xml:space="preserve"> </w: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"lblCopyright2"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Reproduktion von Teilen oder dem Gesamten ist ohne vorherige schriftliche Genehmigung des Urhebers untersagt.</w: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 xml:space="preserve"> </w: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"lblQuestions"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Für Fragen oder Anmerkungen zu diesem Dokument wenden Sie sich bitte an</w: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 xml:space="preserve"> </w: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"CompanyName"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Atos</w: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 xml:space="preserve">, </w: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  <w:lang w:val="de-CH"/>
        </w:rPr>
        <w:instrText xml:space="preserve"> DOCPROPERTY "QuestionPhone" </w:instrText>
      </w:r>
      <w:r w:rsidRPr="00AF4055">
        <w:rPr>
          <w:rFonts w:asciiTheme="majorHAnsi" w:hAnsiTheme="majorHAnsi" w:cstheme="majorHAnsi"/>
        </w:rPr>
        <w:fldChar w:fldCharType="separate"/>
      </w:r>
      <w:r w:rsidR="00F61D90" w:rsidRPr="00AF4055">
        <w:rPr>
          <w:rFonts w:asciiTheme="majorHAnsi" w:hAnsiTheme="majorHAnsi" w:cstheme="majorHAnsi"/>
          <w:lang w:val="de-CH"/>
        </w:rPr>
        <w:t>0795893817</w: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  <w:lang w:val="de-CH"/>
        </w:rPr>
        <w:t>.</w:t>
      </w:r>
    </w:p>
    <w:p w14:paraId="5C27FE3B" w14:textId="77777777" w:rsidR="00915C0E" w:rsidRPr="00AF4055" w:rsidRDefault="00915C0E" w:rsidP="00915C0E">
      <w:pPr>
        <w:pStyle w:val="BodyText"/>
        <w:rPr>
          <w:rFonts w:asciiTheme="majorHAnsi" w:hAnsiTheme="majorHAnsi" w:cstheme="majorHAnsi"/>
          <w:lang w:val="de-CH"/>
        </w:rPr>
      </w:pPr>
    </w:p>
    <w:p w14:paraId="055103F0" w14:textId="77777777" w:rsidR="00915C0E" w:rsidRPr="00AF4055" w:rsidRDefault="00915C0E" w:rsidP="00915C0E">
      <w:pPr>
        <w:pStyle w:val="BodyText"/>
        <w:rPr>
          <w:rFonts w:asciiTheme="majorHAnsi" w:hAnsiTheme="majorHAnsi" w:cstheme="majorHAnsi"/>
          <w:lang w:val="de-CH"/>
        </w:rPr>
        <w:sectPr w:rsidR="00915C0E" w:rsidRPr="00AF4055" w:rsidSect="009A5305">
          <w:pgSz w:w="11907" w:h="16839" w:code="9"/>
          <w:pgMar w:top="4933" w:right="1134" w:bottom="851" w:left="1814" w:header="1531" w:footer="709" w:gutter="0"/>
          <w:cols w:space="720"/>
          <w:titlePg/>
          <w:docGrid w:linePitch="272"/>
        </w:sectPr>
      </w:pPr>
    </w:p>
    <w:sdt>
      <w:sdtPr>
        <w:rPr>
          <w:rFonts w:eastAsia="Times New Roman" w:cstheme="majorHAnsi"/>
          <w:color w:val="auto"/>
          <w:sz w:val="18"/>
          <w:szCs w:val="20"/>
        </w:rPr>
        <w:id w:val="11172595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2"/>
          <w:szCs w:val="22"/>
        </w:rPr>
      </w:sdtEndPr>
      <w:sdtContent>
        <w:p w14:paraId="06B57A69" w14:textId="03DEEDA2" w:rsidR="00B853E7" w:rsidRPr="00AF4055" w:rsidRDefault="00B853E7">
          <w:pPr>
            <w:pStyle w:val="TOCHeading"/>
            <w:rPr>
              <w:rFonts w:cstheme="majorHAnsi"/>
            </w:rPr>
          </w:pPr>
          <w:proofErr w:type="spellStart"/>
          <w:r w:rsidRPr="00AF4055">
            <w:rPr>
              <w:rFonts w:cstheme="majorHAnsi"/>
            </w:rPr>
            <w:t>Inhaltsverzeichnis</w:t>
          </w:r>
          <w:proofErr w:type="spellEnd"/>
        </w:p>
        <w:p w14:paraId="3B193C28" w14:textId="0354ABE2" w:rsidR="00485F5A" w:rsidRPr="00AF4055" w:rsidRDefault="00B853E7">
          <w:pPr>
            <w:pStyle w:val="TOC1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r w:rsidRPr="00AF4055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AF4055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AF4055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528163134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Teil 1: Umfeld und Ablauf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_Toc528163134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4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2259037" w14:textId="797D205D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35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1.1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Einleitung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_Toc528163135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4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061A64FA" w14:textId="2578582E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36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1.2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Beteiligte Personen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_Toc528163136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5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3DA079E0" w14:textId="2A4AD007" w:rsidR="00485F5A" w:rsidRPr="00AF4055" w:rsidRDefault="00470240">
          <w:pPr>
            <w:pStyle w:val="TOC3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37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1.2.1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Durchführung der IPA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_Toc528163137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5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07062E9" w14:textId="288428A4" w:rsidR="00485F5A" w:rsidRPr="00AF4055" w:rsidRDefault="00470240">
          <w:pPr>
            <w:pStyle w:val="TOC3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38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1.2.2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Kandidat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_Toc528163138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5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028F6B00" w14:textId="42E669F3" w:rsidR="00485F5A" w:rsidRPr="00AF4055" w:rsidRDefault="00470240">
          <w:pPr>
            <w:pStyle w:val="TOC3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39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1.2.3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Fachvorgesetzter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_Toc528163139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5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308971F" w14:textId="5747E46C" w:rsidR="00485F5A" w:rsidRPr="00AF4055" w:rsidRDefault="00470240">
          <w:pPr>
            <w:pStyle w:val="TOC3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40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1.2.4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Ausbildungsverantwortlicher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_Toc528163140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5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0B9A5BFB" w14:textId="409AB85A" w:rsidR="00485F5A" w:rsidRPr="00AF4055" w:rsidRDefault="00470240">
          <w:pPr>
            <w:pStyle w:val="TOC3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41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1.2.5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Experte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_Toc528163141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5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3BC75CE3" w14:textId="6CF6AC5B" w:rsidR="00485F5A" w:rsidRPr="00AF4055" w:rsidRDefault="00470240">
          <w:pPr>
            <w:pStyle w:val="TOC3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42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1.2.6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Zweit Experte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_Toc528163142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5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6A434CD9" w14:textId="78475B4C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43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1.3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Aufgabenstellung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_Toc528163143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6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32E81F9D" w14:textId="70F2A542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44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1.4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Projektorganisation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_Toc528163144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6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0E118A67" w14:textId="51BA4267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45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1.5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Vorkenntnisse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_Toc528163145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6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1F74604" w14:textId="20844BF0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46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1.6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Vorarbeiten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_Toc528163146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6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645F4ED" w14:textId="40791348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47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1.7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Firmenstandards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_Toc528163147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6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4D1EA0A" w14:textId="6D4DAA94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48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1.8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Zeitplan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_Toc528163148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7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40C2F1D" w14:textId="726E74D6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49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1.9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Arbeitsprotokoll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_Toc528163149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8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72784F30" w14:textId="1C0C3ED4" w:rsidR="00485F5A" w:rsidRPr="00AF4055" w:rsidRDefault="00470240">
          <w:pPr>
            <w:pStyle w:val="TOC1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50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2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Teil 2: Projekt-Dokumentation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_Toc528163150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18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0C82D49C" w14:textId="29E32747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51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2.1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Informieren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_Toc528163151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18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2231501" w14:textId="1D5FBF05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52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2.2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Planen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_Toc528163152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18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66E980E8" w14:textId="47278D13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53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2.3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Entscheiden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_Toc528163153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18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2703314E" w14:textId="20D025A1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54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2.4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Realisieren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_Toc528163154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18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40873BD4" w14:textId="15FF0E7B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55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2.5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Kontrollieren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_Toc528163155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18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F0EFA3A" w14:textId="01F2F530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56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2.6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Auswerten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_Toc528163156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18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CA23E1E" w14:textId="29539F11" w:rsidR="00485F5A" w:rsidRPr="00AF4055" w:rsidRDefault="00470240">
          <w:pPr>
            <w:pStyle w:val="TOC1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57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3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Teil 3: Anhang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_Toc528163157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19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735BD79" w14:textId="585D5945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58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3.1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Quellenverzeichnis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_Toc528163158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19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03B283C2" w14:textId="4A88DC71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59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3.2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Abbildungsverzeichnis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_Toc528163159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19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727550D0" w14:textId="65692639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60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3.3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Tabellenverzeichnis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_Toc528163160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19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9AA2344" w14:textId="48E4BB5C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61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3.4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Glossar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_Toc528163161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19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2F17AA2A" w14:textId="1303645A" w:rsidR="00485F5A" w:rsidRPr="00AF4055" w:rsidRDefault="00470240">
          <w:pPr>
            <w:pStyle w:val="TOC2"/>
            <w:rPr>
              <w:rFonts w:asciiTheme="majorHAnsi" w:hAnsiTheme="majorHAnsi" w:cstheme="majorHAnsi"/>
              <w:sz w:val="22"/>
              <w:szCs w:val="22"/>
              <w:lang w:val="de-CH" w:eastAsia="de-CH"/>
            </w:rPr>
          </w:pPr>
          <w:hyperlink w:anchor="_Toc528163162" w:history="1">
            <w:r w:rsidR="00485F5A" w:rsidRPr="00AF4055">
              <w:rPr>
                <w:rStyle w:val="Hyperlink"/>
                <w:rFonts w:asciiTheme="majorHAnsi" w:hAnsiTheme="majorHAnsi" w:cstheme="majorHAnsi"/>
              </w:rPr>
              <w:t>3.5</w:t>
            </w:r>
            <w:r w:rsidR="00485F5A" w:rsidRPr="00AF4055">
              <w:rPr>
                <w:rFonts w:asciiTheme="majorHAnsi" w:hAnsiTheme="majorHAnsi" w:cstheme="majorHAnsi"/>
                <w:sz w:val="22"/>
                <w:szCs w:val="22"/>
                <w:lang w:val="de-CH" w:eastAsia="de-CH"/>
              </w:rPr>
              <w:tab/>
            </w:r>
            <w:r w:rsidR="00485F5A" w:rsidRPr="00AF4055">
              <w:rPr>
                <w:rStyle w:val="Hyperlink"/>
                <w:rFonts w:asciiTheme="majorHAnsi" w:hAnsiTheme="majorHAnsi" w:cstheme="majorHAnsi"/>
              </w:rPr>
              <w:t>Programmcode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tab/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begin"/>
            </w:r>
            <w:r w:rsidR="00485F5A" w:rsidRPr="00AF4055">
              <w:rPr>
                <w:rFonts w:asciiTheme="majorHAnsi" w:hAnsiTheme="majorHAnsi" w:cstheme="majorHAnsi"/>
                <w:webHidden/>
              </w:rPr>
              <w:instrText xml:space="preserve"> PAGEREF _Toc528163162 \h </w:instrText>
            </w:r>
            <w:r w:rsidR="00485F5A" w:rsidRPr="00AF4055">
              <w:rPr>
                <w:rFonts w:asciiTheme="majorHAnsi" w:hAnsiTheme="majorHAnsi" w:cstheme="majorHAnsi"/>
                <w:webHidden/>
              </w:rPr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485F5A" w:rsidRPr="00AF4055">
              <w:rPr>
                <w:rFonts w:asciiTheme="majorHAnsi" w:hAnsiTheme="majorHAnsi" w:cstheme="majorHAnsi"/>
                <w:webHidden/>
              </w:rPr>
              <w:t>19</w:t>
            </w:r>
            <w:r w:rsidR="00485F5A" w:rsidRPr="00AF405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7B25C045" w14:textId="0EB46F29" w:rsidR="00B853E7" w:rsidRPr="00AF4055" w:rsidRDefault="00B853E7">
          <w:pPr>
            <w:rPr>
              <w:rFonts w:asciiTheme="majorHAnsi" w:hAnsiTheme="majorHAnsi" w:cstheme="majorHAnsi"/>
            </w:rPr>
          </w:pPr>
          <w:r w:rsidRPr="00AF4055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CD787B1" w14:textId="5F9460F2" w:rsidR="00EC651D" w:rsidRDefault="00EC651D" w:rsidP="00EC651D">
      <w:pPr>
        <w:pStyle w:val="Heading0"/>
        <w:rPr>
          <w:rFonts w:cstheme="majorHAnsi"/>
        </w:rPr>
      </w:pPr>
      <w:r w:rsidRPr="00AF4055">
        <w:rPr>
          <w:rFonts w:cstheme="majorHAnsi"/>
        </w:rPr>
        <w:fldChar w:fldCharType="begin"/>
      </w:r>
      <w:r w:rsidRPr="00AF4055">
        <w:rPr>
          <w:rFonts w:cstheme="majorHAnsi"/>
        </w:rPr>
        <w:instrText xml:space="preserve"> DOCPROPERTY "lblListOfChanges" </w:instrText>
      </w:r>
      <w:r w:rsidRPr="00AF4055">
        <w:rPr>
          <w:rFonts w:cstheme="majorHAnsi"/>
        </w:rPr>
        <w:fldChar w:fldCharType="separate"/>
      </w:r>
      <w:proofErr w:type="spellStart"/>
      <w:r w:rsidRPr="00AF4055">
        <w:rPr>
          <w:rFonts w:cstheme="majorHAnsi"/>
        </w:rPr>
        <w:t>Änderungshistorie</w:t>
      </w:r>
      <w:proofErr w:type="spellEnd"/>
      <w:r w:rsidRPr="00AF4055">
        <w:rPr>
          <w:rFonts w:cstheme="majorHAnsi"/>
        </w:rPr>
        <w:fldChar w:fldCharType="end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238"/>
      </w:tblGrid>
      <w:tr w:rsidR="008C0C08" w14:paraId="39776570" w14:textId="77777777" w:rsidTr="00F47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11BC2DB7" w14:textId="5AF89E78" w:rsidR="008C0C08" w:rsidRDefault="008C0C08" w:rsidP="008C0C08">
            <w:pPr>
              <w:pStyle w:val="BodyText"/>
            </w:pPr>
            <w:r>
              <w:t>Version</w:t>
            </w:r>
          </w:p>
        </w:tc>
        <w:tc>
          <w:tcPr>
            <w:tcW w:w="2237" w:type="dxa"/>
          </w:tcPr>
          <w:p w14:paraId="7B3286BD" w14:textId="36C360A8" w:rsidR="008C0C08" w:rsidRDefault="008C0C08" w:rsidP="008C0C08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237" w:type="dxa"/>
          </w:tcPr>
          <w:p w14:paraId="5C6808E1" w14:textId="02AD1BAC" w:rsidR="008C0C08" w:rsidRDefault="008C0C08" w:rsidP="008C0C08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238" w:type="dxa"/>
          </w:tcPr>
          <w:p w14:paraId="1E298245" w14:textId="697F9E17" w:rsidR="008C0C08" w:rsidRDefault="008C0C08" w:rsidP="008C0C08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Autor(en)</w:t>
            </w:r>
          </w:p>
        </w:tc>
      </w:tr>
      <w:tr w:rsidR="008C0C08" w14:paraId="2FF6197D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347B4165" w14:textId="2679877E" w:rsidR="008C0C08" w:rsidRDefault="00F47881" w:rsidP="008C0C08">
            <w:pPr>
              <w:pStyle w:val="BodyText"/>
            </w:pPr>
            <w:r>
              <w:t>0.1</w:t>
            </w:r>
          </w:p>
        </w:tc>
        <w:tc>
          <w:tcPr>
            <w:tcW w:w="2237" w:type="dxa"/>
          </w:tcPr>
          <w:p w14:paraId="77889302" w14:textId="77777777" w:rsidR="008C0C08" w:rsidRDefault="008C0C08" w:rsidP="008C0C0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7" w:type="dxa"/>
          </w:tcPr>
          <w:p w14:paraId="4D7CB354" w14:textId="77777777" w:rsidR="008C0C08" w:rsidRDefault="008C0C08" w:rsidP="008C0C0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43F8843E" w14:textId="26539DA3" w:rsidR="008C0C08" w:rsidRDefault="008C0C08" w:rsidP="008C0C0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Cassandra Corrodi</w:t>
            </w:r>
          </w:p>
        </w:tc>
      </w:tr>
      <w:tr w:rsidR="008C0C08" w14:paraId="6848BAB2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0F3C9785" w14:textId="7FE0285A" w:rsidR="008C0C08" w:rsidRDefault="00F47881" w:rsidP="008C0C08">
            <w:pPr>
              <w:pStyle w:val="BodyText"/>
            </w:pPr>
            <w:r>
              <w:t>0.2</w:t>
            </w:r>
          </w:p>
        </w:tc>
        <w:tc>
          <w:tcPr>
            <w:tcW w:w="2237" w:type="dxa"/>
          </w:tcPr>
          <w:p w14:paraId="228D8B41" w14:textId="77777777" w:rsidR="008C0C08" w:rsidRDefault="008C0C08" w:rsidP="008C0C0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7" w:type="dxa"/>
          </w:tcPr>
          <w:p w14:paraId="2B241076" w14:textId="77777777" w:rsidR="008C0C08" w:rsidRDefault="008C0C08" w:rsidP="008C0C0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21983C29" w14:textId="6ACE5053" w:rsidR="008C0C08" w:rsidRDefault="008C0C08" w:rsidP="008C0C0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Cassandra Corrodi</w:t>
            </w:r>
          </w:p>
        </w:tc>
      </w:tr>
      <w:tr w:rsidR="008C0C08" w14:paraId="5FEDC712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492F3BA5" w14:textId="6E4F2C3E" w:rsidR="008C0C08" w:rsidRDefault="00F47881" w:rsidP="008C0C08">
            <w:pPr>
              <w:pStyle w:val="BodyText"/>
            </w:pPr>
            <w:r>
              <w:t>0.3</w:t>
            </w:r>
          </w:p>
        </w:tc>
        <w:tc>
          <w:tcPr>
            <w:tcW w:w="2237" w:type="dxa"/>
          </w:tcPr>
          <w:p w14:paraId="341001E2" w14:textId="77777777" w:rsidR="008C0C08" w:rsidRDefault="008C0C08" w:rsidP="008C0C0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7" w:type="dxa"/>
          </w:tcPr>
          <w:p w14:paraId="652505E1" w14:textId="77777777" w:rsidR="008C0C08" w:rsidRDefault="008C0C08" w:rsidP="008C0C0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8" w:type="dxa"/>
          </w:tcPr>
          <w:p w14:paraId="585F6D37" w14:textId="5AFE5045" w:rsidR="008C0C08" w:rsidRDefault="008C0C08" w:rsidP="008C0C0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Cassandra Corrodi</w:t>
            </w:r>
          </w:p>
        </w:tc>
      </w:tr>
    </w:tbl>
    <w:p w14:paraId="1474EBDD" w14:textId="77777777" w:rsidR="00F47881" w:rsidRDefault="00F47881" w:rsidP="00EC651D">
      <w:pPr>
        <w:rPr>
          <w:rFonts w:cstheme="majorHAnsi"/>
        </w:rPr>
      </w:pPr>
      <w:bookmarkStart w:id="4" w:name="sys_DCO_Target"/>
      <w:bookmarkStart w:id="5" w:name="sys_DCO_Terms"/>
      <w:bookmarkStart w:id="6" w:name="sys_DCO_Chapters_Anchor"/>
      <w:bookmarkEnd w:id="4"/>
      <w:bookmarkEnd w:id="5"/>
      <w:bookmarkEnd w:id="6"/>
    </w:p>
    <w:p w14:paraId="7EC17344" w14:textId="77777777" w:rsidR="00F47881" w:rsidRDefault="00F47881">
      <w:pPr>
        <w:rPr>
          <w:rFonts w:cstheme="majorHAnsi"/>
        </w:rPr>
      </w:pPr>
      <w:r>
        <w:rPr>
          <w:rFonts w:cstheme="majorHAnsi"/>
        </w:rPr>
        <w:br w:type="page"/>
      </w:r>
    </w:p>
    <w:p w14:paraId="5D5BAC47" w14:textId="39DA0BAF" w:rsidR="003B7ACB" w:rsidRPr="00AF4055" w:rsidRDefault="003B7ACB" w:rsidP="003B7ACB">
      <w:pPr>
        <w:pStyle w:val="Heading1"/>
        <w:rPr>
          <w:rFonts w:cstheme="majorHAnsi"/>
        </w:rPr>
      </w:pPr>
      <w:bookmarkStart w:id="7" w:name="_Toc528163134"/>
      <w:r w:rsidRPr="00AF4055">
        <w:rPr>
          <w:rFonts w:cstheme="majorHAnsi"/>
        </w:rPr>
        <w:lastRenderedPageBreak/>
        <w:t>Teil 1: Umfeld und Ablauf</w:t>
      </w:r>
      <w:bookmarkEnd w:id="7"/>
    </w:p>
    <w:p w14:paraId="445B279A" w14:textId="09393CFB" w:rsidR="0040759D" w:rsidRPr="00AF4055" w:rsidRDefault="0040759D" w:rsidP="003B7ACB">
      <w:pPr>
        <w:pStyle w:val="Heading2"/>
        <w:rPr>
          <w:rFonts w:cstheme="majorHAnsi"/>
        </w:rPr>
      </w:pPr>
      <w:bookmarkStart w:id="8" w:name="_Toc528163135"/>
      <w:proofErr w:type="spellStart"/>
      <w:r w:rsidRPr="00AF4055">
        <w:rPr>
          <w:rFonts w:cstheme="majorHAnsi"/>
        </w:rPr>
        <w:t>Einleitung</w:t>
      </w:r>
      <w:bookmarkEnd w:id="8"/>
      <w:proofErr w:type="spellEnd"/>
    </w:p>
    <w:p w14:paraId="73E5220D" w14:textId="385847C1" w:rsidR="002E384C" w:rsidRPr="00AF4055" w:rsidRDefault="002E384C">
      <w:pPr>
        <w:rPr>
          <w:rFonts w:asciiTheme="majorHAnsi" w:hAnsiTheme="majorHAnsi" w:cstheme="majorHAnsi"/>
        </w:rPr>
      </w:pPr>
      <w:r w:rsidRPr="00AF4055">
        <w:rPr>
          <w:rFonts w:asciiTheme="majorHAnsi" w:hAnsiTheme="majorHAnsi" w:cstheme="majorHAnsi"/>
        </w:rPr>
        <w:br w:type="page"/>
      </w:r>
    </w:p>
    <w:p w14:paraId="3342C7BF" w14:textId="34C06A70" w:rsidR="002E384C" w:rsidRPr="00AF4055" w:rsidRDefault="002E384C" w:rsidP="002E384C">
      <w:pPr>
        <w:pStyle w:val="Heading2"/>
        <w:rPr>
          <w:rFonts w:cstheme="majorHAnsi"/>
        </w:rPr>
      </w:pPr>
      <w:bookmarkStart w:id="9" w:name="_Toc528163136"/>
      <w:proofErr w:type="spellStart"/>
      <w:r w:rsidRPr="00AF4055">
        <w:rPr>
          <w:rFonts w:cstheme="majorHAnsi"/>
        </w:rPr>
        <w:lastRenderedPageBreak/>
        <w:t>Beteiligte</w:t>
      </w:r>
      <w:proofErr w:type="spellEnd"/>
      <w:r w:rsidRPr="00AF4055">
        <w:rPr>
          <w:rFonts w:cstheme="majorHAnsi"/>
        </w:rPr>
        <w:t xml:space="preserve"> </w:t>
      </w:r>
      <w:proofErr w:type="spellStart"/>
      <w:r w:rsidRPr="00AF4055">
        <w:rPr>
          <w:rFonts w:cstheme="majorHAnsi"/>
        </w:rPr>
        <w:t>Personen</w:t>
      </w:r>
      <w:bookmarkEnd w:id="9"/>
      <w:proofErr w:type="spellEnd"/>
    </w:p>
    <w:p w14:paraId="54C02054" w14:textId="6B806A06" w:rsidR="002E384C" w:rsidRPr="00AF4055" w:rsidRDefault="002E384C" w:rsidP="002E384C">
      <w:pPr>
        <w:pStyle w:val="Heading3"/>
        <w:rPr>
          <w:rFonts w:cstheme="majorHAnsi"/>
        </w:rPr>
      </w:pPr>
      <w:bookmarkStart w:id="10" w:name="_Toc528163137"/>
      <w:r w:rsidRPr="00AF4055">
        <w:rPr>
          <w:rFonts w:cstheme="majorHAnsi"/>
        </w:rPr>
        <w:t>Durchführung der</w:t>
      </w:r>
      <w:r w:rsidR="00470240">
        <w:rPr>
          <w:rFonts w:cstheme="majorHAnsi"/>
        </w:rPr>
        <w:t xml:space="preserve"> Probe</w:t>
      </w:r>
      <w:r w:rsidRPr="00AF4055">
        <w:rPr>
          <w:rFonts w:cstheme="majorHAnsi"/>
        </w:rPr>
        <w:t xml:space="preserve"> IPA</w:t>
      </w:r>
      <w:bookmarkEnd w:id="10"/>
    </w:p>
    <w:p w14:paraId="074D85D8" w14:textId="23C9EE23" w:rsidR="002E384C" w:rsidRPr="00AF4055" w:rsidRDefault="002E384C" w:rsidP="002E384C">
      <w:pPr>
        <w:tabs>
          <w:tab w:val="left" w:pos="1134"/>
        </w:tabs>
        <w:rPr>
          <w:rFonts w:asciiTheme="majorHAnsi" w:hAnsiTheme="majorHAnsi" w:cstheme="majorHAnsi"/>
          <w:lang w:val="de-CH"/>
        </w:rPr>
      </w:pPr>
      <w:r w:rsidRPr="00AF4055">
        <w:rPr>
          <w:rFonts w:asciiTheme="majorHAnsi" w:hAnsiTheme="majorHAnsi" w:cstheme="majorHAnsi"/>
          <w:lang w:val="de-CH"/>
        </w:rPr>
        <w:t>Lehrbetrieb:</w:t>
      </w:r>
      <w:r w:rsidRPr="00AF4055">
        <w:rPr>
          <w:rFonts w:asciiTheme="majorHAnsi" w:hAnsiTheme="majorHAnsi" w:cstheme="majorHAnsi"/>
          <w:lang w:val="de-CH"/>
        </w:rPr>
        <w:tab/>
      </w:r>
      <w:r w:rsidR="008C0C08">
        <w:rPr>
          <w:rFonts w:asciiTheme="majorHAnsi" w:hAnsiTheme="majorHAnsi" w:cstheme="majorHAnsi"/>
          <w:lang w:val="de-CH"/>
        </w:rPr>
        <w:t>Siemens Schweiz AG</w:t>
      </w:r>
      <w:r w:rsidRPr="00AF4055">
        <w:rPr>
          <w:rFonts w:asciiTheme="majorHAnsi" w:hAnsiTheme="majorHAnsi" w:cstheme="majorHAnsi"/>
          <w:lang w:val="de-CH"/>
        </w:rPr>
        <w:br/>
        <w:t>Adresse:</w:t>
      </w:r>
      <w:r w:rsidRPr="00AF4055">
        <w:rPr>
          <w:rFonts w:asciiTheme="majorHAnsi" w:hAnsiTheme="majorHAnsi" w:cstheme="majorHAnsi"/>
          <w:lang w:val="de-CH"/>
        </w:rPr>
        <w:tab/>
      </w:r>
      <w:r w:rsidR="000231F2" w:rsidRPr="00AF4055">
        <w:rPr>
          <w:rFonts w:asciiTheme="majorHAnsi" w:hAnsiTheme="majorHAnsi" w:cstheme="majorHAnsi"/>
          <w:lang w:val="de-CH"/>
        </w:rPr>
        <w:t>Freilagerstra</w:t>
      </w:r>
      <w:r w:rsidR="008C0C08">
        <w:rPr>
          <w:rFonts w:asciiTheme="majorHAnsi" w:hAnsiTheme="majorHAnsi" w:cstheme="majorHAnsi"/>
          <w:lang w:val="de-CH"/>
        </w:rPr>
        <w:t>sse 42</w:t>
      </w:r>
      <w:r w:rsidRPr="00AF4055">
        <w:rPr>
          <w:rFonts w:asciiTheme="majorHAnsi" w:hAnsiTheme="majorHAnsi" w:cstheme="majorHAnsi"/>
          <w:lang w:val="de-CH"/>
        </w:rPr>
        <w:br/>
        <w:t>PLZ/Ort:</w:t>
      </w:r>
      <w:r w:rsidRPr="00AF4055">
        <w:rPr>
          <w:rFonts w:asciiTheme="majorHAnsi" w:hAnsiTheme="majorHAnsi" w:cstheme="majorHAnsi"/>
          <w:lang w:val="de-CH"/>
        </w:rPr>
        <w:tab/>
      </w:r>
      <w:r w:rsidR="000231F2" w:rsidRPr="00AF4055">
        <w:rPr>
          <w:rFonts w:asciiTheme="majorHAnsi" w:hAnsiTheme="majorHAnsi" w:cstheme="majorHAnsi"/>
          <w:lang w:val="de-CH"/>
        </w:rPr>
        <w:t>8047 Zürich</w:t>
      </w:r>
      <w:r w:rsidRPr="00AF4055">
        <w:rPr>
          <w:rFonts w:asciiTheme="majorHAnsi" w:hAnsiTheme="majorHAnsi" w:cstheme="majorHAnsi"/>
          <w:lang w:val="de-CH"/>
        </w:rPr>
        <w:br/>
        <w:t>Telefon:</w:t>
      </w:r>
      <w:r w:rsidRPr="00AF4055">
        <w:rPr>
          <w:rFonts w:asciiTheme="majorHAnsi" w:hAnsiTheme="majorHAnsi" w:cstheme="majorHAnsi"/>
          <w:lang w:val="de-CH"/>
        </w:rPr>
        <w:tab/>
      </w:r>
      <w:r w:rsidR="008C0C08">
        <w:rPr>
          <w:rFonts w:asciiTheme="majorHAnsi" w:hAnsiTheme="majorHAnsi" w:cstheme="majorHAnsi"/>
          <w:lang w:val="de-CH"/>
        </w:rPr>
        <w:t>058 558 38 58</w:t>
      </w:r>
    </w:p>
    <w:p w14:paraId="75863AB2" w14:textId="5A9CDFAD" w:rsidR="002E384C" w:rsidRPr="00AF4055" w:rsidRDefault="002E384C" w:rsidP="002E384C">
      <w:pPr>
        <w:pStyle w:val="Heading3"/>
        <w:rPr>
          <w:rFonts w:cstheme="majorHAnsi"/>
        </w:rPr>
      </w:pPr>
      <w:bookmarkStart w:id="11" w:name="_Toc528163138"/>
      <w:r w:rsidRPr="00AF4055">
        <w:rPr>
          <w:rFonts w:cstheme="majorHAnsi"/>
        </w:rPr>
        <w:t>Kandidat</w:t>
      </w:r>
      <w:bookmarkEnd w:id="11"/>
    </w:p>
    <w:p w14:paraId="4F3DCD35" w14:textId="79773C68" w:rsidR="002E384C" w:rsidRPr="00AF4055" w:rsidRDefault="002E384C" w:rsidP="002E384C">
      <w:pPr>
        <w:tabs>
          <w:tab w:val="left" w:pos="1134"/>
        </w:tabs>
        <w:rPr>
          <w:rFonts w:asciiTheme="majorHAnsi" w:hAnsiTheme="majorHAnsi" w:cstheme="majorHAnsi"/>
          <w:lang w:val="de-CH"/>
        </w:rPr>
      </w:pPr>
      <w:r w:rsidRPr="00AF4055">
        <w:rPr>
          <w:rFonts w:asciiTheme="majorHAnsi" w:hAnsiTheme="majorHAnsi" w:cstheme="majorHAnsi"/>
          <w:lang w:val="de-CH"/>
        </w:rPr>
        <w:t>Name:</w:t>
      </w:r>
      <w:r w:rsidRPr="00AF4055">
        <w:rPr>
          <w:rFonts w:asciiTheme="majorHAnsi" w:hAnsiTheme="majorHAnsi" w:cstheme="majorHAnsi"/>
          <w:lang w:val="de-CH"/>
        </w:rPr>
        <w:tab/>
        <w:t>Cassandra Corrodi</w:t>
      </w:r>
      <w:r w:rsidRPr="00AF4055">
        <w:rPr>
          <w:rFonts w:asciiTheme="majorHAnsi" w:hAnsiTheme="majorHAnsi" w:cstheme="majorHAnsi"/>
          <w:lang w:val="de-CH"/>
        </w:rPr>
        <w:br/>
        <w:t>Adresse:</w:t>
      </w:r>
      <w:r w:rsidRPr="00AF4055">
        <w:rPr>
          <w:rFonts w:asciiTheme="majorHAnsi" w:hAnsiTheme="majorHAnsi" w:cstheme="majorHAnsi"/>
          <w:lang w:val="de-CH"/>
        </w:rPr>
        <w:tab/>
        <w:t>Alte Bergstrasse 7</w:t>
      </w:r>
      <w:r w:rsidRPr="00AF4055">
        <w:rPr>
          <w:rFonts w:asciiTheme="majorHAnsi" w:hAnsiTheme="majorHAnsi" w:cstheme="majorHAnsi"/>
          <w:lang w:val="de-CH"/>
        </w:rPr>
        <w:br/>
        <w:t>PLZ/Ort:</w:t>
      </w:r>
      <w:r w:rsidRPr="00AF4055">
        <w:rPr>
          <w:rFonts w:asciiTheme="majorHAnsi" w:hAnsiTheme="majorHAnsi" w:cstheme="majorHAnsi"/>
          <w:lang w:val="de-CH"/>
        </w:rPr>
        <w:tab/>
      </w:r>
      <w:r w:rsidR="00485F5A" w:rsidRPr="00AF4055">
        <w:rPr>
          <w:rFonts w:asciiTheme="majorHAnsi" w:hAnsiTheme="majorHAnsi" w:cstheme="majorHAnsi"/>
          <w:lang w:val="de-CH"/>
        </w:rPr>
        <w:t>8707 Uetikon am See</w:t>
      </w:r>
      <w:r w:rsidRPr="00AF4055">
        <w:rPr>
          <w:rFonts w:asciiTheme="majorHAnsi" w:hAnsiTheme="majorHAnsi" w:cstheme="majorHAnsi"/>
          <w:lang w:val="de-CH"/>
        </w:rPr>
        <w:br/>
      </w:r>
      <w:r w:rsidR="00485F5A" w:rsidRPr="00AF4055">
        <w:rPr>
          <w:rFonts w:asciiTheme="majorHAnsi" w:hAnsiTheme="majorHAnsi" w:cstheme="majorHAnsi"/>
          <w:lang w:val="de-CH"/>
        </w:rPr>
        <w:t>Telefon</w:t>
      </w:r>
      <w:r w:rsidRPr="00AF4055">
        <w:rPr>
          <w:rFonts w:asciiTheme="majorHAnsi" w:hAnsiTheme="majorHAnsi" w:cstheme="majorHAnsi"/>
          <w:lang w:val="de-CH"/>
        </w:rPr>
        <w:t>:</w:t>
      </w:r>
      <w:r w:rsidRPr="00AF4055">
        <w:rPr>
          <w:rFonts w:asciiTheme="majorHAnsi" w:hAnsiTheme="majorHAnsi" w:cstheme="majorHAnsi"/>
          <w:lang w:val="de-CH"/>
        </w:rPr>
        <w:tab/>
      </w:r>
      <w:r w:rsidR="00485F5A" w:rsidRPr="00AF4055">
        <w:rPr>
          <w:rFonts w:asciiTheme="majorHAnsi" w:hAnsiTheme="majorHAnsi" w:cstheme="majorHAnsi"/>
          <w:lang w:val="de-CH"/>
        </w:rPr>
        <w:t>079 517 38 89</w:t>
      </w:r>
      <w:r w:rsidRPr="00AF4055">
        <w:rPr>
          <w:rFonts w:asciiTheme="majorHAnsi" w:hAnsiTheme="majorHAnsi" w:cstheme="majorHAnsi"/>
          <w:lang w:val="de-CH"/>
        </w:rPr>
        <w:br/>
        <w:t>E-Mail:</w:t>
      </w:r>
      <w:r w:rsidRPr="00AF4055">
        <w:rPr>
          <w:rFonts w:asciiTheme="majorHAnsi" w:hAnsiTheme="majorHAnsi" w:cstheme="majorHAnsi"/>
          <w:lang w:val="de-CH"/>
        </w:rPr>
        <w:tab/>
      </w:r>
      <w:r w:rsidR="00470240">
        <w:rPr>
          <w:rFonts w:asciiTheme="majorHAnsi" w:hAnsiTheme="majorHAnsi" w:cstheme="majorHAnsi"/>
          <w:lang w:val="de-CH"/>
        </w:rPr>
        <w:t>cassandracorrodi@yahoo.com</w:t>
      </w:r>
    </w:p>
    <w:p w14:paraId="49EE3E91" w14:textId="3ED2365B" w:rsidR="002E384C" w:rsidRPr="00AF4055" w:rsidRDefault="002E384C" w:rsidP="002E384C">
      <w:pPr>
        <w:pStyle w:val="Heading3"/>
        <w:rPr>
          <w:rFonts w:cstheme="majorHAnsi"/>
        </w:rPr>
      </w:pPr>
      <w:bookmarkStart w:id="12" w:name="_Toc528163139"/>
      <w:r w:rsidRPr="00AF4055">
        <w:rPr>
          <w:rFonts w:cstheme="majorHAnsi"/>
        </w:rPr>
        <w:t>Fachvorgesetzter</w:t>
      </w:r>
      <w:bookmarkEnd w:id="12"/>
    </w:p>
    <w:p w14:paraId="2E2F9D1C" w14:textId="5A44653B" w:rsidR="002E384C" w:rsidRPr="00AF4055" w:rsidRDefault="002E384C" w:rsidP="002E384C">
      <w:pPr>
        <w:tabs>
          <w:tab w:val="left" w:pos="1134"/>
        </w:tabs>
        <w:rPr>
          <w:rFonts w:asciiTheme="majorHAnsi" w:hAnsiTheme="majorHAnsi" w:cstheme="majorHAnsi"/>
          <w:lang w:val="de-CH"/>
        </w:rPr>
      </w:pPr>
      <w:r w:rsidRPr="00AF4055">
        <w:rPr>
          <w:rFonts w:asciiTheme="majorHAnsi" w:hAnsiTheme="majorHAnsi" w:cstheme="majorHAnsi"/>
          <w:lang w:val="de-CH"/>
        </w:rPr>
        <w:t>Name:</w:t>
      </w:r>
      <w:r w:rsidRPr="00AF4055">
        <w:rPr>
          <w:rFonts w:asciiTheme="majorHAnsi" w:hAnsiTheme="majorHAnsi" w:cstheme="majorHAnsi"/>
          <w:lang w:val="de-CH"/>
        </w:rPr>
        <w:tab/>
      </w:r>
      <w:r w:rsidR="008C0C08">
        <w:rPr>
          <w:rFonts w:asciiTheme="majorHAnsi" w:hAnsiTheme="majorHAnsi" w:cstheme="majorHAnsi"/>
          <w:lang w:val="de-CH"/>
        </w:rPr>
        <w:t>Remo Steinmann</w:t>
      </w:r>
      <w:r w:rsidRPr="00AF4055">
        <w:rPr>
          <w:rFonts w:asciiTheme="majorHAnsi" w:hAnsiTheme="majorHAnsi" w:cstheme="majorHAnsi"/>
          <w:lang w:val="de-CH"/>
        </w:rPr>
        <w:br/>
        <w:t>Adresse:</w:t>
      </w:r>
      <w:r w:rsidRPr="00AF4055">
        <w:rPr>
          <w:rFonts w:asciiTheme="majorHAnsi" w:hAnsiTheme="majorHAnsi" w:cstheme="majorHAnsi"/>
          <w:lang w:val="de-CH"/>
        </w:rPr>
        <w:tab/>
      </w:r>
      <w:r w:rsidR="008C0C08">
        <w:rPr>
          <w:rFonts w:asciiTheme="majorHAnsi" w:hAnsiTheme="majorHAnsi" w:cstheme="majorHAnsi"/>
          <w:lang w:val="de-CH"/>
        </w:rPr>
        <w:t>Freilagerstrasse 42</w:t>
      </w:r>
      <w:r w:rsidRPr="00AF4055">
        <w:rPr>
          <w:rFonts w:asciiTheme="majorHAnsi" w:hAnsiTheme="majorHAnsi" w:cstheme="majorHAnsi"/>
          <w:lang w:val="de-CH"/>
        </w:rPr>
        <w:br/>
        <w:t>PLZ/Ort:</w:t>
      </w:r>
      <w:r w:rsidRPr="00AF4055">
        <w:rPr>
          <w:rFonts w:asciiTheme="majorHAnsi" w:hAnsiTheme="majorHAnsi" w:cstheme="majorHAnsi"/>
          <w:lang w:val="de-CH"/>
        </w:rPr>
        <w:tab/>
      </w:r>
      <w:r w:rsidR="008C0C08">
        <w:rPr>
          <w:rFonts w:asciiTheme="majorHAnsi" w:hAnsiTheme="majorHAnsi" w:cstheme="majorHAnsi"/>
          <w:lang w:val="de-CH"/>
        </w:rPr>
        <w:t>8047 Zürich</w:t>
      </w:r>
      <w:r w:rsidRPr="00AF4055">
        <w:rPr>
          <w:rFonts w:asciiTheme="majorHAnsi" w:hAnsiTheme="majorHAnsi" w:cstheme="majorHAnsi"/>
          <w:lang w:val="de-CH"/>
        </w:rPr>
        <w:br/>
        <w:t>E-Mail:</w:t>
      </w:r>
      <w:r w:rsidRPr="00AF4055">
        <w:rPr>
          <w:rFonts w:asciiTheme="majorHAnsi" w:hAnsiTheme="majorHAnsi" w:cstheme="majorHAnsi"/>
          <w:lang w:val="de-CH"/>
        </w:rPr>
        <w:tab/>
      </w:r>
      <w:r w:rsidR="008C0C08">
        <w:rPr>
          <w:rFonts w:asciiTheme="majorHAnsi" w:hAnsiTheme="majorHAnsi" w:cstheme="majorHAnsi"/>
          <w:lang w:val="de-CH"/>
        </w:rPr>
        <w:t>remo.steinmann@siemens.com</w:t>
      </w:r>
    </w:p>
    <w:p w14:paraId="7E6B7700" w14:textId="63DC68E1" w:rsidR="002E384C" w:rsidRPr="00AF4055" w:rsidRDefault="002E384C" w:rsidP="002E384C">
      <w:pPr>
        <w:pStyle w:val="Heading3"/>
        <w:rPr>
          <w:rFonts w:cstheme="majorHAnsi"/>
        </w:rPr>
      </w:pPr>
      <w:bookmarkStart w:id="13" w:name="_Toc528163140"/>
      <w:r w:rsidRPr="00AF4055">
        <w:rPr>
          <w:rFonts w:cstheme="majorHAnsi"/>
        </w:rPr>
        <w:t>Ausbildungsverantwortlicher</w:t>
      </w:r>
      <w:bookmarkEnd w:id="13"/>
    </w:p>
    <w:p w14:paraId="62FEC291" w14:textId="0C5CC40B" w:rsidR="002E384C" w:rsidRPr="00AF4055" w:rsidRDefault="002E384C" w:rsidP="008C0C08">
      <w:pPr>
        <w:tabs>
          <w:tab w:val="left" w:pos="1134"/>
        </w:tabs>
        <w:rPr>
          <w:rFonts w:asciiTheme="majorHAnsi" w:hAnsiTheme="majorHAnsi" w:cstheme="majorHAnsi"/>
          <w:lang w:val="de-CH"/>
        </w:rPr>
      </w:pPr>
      <w:r w:rsidRPr="00AF4055">
        <w:rPr>
          <w:rFonts w:asciiTheme="majorHAnsi" w:hAnsiTheme="majorHAnsi" w:cstheme="majorHAnsi"/>
          <w:lang w:val="de-CH"/>
        </w:rPr>
        <w:t>Name:</w:t>
      </w:r>
      <w:r w:rsidRPr="00AF4055">
        <w:rPr>
          <w:rFonts w:asciiTheme="majorHAnsi" w:hAnsiTheme="majorHAnsi" w:cstheme="majorHAnsi"/>
          <w:lang w:val="de-CH"/>
        </w:rPr>
        <w:tab/>
      </w:r>
      <w:r w:rsidR="008C0C08">
        <w:rPr>
          <w:rFonts w:asciiTheme="majorHAnsi" w:hAnsiTheme="majorHAnsi" w:cstheme="majorHAnsi"/>
          <w:lang w:val="de-CH"/>
        </w:rPr>
        <w:t>Jonas Knoll</w:t>
      </w:r>
      <w:r w:rsidRPr="00AF4055">
        <w:rPr>
          <w:rFonts w:asciiTheme="majorHAnsi" w:hAnsiTheme="majorHAnsi" w:cstheme="majorHAnsi"/>
          <w:lang w:val="de-CH"/>
        </w:rPr>
        <w:br/>
        <w:t>Adresse:</w:t>
      </w:r>
      <w:r w:rsidRPr="00AF4055">
        <w:rPr>
          <w:rFonts w:asciiTheme="majorHAnsi" w:hAnsiTheme="majorHAnsi" w:cstheme="majorHAnsi"/>
          <w:lang w:val="de-CH"/>
        </w:rPr>
        <w:tab/>
      </w:r>
      <w:r w:rsidR="008C0C08">
        <w:rPr>
          <w:rFonts w:asciiTheme="majorHAnsi" w:hAnsiTheme="majorHAnsi" w:cstheme="majorHAnsi"/>
          <w:lang w:val="de-CH"/>
        </w:rPr>
        <w:t>Freilagerstrasse 42</w:t>
      </w:r>
      <w:r w:rsidRPr="00AF4055">
        <w:rPr>
          <w:rFonts w:asciiTheme="majorHAnsi" w:hAnsiTheme="majorHAnsi" w:cstheme="majorHAnsi"/>
          <w:lang w:val="de-CH"/>
        </w:rPr>
        <w:br/>
        <w:t>PLZ/Ort:</w:t>
      </w:r>
      <w:r w:rsidRPr="00AF4055">
        <w:rPr>
          <w:rFonts w:asciiTheme="majorHAnsi" w:hAnsiTheme="majorHAnsi" w:cstheme="majorHAnsi"/>
          <w:lang w:val="de-CH"/>
        </w:rPr>
        <w:tab/>
      </w:r>
      <w:r w:rsidR="008C0C08">
        <w:rPr>
          <w:rFonts w:asciiTheme="majorHAnsi" w:hAnsiTheme="majorHAnsi" w:cstheme="majorHAnsi"/>
          <w:lang w:val="de-CH"/>
        </w:rPr>
        <w:t>8047 Zürich</w:t>
      </w:r>
      <w:r w:rsidRPr="00AF4055">
        <w:rPr>
          <w:rFonts w:asciiTheme="majorHAnsi" w:hAnsiTheme="majorHAnsi" w:cstheme="majorHAnsi"/>
          <w:lang w:val="de-CH"/>
        </w:rPr>
        <w:br/>
        <w:t>E-Mail:</w:t>
      </w:r>
      <w:r w:rsidRPr="00AF4055">
        <w:rPr>
          <w:rFonts w:asciiTheme="majorHAnsi" w:hAnsiTheme="majorHAnsi" w:cstheme="majorHAnsi"/>
          <w:lang w:val="de-CH"/>
        </w:rPr>
        <w:tab/>
      </w:r>
      <w:r w:rsidR="008C0C08">
        <w:rPr>
          <w:rFonts w:asciiTheme="majorHAnsi" w:hAnsiTheme="majorHAnsi" w:cstheme="majorHAnsi"/>
          <w:lang w:val="de-CH"/>
        </w:rPr>
        <w:t>jonas.knoll@siemens.com</w:t>
      </w:r>
    </w:p>
    <w:p w14:paraId="76507F86" w14:textId="77777777" w:rsidR="002E384C" w:rsidRPr="00AF4055" w:rsidRDefault="002E384C">
      <w:pPr>
        <w:rPr>
          <w:rFonts w:asciiTheme="majorHAnsi" w:hAnsiTheme="majorHAnsi" w:cstheme="majorHAnsi"/>
          <w:lang w:val="de-CH"/>
        </w:rPr>
      </w:pPr>
      <w:r w:rsidRPr="00AF4055">
        <w:rPr>
          <w:rFonts w:asciiTheme="majorHAnsi" w:hAnsiTheme="majorHAnsi" w:cstheme="majorHAnsi"/>
          <w:lang w:val="de-CH"/>
        </w:rPr>
        <w:br w:type="page"/>
      </w:r>
    </w:p>
    <w:p w14:paraId="3EE3C581" w14:textId="0F622CBE" w:rsidR="003B7ACB" w:rsidRPr="00AF4055" w:rsidRDefault="003B7ACB" w:rsidP="003B7ACB">
      <w:pPr>
        <w:pStyle w:val="Heading2"/>
        <w:rPr>
          <w:rFonts w:cstheme="majorHAnsi"/>
        </w:rPr>
      </w:pPr>
      <w:bookmarkStart w:id="14" w:name="_Toc528163143"/>
      <w:proofErr w:type="spellStart"/>
      <w:r w:rsidRPr="00AF4055">
        <w:rPr>
          <w:rFonts w:cstheme="majorHAnsi"/>
        </w:rPr>
        <w:lastRenderedPageBreak/>
        <w:t>Aufgabenstellung</w:t>
      </w:r>
      <w:bookmarkEnd w:id="14"/>
      <w:proofErr w:type="spellEnd"/>
    </w:p>
    <w:p w14:paraId="6864886D" w14:textId="4DED4C82" w:rsidR="003B7ACB" w:rsidRPr="00AF4055" w:rsidRDefault="003B7ACB" w:rsidP="003B7ACB">
      <w:pPr>
        <w:pStyle w:val="Heading2"/>
        <w:rPr>
          <w:rFonts w:cstheme="majorHAnsi"/>
        </w:rPr>
      </w:pPr>
      <w:bookmarkStart w:id="15" w:name="_Toc528163144"/>
      <w:proofErr w:type="spellStart"/>
      <w:r w:rsidRPr="00AF4055">
        <w:rPr>
          <w:rFonts w:cstheme="majorHAnsi"/>
        </w:rPr>
        <w:t>Projektorganisation</w:t>
      </w:r>
      <w:bookmarkEnd w:id="15"/>
      <w:proofErr w:type="spellEnd"/>
    </w:p>
    <w:p w14:paraId="239CF424" w14:textId="5FE73445" w:rsidR="000231F2" w:rsidRPr="00AF4055" w:rsidRDefault="000231F2" w:rsidP="000231F2">
      <w:pPr>
        <w:pStyle w:val="Heading3"/>
        <w:rPr>
          <w:rFonts w:cstheme="majorHAnsi"/>
        </w:rPr>
      </w:pPr>
      <w:proofErr w:type="spellStart"/>
      <w:r w:rsidRPr="00AF4055">
        <w:rPr>
          <w:rFonts w:cstheme="majorHAnsi"/>
        </w:rPr>
        <w:t>Projektmanagement</w:t>
      </w:r>
      <w:proofErr w:type="spellEnd"/>
      <w:r w:rsidRPr="00AF4055">
        <w:rPr>
          <w:rFonts w:cstheme="majorHAnsi"/>
        </w:rPr>
        <w:t xml:space="preserve"> </w:t>
      </w:r>
      <w:proofErr w:type="spellStart"/>
      <w:r w:rsidRPr="00AF4055">
        <w:rPr>
          <w:rFonts w:cstheme="majorHAnsi"/>
        </w:rPr>
        <w:t>Methode</w:t>
      </w:r>
      <w:proofErr w:type="spellEnd"/>
    </w:p>
    <w:p w14:paraId="471C2EB6" w14:textId="39069FA3" w:rsidR="000231F2" w:rsidRPr="00AF4055" w:rsidRDefault="00596600" w:rsidP="000231F2">
      <w:pPr>
        <w:rPr>
          <w:rFonts w:asciiTheme="majorHAnsi" w:hAnsiTheme="majorHAnsi" w:cstheme="majorHAnsi"/>
        </w:rPr>
      </w:pPr>
      <w:r w:rsidRPr="00AF405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4E7227" wp14:editId="6D0CFBD3">
                <wp:simplePos x="0" y="0"/>
                <wp:positionH relativeFrom="margin">
                  <wp:align>right</wp:align>
                </wp:positionH>
                <wp:positionV relativeFrom="paragraph">
                  <wp:posOffset>246820</wp:posOffset>
                </wp:positionV>
                <wp:extent cx="3270250" cy="554990"/>
                <wp:effectExtent l="0" t="0" r="2540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5549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CB4A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89E16" w14:textId="21DC0AA2" w:rsidR="00470240" w:rsidRPr="00AF4055" w:rsidRDefault="00470240" w:rsidP="00596600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AF405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de-CH"/>
                              </w:rPr>
                              <w:t>Man muss den Auftrag verstehen und sich ein Bild des zu ereichenden Ziels machen. Dazu muss man sich ausführlich informieren.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E72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3pt;margin-top:19.45pt;width:257.5pt;height:43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" fillcolor="white [3201]" strokecolor="#0cb4a4" strokeweight="1pt">
                <v:textbox>
                  <w:txbxContent>
                    <w:p w14:paraId="74789E16" w14:textId="21DC0AA2" w:rsidR="00470240" w:rsidRPr="00AF4055" w:rsidRDefault="00470240" w:rsidP="00596600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de-CH"/>
                        </w:rPr>
                      </w:pPr>
                      <w:r w:rsidRPr="00AF4055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de-CH"/>
                        </w:rPr>
                        <w:t>Man muss den Auftrag verstehen und sich ein Bild des zu ereichenden Ziels machen. Dazu muss man sich ausführlich informieren.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05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B0F109" wp14:editId="2625CE3B">
                <wp:simplePos x="0" y="0"/>
                <wp:positionH relativeFrom="margin">
                  <wp:align>right</wp:align>
                </wp:positionH>
                <wp:positionV relativeFrom="paragraph">
                  <wp:posOffset>836520</wp:posOffset>
                </wp:positionV>
                <wp:extent cx="3270250" cy="554990"/>
                <wp:effectExtent l="0" t="0" r="25400" b="165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5549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CB4A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2660B" w14:textId="6704C773" w:rsidR="00470240" w:rsidRPr="00AF4055" w:rsidRDefault="00470240" w:rsidP="00596600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AF405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de-CH"/>
                              </w:rPr>
                              <w:t>Ziel der Planung ist es, einen Lösungsweg für das Endprodukt zu erstellen. Hier muss man die Arbeitsmittel und Arbeitsschritte einschätzen können.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F109" id="_x0000_s1027" type="#_x0000_t202" style="position:absolute;margin-left:206.3pt;margin-top:65.85pt;width:257.5pt;height:43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" fillcolor="white [3201]" strokecolor="#0cb4a4" strokeweight="1pt">
                <v:textbox>
                  <w:txbxContent>
                    <w:p w14:paraId="7EF2660B" w14:textId="6704C773" w:rsidR="00470240" w:rsidRPr="00AF4055" w:rsidRDefault="00470240" w:rsidP="00596600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de-CH"/>
                        </w:rPr>
                      </w:pPr>
                      <w:r w:rsidRPr="00AF4055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de-CH"/>
                        </w:rPr>
                        <w:t>Ziel der Planung ist es, einen Lösungsweg für das Endprodukt zu erstellen. Hier muss man die Arbeitsmittel und Arbeitsschritte einschätzen können.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05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90F7F0" wp14:editId="13657B96">
                <wp:simplePos x="0" y="0"/>
                <wp:positionH relativeFrom="margin">
                  <wp:align>right</wp:align>
                </wp:positionH>
                <wp:positionV relativeFrom="paragraph">
                  <wp:posOffset>1431516</wp:posOffset>
                </wp:positionV>
                <wp:extent cx="3270250" cy="554990"/>
                <wp:effectExtent l="0" t="0" r="25400" b="165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5549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CB4A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22271" w14:textId="74C79F53" w:rsidR="00470240" w:rsidRPr="00AF4055" w:rsidRDefault="00470240" w:rsidP="00596600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AF405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de-CH"/>
                              </w:rPr>
                              <w:t>Wenn man geplant hat, muss man sich entscheiden wie das Projekt genau realisiert werden muss.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F7F0" id="_x0000_s1028" type="#_x0000_t202" style="position:absolute;margin-left:206.3pt;margin-top:112.7pt;width:257.5pt;height:43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" fillcolor="white [3201]" strokecolor="#0cb4a4" strokeweight="1pt">
                <v:textbox>
                  <w:txbxContent>
                    <w:p w14:paraId="2C822271" w14:textId="74C79F53" w:rsidR="00470240" w:rsidRPr="00AF4055" w:rsidRDefault="00470240" w:rsidP="00596600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de-CH"/>
                        </w:rPr>
                      </w:pPr>
                      <w:r w:rsidRPr="00AF4055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de-CH"/>
                        </w:rPr>
                        <w:t>Wenn man geplant hat, muss man sich entscheiden wie das Projekt genau realisiert werden muss.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05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9E3090" wp14:editId="3742EE47">
                <wp:simplePos x="0" y="0"/>
                <wp:positionH relativeFrom="margin">
                  <wp:align>right</wp:align>
                </wp:positionH>
                <wp:positionV relativeFrom="paragraph">
                  <wp:posOffset>2026722</wp:posOffset>
                </wp:positionV>
                <wp:extent cx="3270250" cy="554990"/>
                <wp:effectExtent l="0" t="0" r="25400" b="165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5549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CB4A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3EACD" w14:textId="6CB1BFE0" w:rsidR="00470240" w:rsidRPr="00AF4055" w:rsidRDefault="00470240" w:rsidP="00596600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AF405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de-CH"/>
                              </w:rPr>
                              <w:t>Das ist der Zeitauswändigste Schritt von allen, denn die geplanten Arbeitsschritte werden einzeln ausgeführt. Wichtig ist, dass man die Planung wenn möglich einhält.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3090" id="_x0000_s1029" type="#_x0000_t202" style="position:absolute;margin-left:206.3pt;margin-top:159.6pt;width:257.5pt;height:43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" fillcolor="white [3201]" strokecolor="#0cb4a4" strokeweight="1pt">
                <v:textbox>
                  <w:txbxContent>
                    <w:p w14:paraId="1893EACD" w14:textId="6CB1BFE0" w:rsidR="00470240" w:rsidRPr="00AF4055" w:rsidRDefault="00470240" w:rsidP="00596600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de-CH"/>
                        </w:rPr>
                      </w:pPr>
                      <w:r w:rsidRPr="00AF4055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de-CH"/>
                        </w:rPr>
                        <w:t>Das ist der Zeitauswändigste Schritt von allen, denn die geplanten Arbeitsschritte werden einzeln ausgeführt. Wichtig ist, dass man die Planung wenn möglich einhält.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05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78D71B" wp14:editId="1DBBE9E5">
                <wp:simplePos x="0" y="0"/>
                <wp:positionH relativeFrom="margin">
                  <wp:align>right</wp:align>
                </wp:positionH>
                <wp:positionV relativeFrom="paragraph">
                  <wp:posOffset>2625943</wp:posOffset>
                </wp:positionV>
                <wp:extent cx="3270250" cy="554990"/>
                <wp:effectExtent l="0" t="0" r="25400" b="165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5549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CB4A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16A63" w14:textId="36508199" w:rsidR="00470240" w:rsidRPr="00AF4055" w:rsidRDefault="00470240" w:rsidP="00596600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AF405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de-CH"/>
                              </w:rPr>
                              <w:t>Wenn die Arbeit erledigt hat, muss man diese kontrollieren. Man muss schauen ob alles erledigt wurde, und die Qualität des Programmes gewährleistet 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D71B" id="_x0000_s1030" type="#_x0000_t202" style="position:absolute;margin-left:206.3pt;margin-top:206.75pt;width:257.5pt;height:43.7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" fillcolor="white [3201]" strokecolor="#0cb4a4" strokeweight="1pt">
                <v:textbox>
                  <w:txbxContent>
                    <w:p w14:paraId="6A816A63" w14:textId="36508199" w:rsidR="00470240" w:rsidRPr="00AF4055" w:rsidRDefault="00470240" w:rsidP="00596600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de-CH"/>
                        </w:rPr>
                      </w:pPr>
                      <w:r w:rsidRPr="00AF4055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de-CH"/>
                        </w:rPr>
                        <w:t>Wenn die Arbeit erledigt hat, muss man diese kontrollieren. Man muss schauen ob alles erledigt wurde, und die Qualität des Programmes gewährleistet ist.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05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9F6951" wp14:editId="4D08B056">
                <wp:simplePos x="0" y="0"/>
                <wp:positionH relativeFrom="margin">
                  <wp:align>right</wp:align>
                </wp:positionH>
                <wp:positionV relativeFrom="paragraph">
                  <wp:posOffset>3221140</wp:posOffset>
                </wp:positionV>
                <wp:extent cx="3270250" cy="554990"/>
                <wp:effectExtent l="0" t="0" r="25400" b="165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5549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CB4A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F3AF9" w14:textId="2DEEDF19" w:rsidR="00470240" w:rsidRPr="00AF4055" w:rsidRDefault="00470240" w:rsidP="00596600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AF405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de-CH"/>
                              </w:rPr>
                              <w:t>Zum Schluss wertet man aus, wie die Arbeit gegangen ist. Welche Schritte sind mir gelungen? Welche eher nicht?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6951" id="_x0000_s1031" type="#_x0000_t202" style="position:absolute;margin-left:206.3pt;margin-top:253.65pt;width:257.5pt;height:43.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" fillcolor="white [3201]" strokecolor="#0cb4a4" strokeweight="1pt">
                <v:textbox>
                  <w:txbxContent>
                    <w:p w14:paraId="0EAF3AF9" w14:textId="2DEEDF19" w:rsidR="00470240" w:rsidRPr="00AF4055" w:rsidRDefault="00470240" w:rsidP="00596600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de-CH"/>
                        </w:rPr>
                      </w:pPr>
                      <w:r w:rsidRPr="00AF4055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de-CH"/>
                        </w:rPr>
                        <w:t>Zum Schluss wertet man aus, wie die Arbeit gegangen ist. Welche Schritte sind mir gelungen? Welche eher nicht?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31F2" w:rsidRPr="00AF4055">
        <w:rPr>
          <w:rFonts w:asciiTheme="majorHAnsi" w:hAnsiTheme="majorHAnsi" w:cstheme="majorHAnsi"/>
          <w:noProof/>
        </w:rPr>
        <w:drawing>
          <wp:inline distT="0" distB="0" distL="0" distR="0" wp14:anchorId="2C2A8026" wp14:editId="41615417">
            <wp:extent cx="1974655" cy="3881993"/>
            <wp:effectExtent l="0" t="0" r="0" b="23495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62A3A2F" w14:textId="359E73C9" w:rsidR="003B7ACB" w:rsidRPr="00AF4055" w:rsidRDefault="003B7ACB" w:rsidP="003B7ACB">
      <w:pPr>
        <w:pStyle w:val="Heading2"/>
        <w:rPr>
          <w:rFonts w:cstheme="majorHAnsi"/>
        </w:rPr>
      </w:pPr>
      <w:bookmarkStart w:id="16" w:name="_Toc528163145"/>
      <w:r w:rsidRPr="00AF4055">
        <w:rPr>
          <w:rFonts w:cstheme="majorHAnsi"/>
        </w:rPr>
        <w:t>Vorkenntnisse</w:t>
      </w:r>
      <w:bookmarkEnd w:id="16"/>
    </w:p>
    <w:p w14:paraId="1ACCA466" w14:textId="6346B244" w:rsidR="003B7ACB" w:rsidRPr="00AF4055" w:rsidRDefault="003B7ACB" w:rsidP="003B7ACB">
      <w:pPr>
        <w:pStyle w:val="Heading2"/>
        <w:rPr>
          <w:rFonts w:cstheme="majorHAnsi"/>
        </w:rPr>
      </w:pPr>
      <w:bookmarkStart w:id="17" w:name="_Toc528163146"/>
      <w:r w:rsidRPr="00AF4055">
        <w:rPr>
          <w:rFonts w:cstheme="majorHAnsi"/>
        </w:rPr>
        <w:t>Vorarbeiten</w:t>
      </w:r>
      <w:bookmarkEnd w:id="17"/>
    </w:p>
    <w:p w14:paraId="2A31CE9E" w14:textId="420B6E01" w:rsidR="003B7ACB" w:rsidRPr="00AF4055" w:rsidRDefault="003B7ACB" w:rsidP="003B7ACB">
      <w:pPr>
        <w:pStyle w:val="Heading2"/>
        <w:rPr>
          <w:rFonts w:cstheme="majorHAnsi"/>
        </w:rPr>
      </w:pPr>
      <w:bookmarkStart w:id="18" w:name="_Toc528163147"/>
      <w:r w:rsidRPr="00AF4055">
        <w:rPr>
          <w:rFonts w:cstheme="majorHAnsi"/>
        </w:rPr>
        <w:t>Firmenstandards</w:t>
      </w:r>
      <w:bookmarkEnd w:id="18"/>
    </w:p>
    <w:p w14:paraId="4B87F707" w14:textId="3A1C9924" w:rsidR="00EC651D" w:rsidRPr="00AF4055" w:rsidRDefault="00EC651D">
      <w:pPr>
        <w:rPr>
          <w:rFonts w:asciiTheme="majorHAnsi" w:hAnsiTheme="majorHAnsi" w:cstheme="majorHAnsi"/>
        </w:rPr>
      </w:pPr>
      <w:r w:rsidRPr="00AF4055">
        <w:rPr>
          <w:rFonts w:asciiTheme="majorHAnsi" w:hAnsiTheme="majorHAnsi" w:cstheme="majorHAnsi"/>
        </w:rPr>
        <w:br w:type="page"/>
      </w:r>
    </w:p>
    <w:p w14:paraId="3E3A030E" w14:textId="77777777" w:rsidR="00EC651D" w:rsidRPr="00AF4055" w:rsidRDefault="00EC651D" w:rsidP="003B7ACB">
      <w:pPr>
        <w:pStyle w:val="Heading2"/>
        <w:rPr>
          <w:rFonts w:cstheme="majorHAnsi"/>
        </w:rPr>
        <w:sectPr w:rsidR="00EC651D" w:rsidRPr="00AF4055" w:rsidSect="000A1A7E">
          <w:headerReference w:type="first" r:id="rId13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0F5CD471" w14:textId="79D69547" w:rsidR="00EC651D" w:rsidRPr="00AF4055" w:rsidRDefault="003B7ACB" w:rsidP="003B7ACB">
      <w:pPr>
        <w:pStyle w:val="Heading2"/>
        <w:rPr>
          <w:rFonts w:cstheme="majorHAnsi"/>
        </w:rPr>
      </w:pPr>
      <w:bookmarkStart w:id="19" w:name="_Toc528163148"/>
      <w:r w:rsidRPr="00AF4055">
        <w:rPr>
          <w:rFonts w:cstheme="majorHAnsi"/>
        </w:rPr>
        <w:lastRenderedPageBreak/>
        <w:t>Zeitplan</w:t>
      </w:r>
      <w:bookmarkEnd w:id="19"/>
    </w:p>
    <w:p w14:paraId="540BCC4E" w14:textId="06B6D558" w:rsidR="00EC651D" w:rsidRPr="00AF4055" w:rsidRDefault="00EC651D" w:rsidP="00EC651D">
      <w:pPr>
        <w:rPr>
          <w:rFonts w:asciiTheme="majorHAnsi" w:hAnsiTheme="majorHAnsi" w:cstheme="majorHAnsi"/>
        </w:rPr>
      </w:pPr>
    </w:p>
    <w:p w14:paraId="0235B189" w14:textId="77777777" w:rsidR="00EC651D" w:rsidRPr="00AF4055" w:rsidRDefault="00EC651D" w:rsidP="00EC651D">
      <w:pPr>
        <w:rPr>
          <w:rFonts w:asciiTheme="majorHAnsi" w:hAnsiTheme="majorHAnsi" w:cstheme="majorHAnsi"/>
        </w:rPr>
      </w:pPr>
    </w:p>
    <w:p w14:paraId="13CF2076" w14:textId="63A9BFF3" w:rsidR="00EC651D" w:rsidRPr="00AF4055" w:rsidRDefault="00EC651D" w:rsidP="00EC651D">
      <w:pPr>
        <w:rPr>
          <w:rFonts w:asciiTheme="majorHAnsi" w:hAnsiTheme="majorHAnsi" w:cstheme="majorHAnsi"/>
        </w:rPr>
        <w:sectPr w:rsidR="00EC651D" w:rsidRPr="00AF4055" w:rsidSect="00EC651D">
          <w:pgSz w:w="16839" w:h="11907" w:orient="landscape" w:code="9"/>
          <w:pgMar w:top="1814" w:right="2892" w:bottom="1134" w:left="1418" w:header="1531" w:footer="737" w:gutter="0"/>
          <w:cols w:space="708"/>
          <w:titlePg/>
          <w:docGrid w:linePitch="272"/>
        </w:sectPr>
      </w:pPr>
    </w:p>
    <w:p w14:paraId="2B56DAE9" w14:textId="30608C41" w:rsidR="003B7ACB" w:rsidRPr="00AF4055" w:rsidRDefault="003B7ACB" w:rsidP="003B7ACB">
      <w:pPr>
        <w:pStyle w:val="Heading2"/>
        <w:rPr>
          <w:rFonts w:cstheme="majorHAnsi"/>
        </w:rPr>
      </w:pPr>
      <w:bookmarkStart w:id="20" w:name="_Toc528163149"/>
      <w:r w:rsidRPr="00AF4055">
        <w:rPr>
          <w:rFonts w:cstheme="majorHAnsi"/>
        </w:rPr>
        <w:lastRenderedPageBreak/>
        <w:t>Arbeitsprotokoll</w:t>
      </w:r>
      <w:bookmarkEnd w:id="2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BE7C1B" w:rsidRPr="00AF4055" w14:paraId="0F373915" w14:textId="77777777" w:rsidTr="00F47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1D27E6A2" w14:textId="77777777" w:rsidR="00BE7C1B" w:rsidRPr="00AF4055" w:rsidRDefault="00BE7C1B" w:rsidP="000756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1EC78987" w14:textId="0FE183ED" w:rsidR="00BE7C1B" w:rsidRPr="00AF4055" w:rsidRDefault="00BE7C1B" w:rsidP="00BE7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Tag 1</w:t>
            </w:r>
            <w:r w:rsidRPr="00AF4055">
              <w:rPr>
                <w:rFonts w:asciiTheme="majorHAnsi" w:hAnsiTheme="majorHAnsi" w:cstheme="majorHAnsi"/>
              </w:rPr>
              <w:br/>
              <w:t>TT.MM.JJJJ</w:t>
            </w:r>
          </w:p>
        </w:tc>
        <w:tc>
          <w:tcPr>
            <w:tcW w:w="2983" w:type="dxa"/>
          </w:tcPr>
          <w:p w14:paraId="67F3CE1E" w14:textId="77777777" w:rsidR="00BE7C1B" w:rsidRPr="00AF4055" w:rsidRDefault="00BE7C1B" w:rsidP="00075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E7C1B" w:rsidRPr="00AF4055" w14:paraId="41039AEC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5495887C" w14:textId="77159EDC" w:rsidR="00BE7C1B" w:rsidRPr="00AF4055" w:rsidRDefault="00BE7C1B" w:rsidP="00075683">
            <w:pPr>
              <w:rPr>
                <w:rFonts w:asciiTheme="majorHAnsi" w:hAnsiTheme="majorHAnsi" w:cstheme="majorHAnsi"/>
              </w:rPr>
            </w:pPr>
            <w:proofErr w:type="spellStart"/>
            <w:r w:rsidRPr="00AF4055">
              <w:rPr>
                <w:rFonts w:asciiTheme="majorHAnsi" w:hAnsiTheme="majorHAnsi" w:cstheme="majorHAnsi"/>
              </w:rPr>
              <w:t>Tätigkeit</w:t>
            </w:r>
            <w:proofErr w:type="spellEnd"/>
          </w:p>
        </w:tc>
        <w:tc>
          <w:tcPr>
            <w:tcW w:w="2983" w:type="dxa"/>
          </w:tcPr>
          <w:p w14:paraId="07A1DD2F" w14:textId="62CBA1AE" w:rsidR="00BE7C1B" w:rsidRPr="00AF4055" w:rsidRDefault="00BE7C1B" w:rsidP="00075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F4055">
              <w:rPr>
                <w:rFonts w:asciiTheme="majorHAnsi" w:hAnsiTheme="majorHAnsi" w:cstheme="majorHAnsi"/>
              </w:rPr>
              <w:t>Erledigt</w:t>
            </w:r>
            <w:proofErr w:type="spellEnd"/>
            <w:r w:rsidRPr="00AF4055">
              <w:rPr>
                <w:rFonts w:asciiTheme="majorHAnsi" w:hAnsiTheme="majorHAnsi" w:cstheme="majorHAnsi"/>
              </w:rPr>
              <w:t>?</w:t>
            </w:r>
          </w:p>
        </w:tc>
        <w:tc>
          <w:tcPr>
            <w:tcW w:w="2983" w:type="dxa"/>
          </w:tcPr>
          <w:p w14:paraId="67AF0945" w14:textId="5301BBBD" w:rsidR="00BE7C1B" w:rsidRPr="00AF4055" w:rsidRDefault="00BE7C1B" w:rsidP="00075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F4055">
              <w:rPr>
                <w:rFonts w:asciiTheme="majorHAnsi" w:hAnsiTheme="majorHAnsi" w:cstheme="majorHAnsi"/>
              </w:rPr>
              <w:t>Kommentar</w:t>
            </w:r>
            <w:proofErr w:type="spellEnd"/>
          </w:p>
        </w:tc>
      </w:tr>
      <w:tr w:rsidR="00BE7C1B" w:rsidRPr="00AF4055" w14:paraId="53F78163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425B1711" w14:textId="77777777" w:rsidR="00BE7C1B" w:rsidRPr="00AF4055" w:rsidRDefault="00BE7C1B" w:rsidP="000756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3B90BE05" w14:textId="77777777" w:rsidR="00BE7C1B" w:rsidRPr="00AF4055" w:rsidRDefault="00BE7C1B" w:rsidP="00075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3AD68D4C" w14:textId="77777777" w:rsidR="00BE7C1B" w:rsidRPr="00AF4055" w:rsidRDefault="00BE7C1B" w:rsidP="00075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E7C1B" w:rsidRPr="00AF4055" w14:paraId="7DFF5A42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06FEF4BB" w14:textId="23A94811" w:rsidR="00BE7C1B" w:rsidRPr="00AF4055" w:rsidRDefault="00BE7C1B" w:rsidP="00075683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 xml:space="preserve">Positives (Was </w:t>
            </w:r>
            <w:proofErr w:type="spellStart"/>
            <w:r w:rsidRPr="00AF4055">
              <w:rPr>
                <w:rFonts w:asciiTheme="majorHAnsi" w:hAnsiTheme="majorHAnsi" w:cstheme="majorHAnsi"/>
              </w:rPr>
              <w:t>lief</w:t>
            </w:r>
            <w:proofErr w:type="spellEnd"/>
            <w:r w:rsidRPr="00AF4055">
              <w:rPr>
                <w:rFonts w:asciiTheme="majorHAnsi" w:hAnsiTheme="majorHAnsi" w:cstheme="majorHAnsi"/>
              </w:rPr>
              <w:t xml:space="preserve"> gut?)</w:t>
            </w:r>
          </w:p>
        </w:tc>
      </w:tr>
      <w:tr w:rsidR="00802BF1" w:rsidRPr="00AF4055" w14:paraId="085EFDB6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7D4CDA48" w14:textId="77777777" w:rsidR="00802BF1" w:rsidRPr="00AF4055" w:rsidRDefault="00802BF1" w:rsidP="00075683">
            <w:pPr>
              <w:rPr>
                <w:rFonts w:asciiTheme="majorHAnsi" w:hAnsiTheme="majorHAnsi" w:cstheme="majorHAnsi"/>
              </w:rPr>
            </w:pPr>
          </w:p>
        </w:tc>
      </w:tr>
      <w:tr w:rsidR="00BE7C1B" w:rsidRPr="00AF4055" w14:paraId="6D7BAF7C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66CD4FCF" w14:textId="6987F9DA" w:rsidR="00BE7C1B" w:rsidRPr="00AF4055" w:rsidRDefault="00BE7C1B" w:rsidP="00075683">
            <w:pPr>
              <w:rPr>
                <w:rFonts w:asciiTheme="majorHAnsi" w:hAnsiTheme="majorHAnsi" w:cstheme="majorHAnsi"/>
                <w:lang w:val="de-CH"/>
              </w:rPr>
            </w:pPr>
            <w:r w:rsidRPr="00AF4055">
              <w:rPr>
                <w:rFonts w:asciiTheme="majorHAnsi" w:hAnsiTheme="majorHAnsi" w:cstheme="majorHAnsi"/>
                <w:lang w:val="de-CH"/>
              </w:rPr>
              <w:t>Negatives</w:t>
            </w:r>
            <w:r w:rsidR="00802BF1" w:rsidRPr="00AF4055">
              <w:rPr>
                <w:rFonts w:asciiTheme="majorHAnsi" w:hAnsiTheme="majorHAnsi" w:cstheme="majorHAnsi"/>
                <w:lang w:val="de-CH"/>
              </w:rPr>
              <w:t xml:space="preserve"> (Wo gab es Probleme?)</w:t>
            </w:r>
          </w:p>
        </w:tc>
      </w:tr>
      <w:tr w:rsidR="00802BF1" w:rsidRPr="00AF4055" w14:paraId="2EA816F0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5E52EF02" w14:textId="77777777" w:rsidR="00802BF1" w:rsidRPr="00AF4055" w:rsidRDefault="00802BF1" w:rsidP="00075683">
            <w:pPr>
              <w:rPr>
                <w:rFonts w:asciiTheme="majorHAnsi" w:hAnsiTheme="majorHAnsi" w:cstheme="majorHAnsi"/>
                <w:lang w:val="de-CH"/>
              </w:rPr>
            </w:pPr>
          </w:p>
        </w:tc>
      </w:tr>
      <w:tr w:rsidR="00802BF1" w:rsidRPr="00AF4055" w14:paraId="3785637E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434E8D09" w14:textId="31FA5FC9" w:rsidR="00802BF1" w:rsidRPr="00AF4055" w:rsidRDefault="00802BF1" w:rsidP="00075683">
            <w:pPr>
              <w:rPr>
                <w:rFonts w:asciiTheme="majorHAnsi" w:hAnsiTheme="majorHAnsi" w:cstheme="majorHAnsi"/>
              </w:rPr>
            </w:pPr>
            <w:proofErr w:type="spellStart"/>
            <w:r w:rsidRPr="00AF4055">
              <w:rPr>
                <w:rFonts w:asciiTheme="majorHAnsi" w:hAnsiTheme="majorHAnsi" w:cstheme="majorHAnsi"/>
              </w:rPr>
              <w:t>Zeitplanung</w:t>
            </w:r>
            <w:proofErr w:type="spellEnd"/>
          </w:p>
        </w:tc>
      </w:tr>
      <w:tr w:rsidR="00802BF1" w:rsidRPr="00AF4055" w14:paraId="05CC32EC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5EF8B1DC" w14:textId="77777777" w:rsidR="00802BF1" w:rsidRPr="00AF4055" w:rsidRDefault="00802BF1" w:rsidP="00075683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14E0D4A1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4D3567ED" w14:textId="2498C9A4" w:rsidR="00802BF1" w:rsidRPr="00AF4055" w:rsidRDefault="00802BF1" w:rsidP="00075683">
            <w:pPr>
              <w:rPr>
                <w:rFonts w:asciiTheme="majorHAnsi" w:hAnsiTheme="majorHAnsi" w:cstheme="majorHAnsi"/>
              </w:rPr>
            </w:pPr>
            <w:proofErr w:type="spellStart"/>
            <w:r w:rsidRPr="00AF4055">
              <w:rPr>
                <w:rFonts w:asciiTheme="majorHAnsi" w:hAnsiTheme="majorHAnsi" w:cstheme="majorHAnsi"/>
              </w:rPr>
              <w:t>Beanspruchte</w:t>
            </w:r>
            <w:proofErr w:type="spellEnd"/>
            <w:r w:rsidRPr="00AF405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F4055">
              <w:rPr>
                <w:rFonts w:asciiTheme="majorHAnsi" w:hAnsiTheme="majorHAnsi" w:cstheme="majorHAnsi"/>
              </w:rPr>
              <w:t>Hilfestellung</w:t>
            </w:r>
            <w:proofErr w:type="spellEnd"/>
          </w:p>
        </w:tc>
      </w:tr>
      <w:tr w:rsidR="00802BF1" w:rsidRPr="00AF4055" w14:paraId="4930BD39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3A00BBC8" w14:textId="77777777" w:rsidR="00802BF1" w:rsidRPr="00AF4055" w:rsidRDefault="00802BF1" w:rsidP="00075683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05D7D643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04CB49B8" w14:textId="0629FB89" w:rsidR="00802BF1" w:rsidRPr="00AF4055" w:rsidRDefault="00802BF1" w:rsidP="00075683">
            <w:pPr>
              <w:rPr>
                <w:rFonts w:asciiTheme="majorHAnsi" w:hAnsiTheme="majorHAnsi" w:cstheme="majorHAnsi"/>
              </w:rPr>
            </w:pPr>
            <w:proofErr w:type="spellStart"/>
            <w:r w:rsidRPr="00AF4055">
              <w:rPr>
                <w:rFonts w:asciiTheme="majorHAnsi" w:hAnsiTheme="majorHAnsi" w:cstheme="majorHAnsi"/>
              </w:rPr>
              <w:t>Nächste</w:t>
            </w:r>
            <w:proofErr w:type="spellEnd"/>
            <w:r w:rsidRPr="00AF405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F4055">
              <w:rPr>
                <w:rFonts w:asciiTheme="majorHAnsi" w:hAnsiTheme="majorHAnsi" w:cstheme="majorHAnsi"/>
              </w:rPr>
              <w:t>Schritte</w:t>
            </w:r>
            <w:proofErr w:type="spellEnd"/>
          </w:p>
        </w:tc>
      </w:tr>
      <w:tr w:rsidR="00802BF1" w:rsidRPr="00AF4055" w14:paraId="0EFB5F87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170AA8D3" w14:textId="77777777" w:rsidR="00802BF1" w:rsidRPr="00AF4055" w:rsidRDefault="00802BF1" w:rsidP="00802BF1">
            <w:pPr>
              <w:keepNext/>
              <w:rPr>
                <w:rFonts w:asciiTheme="majorHAnsi" w:hAnsiTheme="majorHAnsi" w:cstheme="majorHAnsi"/>
              </w:rPr>
            </w:pPr>
          </w:p>
        </w:tc>
      </w:tr>
    </w:tbl>
    <w:p w14:paraId="02F156AF" w14:textId="43CCE782" w:rsidR="00075683" w:rsidRPr="00AF4055" w:rsidRDefault="00802BF1" w:rsidP="00802BF1">
      <w:pPr>
        <w:pStyle w:val="Caption"/>
        <w:rPr>
          <w:rFonts w:asciiTheme="majorHAnsi" w:hAnsiTheme="majorHAnsi" w:cstheme="majorHAnsi"/>
        </w:rPr>
      </w:pPr>
      <w:proofErr w:type="spellStart"/>
      <w:r w:rsidRPr="00AF4055">
        <w:rPr>
          <w:rFonts w:asciiTheme="majorHAnsi" w:hAnsiTheme="majorHAnsi" w:cstheme="majorHAnsi"/>
        </w:rPr>
        <w:t>Tabelle</w:t>
      </w:r>
      <w:proofErr w:type="spellEnd"/>
      <w:r w:rsidRPr="00AF4055">
        <w:rPr>
          <w:rFonts w:asciiTheme="majorHAnsi" w:hAnsiTheme="majorHAnsi" w:cstheme="majorHAnsi"/>
        </w:rPr>
        <w:t xml:space="preserve"> </w: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</w:rPr>
        <w:instrText xml:space="preserve"> SEQ Tabelle \* ARABIC </w:instrText>
      </w:r>
      <w:r w:rsidRPr="00AF4055">
        <w:rPr>
          <w:rFonts w:asciiTheme="majorHAnsi" w:hAnsiTheme="majorHAnsi" w:cstheme="majorHAnsi"/>
        </w:rPr>
        <w:fldChar w:fldCharType="separate"/>
      </w:r>
      <w:r w:rsidR="00CD648B" w:rsidRPr="00AF4055">
        <w:rPr>
          <w:rFonts w:asciiTheme="majorHAnsi" w:hAnsiTheme="majorHAnsi" w:cstheme="majorHAnsi"/>
          <w:noProof/>
        </w:rPr>
        <w:t>1</w: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</w:rPr>
        <w:t xml:space="preserve">: </w:t>
      </w:r>
      <w:proofErr w:type="spellStart"/>
      <w:r w:rsidRPr="00AF4055">
        <w:rPr>
          <w:rFonts w:asciiTheme="majorHAnsi" w:hAnsiTheme="majorHAnsi" w:cstheme="majorHAnsi"/>
        </w:rPr>
        <w:t>Arbeitsjournal</w:t>
      </w:r>
      <w:proofErr w:type="spellEnd"/>
      <w:r w:rsidRPr="00AF4055">
        <w:rPr>
          <w:rFonts w:asciiTheme="majorHAnsi" w:hAnsiTheme="majorHAnsi" w:cstheme="majorHAnsi"/>
        </w:rPr>
        <w:t xml:space="preserve"> Tag 1</w:t>
      </w:r>
    </w:p>
    <w:p w14:paraId="245C4AF8" w14:textId="03B4C040" w:rsidR="003B7ACB" w:rsidRPr="00AF4055" w:rsidRDefault="003B7ACB">
      <w:pPr>
        <w:rPr>
          <w:rFonts w:asciiTheme="majorHAnsi" w:hAnsiTheme="majorHAnsi" w:cstheme="majorHAnsi"/>
        </w:rPr>
      </w:pPr>
      <w:r w:rsidRPr="00AF4055">
        <w:rPr>
          <w:rFonts w:asciiTheme="majorHAnsi" w:hAnsiTheme="majorHAnsi" w:cstheme="majorHAnsi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802BF1" w:rsidRPr="00AF4055" w14:paraId="3AB51780" w14:textId="77777777" w:rsidTr="00F47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2F6E4963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3502267E" w14:textId="6B825D16" w:rsidR="00802BF1" w:rsidRPr="00AF4055" w:rsidRDefault="00802BF1" w:rsidP="00485F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 xml:space="preserve">Tag </w:t>
            </w:r>
            <w:r w:rsidR="00CD5CA0" w:rsidRPr="00AF4055">
              <w:rPr>
                <w:rFonts w:asciiTheme="majorHAnsi" w:hAnsiTheme="majorHAnsi" w:cstheme="majorHAnsi"/>
              </w:rPr>
              <w:t>2</w:t>
            </w:r>
            <w:r w:rsidRPr="00AF4055">
              <w:rPr>
                <w:rFonts w:asciiTheme="majorHAnsi" w:hAnsiTheme="majorHAnsi" w:cstheme="majorHAnsi"/>
              </w:rPr>
              <w:br/>
              <w:t>TT.MM.JJJJ</w:t>
            </w:r>
          </w:p>
        </w:tc>
        <w:tc>
          <w:tcPr>
            <w:tcW w:w="2983" w:type="dxa"/>
          </w:tcPr>
          <w:p w14:paraId="2E8B8D36" w14:textId="77777777" w:rsidR="00802BF1" w:rsidRPr="00AF4055" w:rsidRDefault="00802BF1" w:rsidP="00485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667C32DC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50535CE5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Tätigkeit</w:t>
            </w:r>
          </w:p>
        </w:tc>
        <w:tc>
          <w:tcPr>
            <w:tcW w:w="2983" w:type="dxa"/>
          </w:tcPr>
          <w:p w14:paraId="291F9D67" w14:textId="77777777" w:rsidR="00802BF1" w:rsidRPr="00AF4055" w:rsidRDefault="00802BF1" w:rsidP="0048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Erledigt?</w:t>
            </w:r>
          </w:p>
        </w:tc>
        <w:tc>
          <w:tcPr>
            <w:tcW w:w="2983" w:type="dxa"/>
          </w:tcPr>
          <w:p w14:paraId="3CE63496" w14:textId="77777777" w:rsidR="00802BF1" w:rsidRPr="00AF4055" w:rsidRDefault="00802BF1" w:rsidP="0048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Kommentar</w:t>
            </w:r>
          </w:p>
        </w:tc>
      </w:tr>
      <w:tr w:rsidR="00802BF1" w:rsidRPr="00AF4055" w14:paraId="0FAB1529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45B80FFE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414A5698" w14:textId="77777777" w:rsidR="00802BF1" w:rsidRPr="00AF4055" w:rsidRDefault="00802BF1" w:rsidP="0048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5BE8DE75" w14:textId="77777777" w:rsidR="00802BF1" w:rsidRPr="00AF4055" w:rsidRDefault="00802BF1" w:rsidP="0048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02F7CD46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31577387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Positives (Was lief gut?)</w:t>
            </w:r>
          </w:p>
        </w:tc>
      </w:tr>
      <w:tr w:rsidR="00802BF1" w:rsidRPr="00AF4055" w14:paraId="1FC162A5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778AB7FD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5A580B6B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58F2168D" w14:textId="77777777" w:rsidR="00802BF1" w:rsidRPr="00AF4055" w:rsidRDefault="00802BF1" w:rsidP="00485F5A">
            <w:pPr>
              <w:rPr>
                <w:rFonts w:asciiTheme="majorHAnsi" w:hAnsiTheme="majorHAnsi" w:cstheme="majorHAnsi"/>
                <w:lang w:val="de-CH"/>
              </w:rPr>
            </w:pPr>
            <w:r w:rsidRPr="00AF4055">
              <w:rPr>
                <w:rFonts w:asciiTheme="majorHAnsi" w:hAnsiTheme="majorHAnsi" w:cstheme="majorHAnsi"/>
                <w:lang w:val="de-CH"/>
              </w:rPr>
              <w:t>Negatives (Wo gab es Probleme?)</w:t>
            </w:r>
          </w:p>
        </w:tc>
      </w:tr>
      <w:tr w:rsidR="00802BF1" w:rsidRPr="00AF4055" w14:paraId="641B41A6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7EBAECCC" w14:textId="77777777" w:rsidR="00802BF1" w:rsidRPr="00AF4055" w:rsidRDefault="00802BF1" w:rsidP="00485F5A">
            <w:pPr>
              <w:rPr>
                <w:rFonts w:asciiTheme="majorHAnsi" w:hAnsiTheme="majorHAnsi" w:cstheme="majorHAnsi"/>
                <w:lang w:val="de-CH"/>
              </w:rPr>
            </w:pPr>
          </w:p>
        </w:tc>
      </w:tr>
      <w:tr w:rsidR="00802BF1" w:rsidRPr="00AF4055" w14:paraId="494FF1E8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04B25ABF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proofErr w:type="spellStart"/>
            <w:r w:rsidRPr="00AF4055">
              <w:rPr>
                <w:rFonts w:asciiTheme="majorHAnsi" w:hAnsiTheme="majorHAnsi" w:cstheme="majorHAnsi"/>
              </w:rPr>
              <w:t>Zeitplanung</w:t>
            </w:r>
            <w:proofErr w:type="spellEnd"/>
          </w:p>
        </w:tc>
      </w:tr>
      <w:tr w:rsidR="00802BF1" w:rsidRPr="00AF4055" w14:paraId="6F8BE10E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1B0024AE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61C859D7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6445B89D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Beanspruchte Hilfestellung</w:t>
            </w:r>
          </w:p>
        </w:tc>
      </w:tr>
      <w:tr w:rsidR="00802BF1" w:rsidRPr="00AF4055" w14:paraId="462C94A4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5E2B8224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741F07EE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374F3131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Nächste Schritte</w:t>
            </w:r>
          </w:p>
        </w:tc>
      </w:tr>
      <w:tr w:rsidR="00802BF1" w:rsidRPr="00AF4055" w14:paraId="7EA0DA3A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65801B36" w14:textId="77777777" w:rsidR="00802BF1" w:rsidRPr="00AF4055" w:rsidRDefault="00802BF1" w:rsidP="00CD5CA0">
            <w:pPr>
              <w:keepNext/>
              <w:rPr>
                <w:rFonts w:asciiTheme="majorHAnsi" w:hAnsiTheme="majorHAnsi" w:cstheme="majorHAnsi"/>
              </w:rPr>
            </w:pPr>
          </w:p>
        </w:tc>
      </w:tr>
    </w:tbl>
    <w:p w14:paraId="33CC0DA1" w14:textId="313473BB" w:rsidR="00CD5CA0" w:rsidRPr="00AF4055" w:rsidRDefault="00CD5CA0">
      <w:pPr>
        <w:pStyle w:val="Caption"/>
        <w:rPr>
          <w:rFonts w:asciiTheme="majorHAnsi" w:hAnsiTheme="majorHAnsi" w:cstheme="majorHAnsi"/>
        </w:rPr>
      </w:pPr>
      <w:r w:rsidRPr="00AF4055">
        <w:rPr>
          <w:rFonts w:asciiTheme="majorHAnsi" w:hAnsiTheme="majorHAnsi" w:cstheme="majorHAnsi"/>
        </w:rPr>
        <w:t xml:space="preserve">Tabelle </w: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</w:rPr>
        <w:instrText xml:space="preserve"> SEQ Tabelle \* ARABIC </w:instrText>
      </w:r>
      <w:r w:rsidRPr="00AF4055">
        <w:rPr>
          <w:rFonts w:asciiTheme="majorHAnsi" w:hAnsiTheme="majorHAnsi" w:cstheme="majorHAnsi"/>
        </w:rPr>
        <w:fldChar w:fldCharType="separate"/>
      </w:r>
      <w:r w:rsidR="00CD648B" w:rsidRPr="00AF4055">
        <w:rPr>
          <w:rFonts w:asciiTheme="majorHAnsi" w:hAnsiTheme="majorHAnsi" w:cstheme="majorHAnsi"/>
          <w:noProof/>
        </w:rPr>
        <w:t>2</w: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</w:rPr>
        <w:t>: Arbeitsjournal Tag 2</w:t>
      </w:r>
    </w:p>
    <w:p w14:paraId="49287070" w14:textId="77777777" w:rsidR="00802BF1" w:rsidRPr="00AF4055" w:rsidRDefault="00802BF1">
      <w:pPr>
        <w:rPr>
          <w:rFonts w:asciiTheme="majorHAnsi" w:hAnsiTheme="majorHAnsi" w:cstheme="majorHAnsi"/>
        </w:rPr>
      </w:pPr>
      <w:r w:rsidRPr="00AF4055">
        <w:rPr>
          <w:rFonts w:asciiTheme="majorHAnsi" w:hAnsiTheme="majorHAnsi" w:cstheme="majorHAnsi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802BF1" w:rsidRPr="00AF4055" w14:paraId="34D19BE1" w14:textId="77777777" w:rsidTr="00F47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7BE0EDAF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7F0B5446" w14:textId="22654CE2" w:rsidR="00802BF1" w:rsidRPr="00AF4055" w:rsidRDefault="00802BF1" w:rsidP="00485F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 xml:space="preserve">Tag </w:t>
            </w:r>
            <w:r w:rsidR="00CD5CA0" w:rsidRPr="00AF4055">
              <w:rPr>
                <w:rFonts w:asciiTheme="majorHAnsi" w:hAnsiTheme="majorHAnsi" w:cstheme="majorHAnsi"/>
              </w:rPr>
              <w:t>3</w:t>
            </w:r>
            <w:r w:rsidRPr="00AF4055">
              <w:rPr>
                <w:rFonts w:asciiTheme="majorHAnsi" w:hAnsiTheme="majorHAnsi" w:cstheme="majorHAnsi"/>
              </w:rPr>
              <w:br/>
              <w:t>TT.MM.JJJJ</w:t>
            </w:r>
          </w:p>
        </w:tc>
        <w:tc>
          <w:tcPr>
            <w:tcW w:w="2983" w:type="dxa"/>
          </w:tcPr>
          <w:p w14:paraId="70ACEB73" w14:textId="77777777" w:rsidR="00802BF1" w:rsidRPr="00AF4055" w:rsidRDefault="00802BF1" w:rsidP="00485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4C853B3F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6855DF60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Tätigkeit</w:t>
            </w:r>
          </w:p>
        </w:tc>
        <w:tc>
          <w:tcPr>
            <w:tcW w:w="2983" w:type="dxa"/>
          </w:tcPr>
          <w:p w14:paraId="41676182" w14:textId="77777777" w:rsidR="00802BF1" w:rsidRPr="00AF4055" w:rsidRDefault="00802BF1" w:rsidP="0048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Erledigt?</w:t>
            </w:r>
          </w:p>
        </w:tc>
        <w:tc>
          <w:tcPr>
            <w:tcW w:w="2983" w:type="dxa"/>
          </w:tcPr>
          <w:p w14:paraId="361486D4" w14:textId="77777777" w:rsidR="00802BF1" w:rsidRPr="00AF4055" w:rsidRDefault="00802BF1" w:rsidP="0048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Kommentar</w:t>
            </w:r>
          </w:p>
        </w:tc>
      </w:tr>
      <w:tr w:rsidR="00802BF1" w:rsidRPr="00AF4055" w14:paraId="364E76C7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2E3EBDA0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37FD5F85" w14:textId="77777777" w:rsidR="00802BF1" w:rsidRPr="00AF4055" w:rsidRDefault="00802BF1" w:rsidP="0048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0E46343B" w14:textId="77777777" w:rsidR="00802BF1" w:rsidRPr="00AF4055" w:rsidRDefault="00802BF1" w:rsidP="0048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69041555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7B2F84BC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Positives (Was lief gut?)</w:t>
            </w:r>
          </w:p>
        </w:tc>
      </w:tr>
      <w:tr w:rsidR="00802BF1" w:rsidRPr="00AF4055" w14:paraId="669AAF68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5CB35397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00C19DA1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574803AB" w14:textId="77777777" w:rsidR="00802BF1" w:rsidRPr="00AF4055" w:rsidRDefault="00802BF1" w:rsidP="00485F5A">
            <w:pPr>
              <w:rPr>
                <w:rFonts w:asciiTheme="majorHAnsi" w:hAnsiTheme="majorHAnsi" w:cstheme="majorHAnsi"/>
                <w:lang w:val="de-CH"/>
              </w:rPr>
            </w:pPr>
            <w:r w:rsidRPr="00AF4055">
              <w:rPr>
                <w:rFonts w:asciiTheme="majorHAnsi" w:hAnsiTheme="majorHAnsi" w:cstheme="majorHAnsi"/>
                <w:lang w:val="de-CH"/>
              </w:rPr>
              <w:t>Negatives (Wo gab es Probleme?)</w:t>
            </w:r>
          </w:p>
        </w:tc>
      </w:tr>
      <w:tr w:rsidR="00802BF1" w:rsidRPr="00AF4055" w14:paraId="17DAE38C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1EC8C92F" w14:textId="77777777" w:rsidR="00802BF1" w:rsidRPr="00AF4055" w:rsidRDefault="00802BF1" w:rsidP="00485F5A">
            <w:pPr>
              <w:rPr>
                <w:rFonts w:asciiTheme="majorHAnsi" w:hAnsiTheme="majorHAnsi" w:cstheme="majorHAnsi"/>
                <w:lang w:val="de-CH"/>
              </w:rPr>
            </w:pPr>
          </w:p>
        </w:tc>
      </w:tr>
      <w:tr w:rsidR="00802BF1" w:rsidRPr="00AF4055" w14:paraId="2B560B0B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43583E2D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proofErr w:type="spellStart"/>
            <w:r w:rsidRPr="00AF4055">
              <w:rPr>
                <w:rFonts w:asciiTheme="majorHAnsi" w:hAnsiTheme="majorHAnsi" w:cstheme="majorHAnsi"/>
              </w:rPr>
              <w:t>Zeitplanung</w:t>
            </w:r>
            <w:proofErr w:type="spellEnd"/>
          </w:p>
        </w:tc>
      </w:tr>
      <w:tr w:rsidR="00802BF1" w:rsidRPr="00AF4055" w14:paraId="5743918F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1EF27A1E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269B2902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563411C9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Beanspruchte Hilfestellung</w:t>
            </w:r>
          </w:p>
        </w:tc>
      </w:tr>
      <w:tr w:rsidR="00802BF1" w:rsidRPr="00AF4055" w14:paraId="534A1204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2980F52A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711D10CD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5BA20169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Nächste Schritte</w:t>
            </w:r>
          </w:p>
        </w:tc>
      </w:tr>
      <w:tr w:rsidR="00802BF1" w:rsidRPr="00AF4055" w14:paraId="2C700138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031A8BC0" w14:textId="77777777" w:rsidR="00802BF1" w:rsidRPr="00AF4055" w:rsidRDefault="00802BF1" w:rsidP="00CD5CA0">
            <w:pPr>
              <w:keepNext/>
              <w:rPr>
                <w:rFonts w:asciiTheme="majorHAnsi" w:hAnsiTheme="majorHAnsi" w:cstheme="majorHAnsi"/>
              </w:rPr>
            </w:pPr>
          </w:p>
        </w:tc>
      </w:tr>
    </w:tbl>
    <w:p w14:paraId="155F3030" w14:textId="5A0D00E0" w:rsidR="00CD5CA0" w:rsidRPr="00AF4055" w:rsidRDefault="00CD5CA0">
      <w:pPr>
        <w:pStyle w:val="Caption"/>
        <w:rPr>
          <w:rFonts w:asciiTheme="majorHAnsi" w:hAnsiTheme="majorHAnsi" w:cstheme="majorHAnsi"/>
        </w:rPr>
      </w:pPr>
      <w:r w:rsidRPr="00AF4055">
        <w:rPr>
          <w:rFonts w:asciiTheme="majorHAnsi" w:hAnsiTheme="majorHAnsi" w:cstheme="majorHAnsi"/>
        </w:rPr>
        <w:t xml:space="preserve">Tabelle </w: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</w:rPr>
        <w:instrText xml:space="preserve"> SEQ Tabelle \* ARABIC </w:instrText>
      </w:r>
      <w:r w:rsidRPr="00AF4055">
        <w:rPr>
          <w:rFonts w:asciiTheme="majorHAnsi" w:hAnsiTheme="majorHAnsi" w:cstheme="majorHAnsi"/>
        </w:rPr>
        <w:fldChar w:fldCharType="separate"/>
      </w:r>
      <w:r w:rsidR="00CD648B" w:rsidRPr="00AF4055">
        <w:rPr>
          <w:rFonts w:asciiTheme="majorHAnsi" w:hAnsiTheme="majorHAnsi" w:cstheme="majorHAnsi"/>
          <w:noProof/>
        </w:rPr>
        <w:t>3</w: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</w:rPr>
        <w:t>: Arbeitsjournal Tag 3</w:t>
      </w:r>
    </w:p>
    <w:p w14:paraId="09E48B4F" w14:textId="1FC0F94B" w:rsidR="00802BF1" w:rsidRPr="00AF4055" w:rsidRDefault="00802BF1">
      <w:pPr>
        <w:rPr>
          <w:rFonts w:asciiTheme="majorHAnsi" w:hAnsiTheme="majorHAnsi" w:cstheme="majorHAnsi"/>
        </w:rPr>
      </w:pPr>
      <w:r w:rsidRPr="00AF4055">
        <w:rPr>
          <w:rFonts w:asciiTheme="majorHAnsi" w:hAnsiTheme="majorHAnsi" w:cstheme="majorHAnsi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802BF1" w:rsidRPr="00AF4055" w14:paraId="62B33CC3" w14:textId="77777777" w:rsidTr="00F47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5FEB8B39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6A48FE4B" w14:textId="1A63F0A7" w:rsidR="00802BF1" w:rsidRPr="00AF4055" w:rsidRDefault="00802BF1" w:rsidP="00485F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 xml:space="preserve">Tag </w:t>
            </w:r>
            <w:r w:rsidR="00CD5CA0" w:rsidRPr="00AF4055">
              <w:rPr>
                <w:rFonts w:asciiTheme="majorHAnsi" w:hAnsiTheme="majorHAnsi" w:cstheme="majorHAnsi"/>
              </w:rPr>
              <w:t>4</w:t>
            </w:r>
            <w:r w:rsidRPr="00AF4055">
              <w:rPr>
                <w:rFonts w:asciiTheme="majorHAnsi" w:hAnsiTheme="majorHAnsi" w:cstheme="majorHAnsi"/>
              </w:rPr>
              <w:br/>
              <w:t>TT.MM.JJJJ</w:t>
            </w:r>
          </w:p>
        </w:tc>
        <w:tc>
          <w:tcPr>
            <w:tcW w:w="2983" w:type="dxa"/>
          </w:tcPr>
          <w:p w14:paraId="0D50755E" w14:textId="77777777" w:rsidR="00802BF1" w:rsidRPr="00AF4055" w:rsidRDefault="00802BF1" w:rsidP="00485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317EF80F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112EE5BA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Tätigkeit</w:t>
            </w:r>
          </w:p>
        </w:tc>
        <w:tc>
          <w:tcPr>
            <w:tcW w:w="2983" w:type="dxa"/>
          </w:tcPr>
          <w:p w14:paraId="4F2FBEBA" w14:textId="77777777" w:rsidR="00802BF1" w:rsidRPr="00AF4055" w:rsidRDefault="00802BF1" w:rsidP="0048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Erledigt?</w:t>
            </w:r>
          </w:p>
        </w:tc>
        <w:tc>
          <w:tcPr>
            <w:tcW w:w="2983" w:type="dxa"/>
          </w:tcPr>
          <w:p w14:paraId="75B4BB36" w14:textId="77777777" w:rsidR="00802BF1" w:rsidRPr="00AF4055" w:rsidRDefault="00802BF1" w:rsidP="0048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Kommentar</w:t>
            </w:r>
          </w:p>
        </w:tc>
      </w:tr>
      <w:tr w:rsidR="00802BF1" w:rsidRPr="00AF4055" w14:paraId="04E0029A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6EFF3196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4F1E3509" w14:textId="77777777" w:rsidR="00802BF1" w:rsidRPr="00AF4055" w:rsidRDefault="00802BF1" w:rsidP="0048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54E589B0" w14:textId="77777777" w:rsidR="00802BF1" w:rsidRPr="00AF4055" w:rsidRDefault="00802BF1" w:rsidP="0048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7A4C9A8A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20D0835F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Positives (Was lief gut?)</w:t>
            </w:r>
          </w:p>
        </w:tc>
      </w:tr>
      <w:tr w:rsidR="00802BF1" w:rsidRPr="00AF4055" w14:paraId="7120480E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67D1A7D3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09804B9A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7E792B55" w14:textId="77777777" w:rsidR="00802BF1" w:rsidRPr="00AF4055" w:rsidRDefault="00802BF1" w:rsidP="00485F5A">
            <w:pPr>
              <w:rPr>
                <w:rFonts w:asciiTheme="majorHAnsi" w:hAnsiTheme="majorHAnsi" w:cstheme="majorHAnsi"/>
                <w:lang w:val="de-CH"/>
              </w:rPr>
            </w:pPr>
            <w:r w:rsidRPr="00AF4055">
              <w:rPr>
                <w:rFonts w:asciiTheme="majorHAnsi" w:hAnsiTheme="majorHAnsi" w:cstheme="majorHAnsi"/>
                <w:lang w:val="de-CH"/>
              </w:rPr>
              <w:t>Negatives (Wo gab es Probleme?)</w:t>
            </w:r>
          </w:p>
        </w:tc>
      </w:tr>
      <w:tr w:rsidR="00802BF1" w:rsidRPr="00AF4055" w14:paraId="67C33A49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19E0FFD4" w14:textId="77777777" w:rsidR="00802BF1" w:rsidRPr="00AF4055" w:rsidRDefault="00802BF1" w:rsidP="00485F5A">
            <w:pPr>
              <w:rPr>
                <w:rFonts w:asciiTheme="majorHAnsi" w:hAnsiTheme="majorHAnsi" w:cstheme="majorHAnsi"/>
                <w:lang w:val="de-CH"/>
              </w:rPr>
            </w:pPr>
          </w:p>
        </w:tc>
      </w:tr>
      <w:tr w:rsidR="00802BF1" w:rsidRPr="00AF4055" w14:paraId="5D5F29DD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479FED4B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proofErr w:type="spellStart"/>
            <w:r w:rsidRPr="00AF4055">
              <w:rPr>
                <w:rFonts w:asciiTheme="majorHAnsi" w:hAnsiTheme="majorHAnsi" w:cstheme="majorHAnsi"/>
              </w:rPr>
              <w:t>Zeitplanung</w:t>
            </w:r>
            <w:proofErr w:type="spellEnd"/>
          </w:p>
        </w:tc>
      </w:tr>
      <w:tr w:rsidR="00802BF1" w:rsidRPr="00AF4055" w14:paraId="79A73738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26D5F866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1EFD971C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1EFE5B34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Beanspruchte Hilfestellung</w:t>
            </w:r>
          </w:p>
        </w:tc>
      </w:tr>
      <w:tr w:rsidR="00802BF1" w:rsidRPr="00AF4055" w14:paraId="2B2AB777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019AD003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79A2F3E8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20CD28CD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Nächste Schritte</w:t>
            </w:r>
          </w:p>
        </w:tc>
      </w:tr>
      <w:tr w:rsidR="00802BF1" w:rsidRPr="00AF4055" w14:paraId="2F0A48C3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7B741303" w14:textId="77777777" w:rsidR="00802BF1" w:rsidRPr="00AF4055" w:rsidRDefault="00802BF1" w:rsidP="00CD5CA0">
            <w:pPr>
              <w:keepNext/>
              <w:rPr>
                <w:rFonts w:asciiTheme="majorHAnsi" w:hAnsiTheme="majorHAnsi" w:cstheme="majorHAnsi"/>
              </w:rPr>
            </w:pPr>
          </w:p>
        </w:tc>
      </w:tr>
    </w:tbl>
    <w:p w14:paraId="6212E5C3" w14:textId="20BAB77E" w:rsidR="00CD5CA0" w:rsidRPr="00AF4055" w:rsidRDefault="00CD5CA0">
      <w:pPr>
        <w:pStyle w:val="Caption"/>
        <w:rPr>
          <w:rFonts w:asciiTheme="majorHAnsi" w:hAnsiTheme="majorHAnsi" w:cstheme="majorHAnsi"/>
        </w:rPr>
      </w:pPr>
      <w:r w:rsidRPr="00AF4055">
        <w:rPr>
          <w:rFonts w:asciiTheme="majorHAnsi" w:hAnsiTheme="majorHAnsi" w:cstheme="majorHAnsi"/>
        </w:rPr>
        <w:t xml:space="preserve">Tabelle </w: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</w:rPr>
        <w:instrText xml:space="preserve"> SEQ Tabelle \* ARABIC </w:instrText>
      </w:r>
      <w:r w:rsidRPr="00AF4055">
        <w:rPr>
          <w:rFonts w:asciiTheme="majorHAnsi" w:hAnsiTheme="majorHAnsi" w:cstheme="majorHAnsi"/>
        </w:rPr>
        <w:fldChar w:fldCharType="separate"/>
      </w:r>
      <w:r w:rsidR="00CD648B" w:rsidRPr="00AF4055">
        <w:rPr>
          <w:rFonts w:asciiTheme="majorHAnsi" w:hAnsiTheme="majorHAnsi" w:cstheme="majorHAnsi"/>
          <w:noProof/>
        </w:rPr>
        <w:t>4</w: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</w:rPr>
        <w:t>: Arbeitsjournal Tag 4</w:t>
      </w:r>
    </w:p>
    <w:p w14:paraId="14570FBF" w14:textId="6B03BFDE" w:rsidR="00802BF1" w:rsidRPr="00AF4055" w:rsidRDefault="00802BF1">
      <w:pPr>
        <w:rPr>
          <w:rFonts w:asciiTheme="majorHAnsi" w:hAnsiTheme="majorHAnsi" w:cstheme="majorHAnsi"/>
        </w:rPr>
      </w:pPr>
      <w:r w:rsidRPr="00AF4055">
        <w:rPr>
          <w:rFonts w:asciiTheme="majorHAnsi" w:hAnsiTheme="majorHAnsi" w:cstheme="majorHAnsi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802BF1" w:rsidRPr="00AF4055" w14:paraId="1D43A6DD" w14:textId="77777777" w:rsidTr="00F47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38961F42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7239E637" w14:textId="5F170DF8" w:rsidR="00802BF1" w:rsidRPr="00AF4055" w:rsidRDefault="00802BF1" w:rsidP="00485F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 xml:space="preserve">Tag </w:t>
            </w:r>
            <w:r w:rsidR="00CD5CA0" w:rsidRPr="00AF4055">
              <w:rPr>
                <w:rFonts w:asciiTheme="majorHAnsi" w:hAnsiTheme="majorHAnsi" w:cstheme="majorHAnsi"/>
              </w:rPr>
              <w:t>5</w:t>
            </w:r>
            <w:r w:rsidRPr="00AF4055">
              <w:rPr>
                <w:rFonts w:asciiTheme="majorHAnsi" w:hAnsiTheme="majorHAnsi" w:cstheme="majorHAnsi"/>
              </w:rPr>
              <w:br/>
              <w:t>TT.MM.JJJJ</w:t>
            </w:r>
          </w:p>
        </w:tc>
        <w:tc>
          <w:tcPr>
            <w:tcW w:w="2983" w:type="dxa"/>
          </w:tcPr>
          <w:p w14:paraId="3241B182" w14:textId="77777777" w:rsidR="00802BF1" w:rsidRPr="00AF4055" w:rsidRDefault="00802BF1" w:rsidP="00485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45964D31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47652F92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Tätigkeit</w:t>
            </w:r>
          </w:p>
        </w:tc>
        <w:tc>
          <w:tcPr>
            <w:tcW w:w="2983" w:type="dxa"/>
          </w:tcPr>
          <w:p w14:paraId="0FDED23A" w14:textId="77777777" w:rsidR="00802BF1" w:rsidRPr="00AF4055" w:rsidRDefault="00802BF1" w:rsidP="0048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Erledigt?</w:t>
            </w:r>
          </w:p>
        </w:tc>
        <w:tc>
          <w:tcPr>
            <w:tcW w:w="2983" w:type="dxa"/>
          </w:tcPr>
          <w:p w14:paraId="7233BAE8" w14:textId="77777777" w:rsidR="00802BF1" w:rsidRPr="00AF4055" w:rsidRDefault="00802BF1" w:rsidP="0048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Kommentar</w:t>
            </w:r>
          </w:p>
        </w:tc>
      </w:tr>
      <w:tr w:rsidR="00802BF1" w:rsidRPr="00AF4055" w14:paraId="67C0CC74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14:paraId="321C34D5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7F2395A8" w14:textId="77777777" w:rsidR="00802BF1" w:rsidRPr="00AF4055" w:rsidRDefault="00802BF1" w:rsidP="0048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83" w:type="dxa"/>
          </w:tcPr>
          <w:p w14:paraId="13315CC6" w14:textId="77777777" w:rsidR="00802BF1" w:rsidRPr="00AF4055" w:rsidRDefault="00802BF1" w:rsidP="0048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74D1D3FF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6A7064A4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Positives (Was lief gut?)</w:t>
            </w:r>
          </w:p>
        </w:tc>
      </w:tr>
      <w:tr w:rsidR="00802BF1" w:rsidRPr="00AF4055" w14:paraId="245CFDEC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30BED779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17A2BB59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1E860CB8" w14:textId="77777777" w:rsidR="00802BF1" w:rsidRPr="00AF4055" w:rsidRDefault="00802BF1" w:rsidP="00485F5A">
            <w:pPr>
              <w:rPr>
                <w:rFonts w:asciiTheme="majorHAnsi" w:hAnsiTheme="majorHAnsi" w:cstheme="majorHAnsi"/>
                <w:lang w:val="de-CH"/>
              </w:rPr>
            </w:pPr>
            <w:r w:rsidRPr="00AF4055">
              <w:rPr>
                <w:rFonts w:asciiTheme="majorHAnsi" w:hAnsiTheme="majorHAnsi" w:cstheme="majorHAnsi"/>
                <w:lang w:val="de-CH"/>
              </w:rPr>
              <w:t>Negatives (Wo gab es Probleme?)</w:t>
            </w:r>
          </w:p>
        </w:tc>
      </w:tr>
      <w:tr w:rsidR="00802BF1" w:rsidRPr="00AF4055" w14:paraId="0B68B0BE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58FA0A44" w14:textId="77777777" w:rsidR="00802BF1" w:rsidRPr="00AF4055" w:rsidRDefault="00802BF1" w:rsidP="00485F5A">
            <w:pPr>
              <w:rPr>
                <w:rFonts w:asciiTheme="majorHAnsi" w:hAnsiTheme="majorHAnsi" w:cstheme="majorHAnsi"/>
                <w:lang w:val="de-CH"/>
              </w:rPr>
            </w:pPr>
          </w:p>
        </w:tc>
      </w:tr>
      <w:tr w:rsidR="00802BF1" w:rsidRPr="00AF4055" w14:paraId="2482CEE4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4A511AED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proofErr w:type="spellStart"/>
            <w:r w:rsidRPr="00AF4055">
              <w:rPr>
                <w:rFonts w:asciiTheme="majorHAnsi" w:hAnsiTheme="majorHAnsi" w:cstheme="majorHAnsi"/>
              </w:rPr>
              <w:t>Zeitplanung</w:t>
            </w:r>
            <w:proofErr w:type="spellEnd"/>
          </w:p>
        </w:tc>
      </w:tr>
      <w:tr w:rsidR="00802BF1" w:rsidRPr="00AF4055" w14:paraId="604435D7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4947BDAB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29FDDA79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33D26873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Beanspruchte Hilfestellung</w:t>
            </w:r>
          </w:p>
        </w:tc>
      </w:tr>
      <w:tr w:rsidR="00802BF1" w:rsidRPr="00AF4055" w14:paraId="1219D486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0AB30D81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</w:p>
        </w:tc>
      </w:tr>
      <w:tr w:rsidR="00802BF1" w:rsidRPr="00AF4055" w14:paraId="491D7931" w14:textId="77777777" w:rsidTr="00F4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03FAD72D" w14:textId="77777777" w:rsidR="00802BF1" w:rsidRPr="00AF4055" w:rsidRDefault="00802BF1" w:rsidP="00485F5A">
            <w:pPr>
              <w:rPr>
                <w:rFonts w:asciiTheme="majorHAnsi" w:hAnsiTheme="majorHAnsi" w:cstheme="majorHAnsi"/>
              </w:rPr>
            </w:pPr>
            <w:r w:rsidRPr="00AF4055">
              <w:rPr>
                <w:rFonts w:asciiTheme="majorHAnsi" w:hAnsiTheme="majorHAnsi" w:cstheme="majorHAnsi"/>
              </w:rPr>
              <w:t>Nächste Schritte</w:t>
            </w:r>
          </w:p>
        </w:tc>
      </w:tr>
      <w:tr w:rsidR="00802BF1" w:rsidRPr="00AF4055" w14:paraId="635C8630" w14:textId="77777777" w:rsidTr="00F47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3"/>
          </w:tcPr>
          <w:p w14:paraId="0ABF2E36" w14:textId="77777777" w:rsidR="00802BF1" w:rsidRPr="00AF4055" w:rsidRDefault="00802BF1" w:rsidP="00CD5CA0">
            <w:pPr>
              <w:keepNext/>
              <w:rPr>
                <w:rFonts w:asciiTheme="majorHAnsi" w:hAnsiTheme="majorHAnsi" w:cstheme="majorHAnsi"/>
              </w:rPr>
            </w:pPr>
          </w:p>
        </w:tc>
      </w:tr>
    </w:tbl>
    <w:p w14:paraId="514ACFFC" w14:textId="0ACC2464" w:rsidR="00CD5CA0" w:rsidRPr="00AF4055" w:rsidRDefault="00CD5CA0">
      <w:pPr>
        <w:pStyle w:val="Caption"/>
        <w:rPr>
          <w:rFonts w:asciiTheme="majorHAnsi" w:hAnsiTheme="majorHAnsi" w:cstheme="majorHAnsi"/>
        </w:rPr>
      </w:pPr>
      <w:r w:rsidRPr="00AF4055">
        <w:rPr>
          <w:rFonts w:asciiTheme="majorHAnsi" w:hAnsiTheme="majorHAnsi" w:cstheme="majorHAnsi"/>
        </w:rPr>
        <w:t xml:space="preserve">Tabelle </w:t>
      </w:r>
      <w:r w:rsidRPr="00AF4055">
        <w:rPr>
          <w:rFonts w:asciiTheme="majorHAnsi" w:hAnsiTheme="majorHAnsi" w:cstheme="majorHAnsi"/>
        </w:rPr>
        <w:fldChar w:fldCharType="begin"/>
      </w:r>
      <w:r w:rsidRPr="00AF4055">
        <w:rPr>
          <w:rFonts w:asciiTheme="majorHAnsi" w:hAnsiTheme="majorHAnsi" w:cstheme="majorHAnsi"/>
        </w:rPr>
        <w:instrText xml:space="preserve"> SEQ Tabelle \* ARABIC </w:instrText>
      </w:r>
      <w:r w:rsidRPr="00AF4055">
        <w:rPr>
          <w:rFonts w:asciiTheme="majorHAnsi" w:hAnsiTheme="majorHAnsi" w:cstheme="majorHAnsi"/>
        </w:rPr>
        <w:fldChar w:fldCharType="separate"/>
      </w:r>
      <w:r w:rsidR="00CD648B" w:rsidRPr="00AF4055">
        <w:rPr>
          <w:rFonts w:asciiTheme="majorHAnsi" w:hAnsiTheme="majorHAnsi" w:cstheme="majorHAnsi"/>
          <w:noProof/>
        </w:rPr>
        <w:t>5</w:t>
      </w:r>
      <w:r w:rsidRPr="00AF4055">
        <w:rPr>
          <w:rFonts w:asciiTheme="majorHAnsi" w:hAnsiTheme="majorHAnsi" w:cstheme="majorHAnsi"/>
        </w:rPr>
        <w:fldChar w:fldCharType="end"/>
      </w:r>
      <w:r w:rsidRPr="00AF4055">
        <w:rPr>
          <w:rFonts w:asciiTheme="majorHAnsi" w:hAnsiTheme="majorHAnsi" w:cstheme="majorHAnsi"/>
        </w:rPr>
        <w:t>: Arbeitsjournal Tag 5</w:t>
      </w:r>
    </w:p>
    <w:p w14:paraId="5E0AF491" w14:textId="65554C25" w:rsidR="00802BF1" w:rsidRPr="00AF4055" w:rsidRDefault="00802BF1">
      <w:pPr>
        <w:rPr>
          <w:rFonts w:asciiTheme="majorHAnsi" w:hAnsiTheme="majorHAnsi" w:cstheme="majorHAnsi"/>
        </w:rPr>
      </w:pPr>
      <w:r w:rsidRPr="00AF4055">
        <w:rPr>
          <w:rFonts w:asciiTheme="majorHAnsi" w:hAnsiTheme="majorHAnsi" w:cstheme="majorHAnsi"/>
        </w:rPr>
        <w:br w:type="page"/>
      </w:r>
    </w:p>
    <w:p w14:paraId="1082AC9E" w14:textId="1B902F8B" w:rsidR="003B7ACB" w:rsidRPr="00AF4055" w:rsidRDefault="00EC651D" w:rsidP="00EC651D">
      <w:pPr>
        <w:pStyle w:val="Heading1"/>
        <w:rPr>
          <w:rFonts w:cstheme="majorHAnsi"/>
        </w:rPr>
      </w:pPr>
      <w:bookmarkStart w:id="21" w:name="_Toc528163150"/>
      <w:r w:rsidRPr="00AF4055">
        <w:rPr>
          <w:rFonts w:cstheme="majorHAnsi"/>
        </w:rPr>
        <w:lastRenderedPageBreak/>
        <w:t>Teil 2: Projekt-Dokumentation</w:t>
      </w:r>
      <w:bookmarkStart w:id="22" w:name="_GoBack"/>
      <w:bookmarkEnd w:id="21"/>
      <w:bookmarkEnd w:id="22"/>
    </w:p>
    <w:p w14:paraId="3B104B5F" w14:textId="684FE77D" w:rsidR="00EC651D" w:rsidRPr="00AF4055" w:rsidRDefault="00EC651D" w:rsidP="00EC651D">
      <w:pPr>
        <w:pStyle w:val="Heading2"/>
        <w:rPr>
          <w:rFonts w:cstheme="majorHAnsi"/>
        </w:rPr>
      </w:pPr>
      <w:bookmarkStart w:id="23" w:name="_Toc528163151"/>
      <w:r w:rsidRPr="00AF4055">
        <w:rPr>
          <w:rFonts w:cstheme="majorHAnsi"/>
        </w:rPr>
        <w:t>Informieren</w:t>
      </w:r>
      <w:bookmarkEnd w:id="23"/>
    </w:p>
    <w:p w14:paraId="5C7096E0" w14:textId="6E0AB14F" w:rsidR="00EC651D" w:rsidRPr="00AF4055" w:rsidRDefault="00EC651D" w:rsidP="00EC651D">
      <w:pPr>
        <w:pStyle w:val="Heading2"/>
        <w:rPr>
          <w:rFonts w:cstheme="majorHAnsi"/>
        </w:rPr>
      </w:pPr>
      <w:bookmarkStart w:id="24" w:name="_Toc528163152"/>
      <w:r w:rsidRPr="00AF4055">
        <w:rPr>
          <w:rFonts w:cstheme="majorHAnsi"/>
        </w:rPr>
        <w:t>Planen</w:t>
      </w:r>
      <w:bookmarkEnd w:id="24"/>
    </w:p>
    <w:p w14:paraId="2B412540" w14:textId="7D90CD43" w:rsidR="00EC651D" w:rsidRPr="00AF4055" w:rsidRDefault="00EC651D" w:rsidP="00EC651D">
      <w:pPr>
        <w:pStyle w:val="Heading2"/>
        <w:rPr>
          <w:rFonts w:cstheme="majorHAnsi"/>
        </w:rPr>
      </w:pPr>
      <w:bookmarkStart w:id="25" w:name="_Toc528163153"/>
      <w:r w:rsidRPr="00AF4055">
        <w:rPr>
          <w:rFonts w:cstheme="majorHAnsi"/>
        </w:rPr>
        <w:t>Entscheiden</w:t>
      </w:r>
      <w:bookmarkEnd w:id="25"/>
    </w:p>
    <w:p w14:paraId="371F8950" w14:textId="126C37F0" w:rsidR="00EC651D" w:rsidRPr="00AF4055" w:rsidRDefault="00EC651D" w:rsidP="00EC651D">
      <w:pPr>
        <w:pStyle w:val="Heading2"/>
        <w:rPr>
          <w:rFonts w:cstheme="majorHAnsi"/>
        </w:rPr>
      </w:pPr>
      <w:bookmarkStart w:id="26" w:name="_Toc528163154"/>
      <w:r w:rsidRPr="00AF4055">
        <w:rPr>
          <w:rFonts w:cstheme="majorHAnsi"/>
        </w:rPr>
        <w:t>Realisieren</w:t>
      </w:r>
      <w:bookmarkEnd w:id="26"/>
    </w:p>
    <w:p w14:paraId="5CAAAC41" w14:textId="025F7BDC" w:rsidR="00EC651D" w:rsidRPr="00AF4055" w:rsidRDefault="00EC651D" w:rsidP="00EC651D">
      <w:pPr>
        <w:pStyle w:val="Heading2"/>
        <w:rPr>
          <w:rFonts w:cstheme="majorHAnsi"/>
        </w:rPr>
      </w:pPr>
      <w:bookmarkStart w:id="27" w:name="_Toc528163155"/>
      <w:r w:rsidRPr="00AF4055">
        <w:rPr>
          <w:rFonts w:cstheme="majorHAnsi"/>
        </w:rPr>
        <w:t>Kontrollieren</w:t>
      </w:r>
      <w:bookmarkEnd w:id="27"/>
    </w:p>
    <w:p w14:paraId="241F4FC3" w14:textId="6BF0C4A3" w:rsidR="00EC651D" w:rsidRPr="00AF4055" w:rsidRDefault="00EC651D" w:rsidP="00EC651D">
      <w:pPr>
        <w:pStyle w:val="Heading2"/>
        <w:rPr>
          <w:rFonts w:cstheme="majorHAnsi"/>
        </w:rPr>
      </w:pPr>
      <w:bookmarkStart w:id="28" w:name="_Toc528163156"/>
      <w:r w:rsidRPr="00AF4055">
        <w:rPr>
          <w:rFonts w:cstheme="majorHAnsi"/>
        </w:rPr>
        <w:t>Auswerten</w:t>
      </w:r>
      <w:bookmarkEnd w:id="28"/>
    </w:p>
    <w:p w14:paraId="59324EEC" w14:textId="2F90C644" w:rsidR="003B7ACB" w:rsidRPr="00AF4055" w:rsidRDefault="00EC651D" w:rsidP="003B7ACB">
      <w:pPr>
        <w:pStyle w:val="Heading1"/>
        <w:rPr>
          <w:rFonts w:cstheme="majorHAnsi"/>
        </w:rPr>
      </w:pPr>
      <w:bookmarkStart w:id="29" w:name="_Toc528163157"/>
      <w:r w:rsidRPr="00AF4055">
        <w:rPr>
          <w:rFonts w:cstheme="majorHAnsi"/>
        </w:rPr>
        <w:t>Teil 3: Anhang</w:t>
      </w:r>
      <w:bookmarkEnd w:id="29"/>
    </w:p>
    <w:p w14:paraId="6012DE04" w14:textId="24621FA2" w:rsidR="00EC651D" w:rsidRPr="00AF4055" w:rsidRDefault="00EC651D" w:rsidP="00EC651D">
      <w:pPr>
        <w:pStyle w:val="Heading2"/>
        <w:rPr>
          <w:rFonts w:cstheme="majorHAnsi"/>
        </w:rPr>
      </w:pPr>
      <w:bookmarkStart w:id="30" w:name="_Toc528163158"/>
      <w:r w:rsidRPr="00AF4055">
        <w:rPr>
          <w:rFonts w:cstheme="majorHAnsi"/>
        </w:rPr>
        <w:t>Quellenverzeichnis</w:t>
      </w:r>
      <w:bookmarkEnd w:id="30"/>
    </w:p>
    <w:p w14:paraId="6364481D" w14:textId="7BF6A37D" w:rsidR="00EC651D" w:rsidRPr="00AF4055" w:rsidRDefault="00EC651D" w:rsidP="00EC651D">
      <w:pPr>
        <w:pStyle w:val="Heading2"/>
        <w:rPr>
          <w:rFonts w:cstheme="majorHAnsi"/>
        </w:rPr>
      </w:pPr>
      <w:bookmarkStart w:id="31" w:name="_Toc528163159"/>
      <w:r w:rsidRPr="00AF4055">
        <w:rPr>
          <w:rFonts w:cstheme="majorHAnsi"/>
        </w:rPr>
        <w:t>Abbildungsverzeichnis</w:t>
      </w:r>
      <w:bookmarkEnd w:id="31"/>
    </w:p>
    <w:p w14:paraId="3FEAFA08" w14:textId="30AFCA7D" w:rsidR="00EC651D" w:rsidRPr="00AF4055" w:rsidRDefault="00EC651D" w:rsidP="00EC651D">
      <w:pPr>
        <w:pStyle w:val="Heading2"/>
        <w:rPr>
          <w:rFonts w:cstheme="majorHAnsi"/>
        </w:rPr>
      </w:pPr>
      <w:bookmarkStart w:id="32" w:name="_Toc528163160"/>
      <w:r w:rsidRPr="00AF4055">
        <w:rPr>
          <w:rFonts w:cstheme="majorHAnsi"/>
        </w:rPr>
        <w:t>Tabellenverzeichnis</w:t>
      </w:r>
      <w:bookmarkEnd w:id="32"/>
    </w:p>
    <w:p w14:paraId="62F7F932" w14:textId="5D435E1E" w:rsidR="00EC651D" w:rsidRPr="00AF4055" w:rsidRDefault="00EC651D" w:rsidP="00EC651D">
      <w:pPr>
        <w:pStyle w:val="Heading2"/>
        <w:rPr>
          <w:rFonts w:cstheme="majorHAnsi"/>
        </w:rPr>
      </w:pPr>
      <w:bookmarkStart w:id="33" w:name="_Toc528163161"/>
      <w:r w:rsidRPr="00AF4055">
        <w:rPr>
          <w:rFonts w:cstheme="majorHAnsi"/>
        </w:rPr>
        <w:t>Glossar</w:t>
      </w:r>
      <w:bookmarkEnd w:id="33"/>
    </w:p>
    <w:p w14:paraId="7073960E" w14:textId="64261D1F" w:rsidR="00CF5CF3" w:rsidRPr="00AF4055" w:rsidRDefault="00EC651D" w:rsidP="00802BF1">
      <w:pPr>
        <w:pStyle w:val="Heading2"/>
        <w:numPr>
          <w:ilvl w:val="1"/>
          <w:numId w:val="2"/>
        </w:numPr>
        <w:tabs>
          <w:tab w:val="clear" w:pos="360"/>
        </w:tabs>
        <w:ind w:hanging="357"/>
        <w:rPr>
          <w:rFonts w:cstheme="majorHAnsi"/>
        </w:rPr>
      </w:pPr>
      <w:bookmarkStart w:id="34" w:name="_Toc528163162"/>
      <w:r w:rsidRPr="00AF4055">
        <w:rPr>
          <w:rFonts w:cstheme="majorHAnsi"/>
        </w:rPr>
        <w:t>Programmcode</w:t>
      </w:r>
      <w:bookmarkStart w:id="35" w:name="_Toc162152016"/>
      <w:bookmarkStart w:id="36" w:name="_Toc257483866"/>
      <w:bookmarkStart w:id="37" w:name="_Toc255484255"/>
      <w:bookmarkStart w:id="38" w:name="_Toc239840286"/>
      <w:bookmarkStart w:id="39" w:name="_Toc170501892"/>
      <w:bookmarkStart w:id="40" w:name="_Toc254947123"/>
      <w:bookmarkStart w:id="41" w:name="_Toc171956894"/>
      <w:bookmarkStart w:id="42" w:name="_Toc170501648"/>
      <w:bookmarkStart w:id="43" w:name="_Toc169305393"/>
      <w:bookmarkStart w:id="44" w:name="_Toc169004416"/>
      <w:bookmarkStart w:id="45" w:name="_Toc169001179"/>
      <w:bookmarkStart w:id="46" w:name="_Toc251929032"/>
      <w:bookmarkStart w:id="47" w:name="sys_Cursor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34"/>
    </w:p>
    <w:sectPr w:rsidR="00CF5CF3" w:rsidRPr="00AF4055" w:rsidSect="000A1A7E">
      <w:pgSz w:w="11907" w:h="16839" w:code="9"/>
      <w:pgMar w:top="2892" w:right="1134" w:bottom="1418" w:left="1814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533BD" w14:textId="77777777" w:rsidR="00470240" w:rsidRDefault="00470240">
      <w:r>
        <w:separator/>
      </w:r>
    </w:p>
  </w:endnote>
  <w:endnote w:type="continuationSeparator" w:id="0">
    <w:p w14:paraId="597D36D2" w14:textId="77777777" w:rsidR="00470240" w:rsidRDefault="0047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87A20" w14:textId="77777777" w:rsidR="00470240" w:rsidRDefault="00470240">
      <w:r>
        <w:separator/>
      </w:r>
    </w:p>
  </w:footnote>
  <w:footnote w:type="continuationSeparator" w:id="0">
    <w:p w14:paraId="2AFD6429" w14:textId="77777777" w:rsidR="00470240" w:rsidRDefault="00470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B3246" w14:textId="77777777" w:rsidR="00470240" w:rsidRPr="00EA0CC7" w:rsidRDefault="00470240" w:rsidP="00DA5336">
    <w:pPr>
      <w:pStyle w:val="sysHeaderLinebelow"/>
    </w:pPr>
    <w:r w:rsidRPr="00EA0CC7">
      <w:fldChar w:fldCharType="begin"/>
    </w:r>
    <w:r w:rsidRPr="00EA0CC7">
      <w:instrText xml:space="preserve"> DOCPROPERTY "Title" </w:instrText>
    </w:r>
    <w:r w:rsidRPr="00EA0CC7">
      <w:fldChar w:fldCharType="separate"/>
    </w:r>
    <w:r>
      <w:t>IPA2018</w:t>
    </w:r>
    <w:r w:rsidRPr="00EA0CC7">
      <w:fldChar w:fldCharType="end"/>
    </w:r>
  </w:p>
  <w:p w14:paraId="6BC47833" w14:textId="6B9DBFE4" w:rsidR="00470240" w:rsidRPr="00EA0CC7" w:rsidRDefault="00470240" w:rsidP="00DA5336">
    <w:pPr>
      <w:pStyle w:val="sysWordMark"/>
      <w:framePr w:wrap="around"/>
    </w:pPr>
    <w:fldSimple w:instr=" REF sys_WordMark ">
      <w:r>
        <w:rPr>
          <w:noProof/>
        </w:rPr>
        <w:drawing>
          <wp:inline distT="0" distB="0" distL="0" distR="0" wp14:anchorId="6C44E311" wp14:editId="1E86273E">
            <wp:extent cx="862202" cy="466923"/>
            <wp:effectExtent l="0" t="0" r="0" b="0"/>
            <wp:docPr id="1" name="Picture 1" descr="Image result for siem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emens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15" cy="46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fldSimple>
  </w:p>
  <w:p w14:paraId="6B443562" w14:textId="77777777" w:rsidR="00470240" w:rsidRPr="00CD648B" w:rsidRDefault="00470240" w:rsidP="000A1A7E">
    <w:pPr>
      <w:pStyle w:val="sysHeaders2L"/>
      <w:framePr w:wrap="around"/>
      <w:rPr>
        <w:lang w:val="de-CH"/>
      </w:rPr>
    </w:pPr>
    <w:r w:rsidRPr="00EA0CC7">
      <w:rPr>
        <w:rStyle w:val="sysHeaderLable"/>
      </w:rPr>
      <w:fldChar w:fldCharType="begin"/>
    </w:r>
    <w:r w:rsidRPr="00CD648B">
      <w:rPr>
        <w:rStyle w:val="sysHeaderLable"/>
        <w:lang w:val="de-CH"/>
      </w:rPr>
      <w:instrText xml:space="preserve"> DOCPROPERTY "lblVersion" \* Lower </w:instrText>
    </w:r>
    <w:r w:rsidRPr="00EA0CC7">
      <w:rPr>
        <w:rStyle w:val="sysHeaderLable"/>
      </w:rPr>
      <w:fldChar w:fldCharType="separate"/>
    </w:r>
    <w:r w:rsidRPr="00CD648B">
      <w:rPr>
        <w:rStyle w:val="sysHeaderLable"/>
        <w:lang w:val="de-CH"/>
      </w:rPr>
      <w:t>version</w:t>
    </w:r>
    <w:r w:rsidRPr="00EA0CC7">
      <w:rPr>
        <w:rStyle w:val="sysHeaderLable"/>
      </w:rPr>
      <w:fldChar w:fldCharType="end"/>
    </w:r>
    <w:r w:rsidRPr="00CD648B">
      <w:rPr>
        <w:rStyle w:val="sysHeaderLable"/>
        <w:lang w:val="de-CH"/>
      </w:rPr>
      <w:t>:</w:t>
    </w:r>
    <w:r w:rsidRPr="00CD648B">
      <w:rPr>
        <w:lang w:val="de-CH"/>
      </w:rPr>
      <w:t xml:space="preserve"> </w:t>
    </w:r>
    <w:r w:rsidRPr="00EA0CC7">
      <w:fldChar w:fldCharType="begin"/>
    </w:r>
    <w:r w:rsidRPr="00CD648B">
      <w:rPr>
        <w:lang w:val="de-CH"/>
      </w:rPr>
      <w:instrText xml:space="preserve"> DOCPROPERTY "Version" </w:instrText>
    </w:r>
    <w:r w:rsidRPr="00EA0CC7">
      <w:fldChar w:fldCharType="separate"/>
    </w:r>
    <w:r w:rsidRPr="00CD648B">
      <w:rPr>
        <w:lang w:val="de-CH"/>
      </w:rPr>
      <w:t>1.0</w:t>
    </w:r>
    <w:r w:rsidRPr="00EA0CC7">
      <w:fldChar w:fldCharType="end"/>
    </w:r>
  </w:p>
  <w:p w14:paraId="32C0F05B" w14:textId="77777777" w:rsidR="00470240" w:rsidRPr="00CD648B" w:rsidRDefault="00470240" w:rsidP="000A1A7E">
    <w:pPr>
      <w:pStyle w:val="sysHeaders2C"/>
      <w:framePr w:wrap="around"/>
      <w:rPr>
        <w:lang w:val="de-CH"/>
      </w:rPr>
    </w:pPr>
    <w:r w:rsidRPr="00EA0CC7">
      <w:fldChar w:fldCharType="begin"/>
    </w:r>
    <w:r w:rsidRPr="00CD648B">
      <w:rPr>
        <w:lang w:val="de-CH"/>
      </w:rPr>
      <w:instrText xml:space="preserve"> DOCPROPERTY"Classification" </w:instrText>
    </w:r>
    <w:r w:rsidRPr="00EA0CC7">
      <w:fldChar w:fldCharType="separate"/>
    </w:r>
    <w:r w:rsidRPr="00CD648B">
      <w:rPr>
        <w:lang w:val="de-CH"/>
      </w:rPr>
      <w:t>Für internen Gebrauch</w:t>
    </w:r>
    <w:r w:rsidRPr="00EA0CC7">
      <w:fldChar w:fldCharType="end"/>
    </w:r>
  </w:p>
  <w:p w14:paraId="2ED1A15C" w14:textId="77777777" w:rsidR="00470240" w:rsidRPr="00CD648B" w:rsidRDefault="00470240" w:rsidP="000A1A7E">
    <w:pPr>
      <w:pStyle w:val="sysHeaders2R"/>
      <w:framePr w:wrap="around"/>
      <w:rPr>
        <w:lang w:val="de-CH"/>
      </w:rPr>
    </w:pPr>
    <w:r w:rsidRPr="00EA0CC7">
      <w:rPr>
        <w:rStyle w:val="sysHeaderLable"/>
      </w:rPr>
      <w:fldChar w:fldCharType="begin"/>
    </w:r>
    <w:r w:rsidRPr="00CD648B">
      <w:rPr>
        <w:rStyle w:val="sysHeaderLable"/>
        <w:lang w:val="de-CH"/>
      </w:rPr>
      <w:instrText xml:space="preserve"> DOCPROPERTY "lblDocumentNumber" \* Lower </w:instrText>
    </w:r>
    <w:r w:rsidRPr="00EA0CC7">
      <w:rPr>
        <w:rStyle w:val="sysHeaderLable"/>
      </w:rPr>
      <w:fldChar w:fldCharType="separate"/>
    </w:r>
    <w:r w:rsidRPr="00CD648B">
      <w:rPr>
        <w:rStyle w:val="sysHeaderLable"/>
        <w:lang w:val="de-CH"/>
      </w:rPr>
      <w:t>dokumentennummer</w:t>
    </w:r>
    <w:r w:rsidRPr="00EA0CC7">
      <w:rPr>
        <w:rStyle w:val="sysHeaderLable"/>
      </w:rPr>
      <w:fldChar w:fldCharType="end"/>
    </w:r>
    <w:r w:rsidRPr="00CD648B">
      <w:rPr>
        <w:rStyle w:val="sysHeaderLable"/>
        <w:lang w:val="de-CH"/>
      </w:rPr>
      <w:t>:</w:t>
    </w:r>
    <w:r w:rsidRPr="00CD648B">
      <w:rPr>
        <w:lang w:val="de-CH"/>
      </w:rPr>
      <w:t xml:space="preserve"> </w:t>
    </w:r>
    <w:r w:rsidRPr="00EA0CC7">
      <w:fldChar w:fldCharType="begin"/>
    </w:r>
    <w:r w:rsidRPr="00CD648B">
      <w:rPr>
        <w:lang w:val="de-CH"/>
      </w:rPr>
      <w:instrText xml:space="preserve"> DOCPROPERTY "DocumentNumber" </w:instrText>
    </w:r>
    <w:r w:rsidRPr="00EA0CC7">
      <w:fldChar w:fldCharType="separate"/>
    </w:r>
    <w:r w:rsidRPr="00CD648B">
      <w:rPr>
        <w:lang w:val="de-CH"/>
      </w:rPr>
      <w:t>CCT-FFF-XXXX</w:t>
    </w:r>
    <w:r w:rsidRPr="00EA0CC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6E2C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442C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91E5E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3A00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E67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8B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ListBullet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7" w15:restartNumberingAfterBreak="0">
    <w:nsid w:val="FFFFFF88"/>
    <w:multiLevelType w:val="singleLevel"/>
    <w:tmpl w:val="6F8EF4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984F5D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AD52CB12"/>
    <w:lvl w:ilvl="0">
      <w:start w:val="1"/>
      <w:numFmt w:val="decimal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52B010B"/>
    <w:multiLevelType w:val="multilevel"/>
    <w:tmpl w:val="DCAC3B1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1272D"/>
    <w:multiLevelType w:val="multilevel"/>
    <w:tmpl w:val="139496D4"/>
    <w:lvl w:ilvl="0">
      <w:start w:val="1"/>
      <w:numFmt w:val="bullet"/>
      <w:lvlText w:val="»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CC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E0624"/>
    <w:multiLevelType w:val="multilevel"/>
    <w:tmpl w:val="7048F1F6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71416D"/>
    <w:multiLevelType w:val="multilevel"/>
    <w:tmpl w:val="569AB69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460146"/>
    <w:multiLevelType w:val="multilevel"/>
    <w:tmpl w:val="EA707EE0"/>
    <w:lvl w:ilvl="0">
      <w:start w:val="1"/>
      <w:numFmt w:val="bullet"/>
      <w:lvlRestart w:val="0"/>
      <w:lvlText w:val="»"/>
      <w:lvlJc w:val="left"/>
      <w:pPr>
        <w:tabs>
          <w:tab w:val="num" w:pos="142"/>
        </w:tabs>
        <w:ind w:left="142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877754"/>
    <w:multiLevelType w:val="multilevel"/>
    <w:tmpl w:val="94BC744C"/>
    <w:lvl w:ilvl="0">
      <w:start w:val="1"/>
      <w:numFmt w:val="bullet"/>
      <w:lvlRestart w:val="0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3A2BF5"/>
    <w:multiLevelType w:val="singleLevel"/>
    <w:tmpl w:val="9B36EDA8"/>
    <w:lvl w:ilvl="0">
      <w:start w:val="1"/>
      <w:numFmt w:val="bullet"/>
      <w:lvlText w:val="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</w:abstractNum>
  <w:abstractNum w:abstractNumId="17" w15:restartNumberingAfterBreak="0">
    <w:nsid w:val="1EA67DD7"/>
    <w:multiLevelType w:val="hybridMultilevel"/>
    <w:tmpl w:val="F2B0136A"/>
    <w:lvl w:ilvl="0" w:tplc="FC0E4ED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CC000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A02ED"/>
    <w:multiLevelType w:val="multilevel"/>
    <w:tmpl w:val="EE6AE72C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463FF"/>
    <w:multiLevelType w:val="multilevel"/>
    <w:tmpl w:val="0B9CB75C"/>
    <w:lvl w:ilvl="0">
      <w:start w:val="1"/>
      <w:numFmt w:val="bullet"/>
      <w:lvlRestart w:val="0"/>
      <w:lvlText w:val="►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C0BAF"/>
    <w:multiLevelType w:val="multilevel"/>
    <w:tmpl w:val="6A98EA3E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E1A07"/>
    <w:multiLevelType w:val="multilevel"/>
    <w:tmpl w:val="54DABCD0"/>
    <w:lvl w:ilvl="0">
      <w:start w:val="1"/>
      <w:numFmt w:val="bullet"/>
      <w:lvlRestart w:val="0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B6A0CBB"/>
    <w:multiLevelType w:val="multilevel"/>
    <w:tmpl w:val="6176742C"/>
    <w:lvl w:ilvl="0">
      <w:start w:val="1"/>
      <w:numFmt w:val="bullet"/>
      <w:lvlRestart w:val="0"/>
      <w:lvlText w:val="»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6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95E4265"/>
    <w:multiLevelType w:val="multilevel"/>
    <w:tmpl w:val="5C92E870"/>
    <w:lvl w:ilvl="0">
      <w:start w:val="1"/>
      <w:numFmt w:val="bullet"/>
      <w:lvlRestart w:val="0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8" w15:restartNumberingAfterBreak="0">
    <w:nsid w:val="619C5B64"/>
    <w:multiLevelType w:val="multilevel"/>
    <w:tmpl w:val="FF784BFE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ListBullet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90EBF"/>
    <w:multiLevelType w:val="multilevel"/>
    <w:tmpl w:val="730E487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122334"/>
    <w:multiLevelType w:val="multilevel"/>
    <w:tmpl w:val="75FA666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1094B"/>
    <w:multiLevelType w:val="multilevel"/>
    <w:tmpl w:val="C7161916"/>
    <w:styleLink w:val="ListAufzhlungLst"/>
    <w:lvl w:ilvl="0">
      <w:start w:val="1"/>
      <w:numFmt w:val="bullet"/>
      <w:lvlText w:val="▶"/>
      <w:lvlJc w:val="left"/>
      <w:pPr>
        <w:tabs>
          <w:tab w:val="num" w:pos="340"/>
        </w:tabs>
        <w:ind w:left="340" w:hanging="340"/>
      </w:pPr>
      <w:rPr>
        <w:rFonts w:ascii="Lucida Sans Unicode" w:hAnsi="Lucida Sans Unicode" w:hint="default"/>
        <w:color w:val="0066A1"/>
      </w:rPr>
    </w:lvl>
    <w:lvl w:ilvl="1">
      <w:start w:val="1"/>
      <w:numFmt w:val="bullet"/>
      <w:lvlText w:val="▪"/>
      <w:lvlJc w:val="left"/>
      <w:pPr>
        <w:tabs>
          <w:tab w:val="num" w:pos="680"/>
        </w:tabs>
        <w:ind w:left="680" w:hanging="340"/>
      </w:pPr>
      <w:rPr>
        <w:rFonts w:ascii="Lucida Sans Unicode" w:hAnsi="Lucida Sans Unicode" w:hint="default"/>
        <w:color w:val="0066A1"/>
      </w:rPr>
    </w:lvl>
    <w:lvl w:ilvl="2">
      <w:start w:val="1"/>
      <w:numFmt w:val="bullet"/>
      <w:lvlText w:val="-"/>
      <w:lvlJc w:val="left"/>
      <w:pPr>
        <w:tabs>
          <w:tab w:val="num" w:pos="1021"/>
        </w:tabs>
        <w:ind w:left="1021" w:hanging="341"/>
      </w:pPr>
      <w:rPr>
        <w:rFonts w:ascii="Lucida Sans Unicode" w:hAnsi="Lucida Sans Unicode" w:hint="default"/>
        <w:color w:val="0066A1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361" w:hanging="340"/>
      </w:pPr>
      <w:rPr>
        <w:rFonts w:ascii="Symbol" w:hAnsi="Symbol" w:hint="default"/>
        <w:color w:val="0066A1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701" w:hanging="340"/>
      </w:pPr>
      <w:rPr>
        <w:rFonts w:ascii="Symbol" w:hAnsi="Symbol" w:hint="default"/>
        <w:color w:val="0066A1"/>
      </w:rPr>
    </w:lvl>
    <w:lvl w:ilvl="5">
      <w:start w:val="1"/>
      <w:numFmt w:val="bullet"/>
      <w:lvlText w:val=""/>
      <w:lvlJc w:val="left"/>
      <w:pPr>
        <w:tabs>
          <w:tab w:val="num" w:pos="1800"/>
        </w:tabs>
        <w:ind w:left="1701" w:hanging="340"/>
      </w:pPr>
      <w:rPr>
        <w:rFonts w:ascii="Symbol" w:hAnsi="Symbol" w:hint="default"/>
        <w:color w:val="0066A1"/>
      </w:rPr>
    </w:lvl>
    <w:lvl w:ilvl="6">
      <w:start w:val="1"/>
      <w:numFmt w:val="bullet"/>
      <w:lvlText w:val=""/>
      <w:lvlJc w:val="left"/>
      <w:pPr>
        <w:tabs>
          <w:tab w:val="num" w:pos="1800"/>
        </w:tabs>
        <w:ind w:left="1701" w:hanging="340"/>
      </w:pPr>
      <w:rPr>
        <w:rFonts w:ascii="Symbol" w:hAnsi="Symbol" w:hint="default"/>
        <w:color w:val="0066A1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701" w:hanging="340"/>
      </w:pPr>
      <w:rPr>
        <w:rFonts w:ascii="Symbol" w:hAnsi="Symbol" w:hint="default"/>
        <w:color w:val="0066A1"/>
      </w:rPr>
    </w:lvl>
    <w:lvl w:ilvl="8">
      <w:start w:val="1"/>
      <w:numFmt w:val="bullet"/>
      <w:lvlText w:val=""/>
      <w:lvlJc w:val="left"/>
      <w:pPr>
        <w:tabs>
          <w:tab w:val="num" w:pos="1800"/>
        </w:tabs>
        <w:ind w:left="1701" w:hanging="340"/>
      </w:pPr>
      <w:rPr>
        <w:rFonts w:ascii="Symbol" w:hAnsi="Symbol" w:hint="default"/>
        <w:color w:val="0066A1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8"/>
  </w:num>
  <w:num w:numId="6">
    <w:abstractNumId w:val="16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9"/>
  </w:num>
  <w:num w:numId="17">
    <w:abstractNumId w:val="25"/>
  </w:num>
  <w:num w:numId="18">
    <w:abstractNumId w:val="17"/>
  </w:num>
  <w:num w:numId="19">
    <w:abstractNumId w:val="29"/>
  </w:num>
  <w:num w:numId="20">
    <w:abstractNumId w:val="25"/>
  </w:num>
  <w:num w:numId="21">
    <w:abstractNumId w:val="17"/>
  </w:num>
  <w:num w:numId="22">
    <w:abstractNumId w:val="25"/>
  </w:num>
  <w:num w:numId="23">
    <w:abstractNumId w:val="20"/>
  </w:num>
  <w:num w:numId="24">
    <w:abstractNumId w:val="26"/>
  </w:num>
  <w:num w:numId="25">
    <w:abstractNumId w:val="19"/>
  </w:num>
  <w:num w:numId="26">
    <w:abstractNumId w:val="11"/>
  </w:num>
  <w:num w:numId="27">
    <w:abstractNumId w:val="24"/>
  </w:num>
  <w:num w:numId="28">
    <w:abstractNumId w:val="27"/>
  </w:num>
  <w:num w:numId="29">
    <w:abstractNumId w:val="14"/>
  </w:num>
  <w:num w:numId="30">
    <w:abstractNumId w:val="23"/>
  </w:num>
  <w:num w:numId="31">
    <w:abstractNumId w:val="15"/>
  </w:num>
  <w:num w:numId="32">
    <w:abstractNumId w:val="31"/>
  </w:num>
  <w:num w:numId="33">
    <w:abstractNumId w:val="30"/>
  </w:num>
  <w:num w:numId="34">
    <w:abstractNumId w:val="10"/>
  </w:num>
  <w:num w:numId="35">
    <w:abstractNumId w:val="12"/>
  </w:num>
  <w:num w:numId="36">
    <w:abstractNumId w:val="22"/>
  </w:num>
  <w:num w:numId="37">
    <w:abstractNumId w:val="18"/>
  </w:num>
  <w:num w:numId="38">
    <w:abstractNumId w:val="13"/>
  </w:num>
  <w:num w:numId="39">
    <w:abstractNumId w:val="28"/>
  </w:num>
  <w:num w:numId="40">
    <w:abstractNumId w:val="21"/>
  </w:num>
  <w:num w:numId="41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en-GB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84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type" w:val="Report.dotm"/>
  </w:docVars>
  <w:rsids>
    <w:rsidRoot w:val="00EA0CC7"/>
    <w:rsid w:val="00013E8B"/>
    <w:rsid w:val="00015B5E"/>
    <w:rsid w:val="00017017"/>
    <w:rsid w:val="00021FD2"/>
    <w:rsid w:val="000231F2"/>
    <w:rsid w:val="00030FD6"/>
    <w:rsid w:val="00034254"/>
    <w:rsid w:val="00046AB5"/>
    <w:rsid w:val="00062E8B"/>
    <w:rsid w:val="000657D3"/>
    <w:rsid w:val="00075683"/>
    <w:rsid w:val="000826A0"/>
    <w:rsid w:val="000872B9"/>
    <w:rsid w:val="00091EB8"/>
    <w:rsid w:val="0009208D"/>
    <w:rsid w:val="000938D1"/>
    <w:rsid w:val="000A1A7E"/>
    <w:rsid w:val="000A2D48"/>
    <w:rsid w:val="000B51D4"/>
    <w:rsid w:val="000B60AB"/>
    <w:rsid w:val="000B7AB6"/>
    <w:rsid w:val="000C3E22"/>
    <w:rsid w:val="000C5009"/>
    <w:rsid w:val="000C6258"/>
    <w:rsid w:val="000D0045"/>
    <w:rsid w:val="000D5888"/>
    <w:rsid w:val="000E66D9"/>
    <w:rsid w:val="000F7A71"/>
    <w:rsid w:val="000F7B15"/>
    <w:rsid w:val="00116464"/>
    <w:rsid w:val="0011799A"/>
    <w:rsid w:val="00130044"/>
    <w:rsid w:val="00136D4C"/>
    <w:rsid w:val="00136E2A"/>
    <w:rsid w:val="0014244D"/>
    <w:rsid w:val="0014353A"/>
    <w:rsid w:val="001503F8"/>
    <w:rsid w:val="001506D7"/>
    <w:rsid w:val="0015766A"/>
    <w:rsid w:val="001658EA"/>
    <w:rsid w:val="00170815"/>
    <w:rsid w:val="001736BB"/>
    <w:rsid w:val="001754DB"/>
    <w:rsid w:val="00183356"/>
    <w:rsid w:val="001903FC"/>
    <w:rsid w:val="001979C2"/>
    <w:rsid w:val="001C2DD7"/>
    <w:rsid w:val="001C721A"/>
    <w:rsid w:val="001D21B3"/>
    <w:rsid w:val="001E003F"/>
    <w:rsid w:val="001E008A"/>
    <w:rsid w:val="001E02AE"/>
    <w:rsid w:val="001F1A41"/>
    <w:rsid w:val="0021578F"/>
    <w:rsid w:val="00220849"/>
    <w:rsid w:val="002213F9"/>
    <w:rsid w:val="002218A9"/>
    <w:rsid w:val="0022421F"/>
    <w:rsid w:val="002338C7"/>
    <w:rsid w:val="00233A59"/>
    <w:rsid w:val="00240C65"/>
    <w:rsid w:val="002426C0"/>
    <w:rsid w:val="0024784C"/>
    <w:rsid w:val="00256124"/>
    <w:rsid w:val="002577C7"/>
    <w:rsid w:val="00284B3C"/>
    <w:rsid w:val="0028748B"/>
    <w:rsid w:val="00291291"/>
    <w:rsid w:val="00293A26"/>
    <w:rsid w:val="00295BFC"/>
    <w:rsid w:val="00296BE1"/>
    <w:rsid w:val="002A709E"/>
    <w:rsid w:val="002B2481"/>
    <w:rsid w:val="002C2779"/>
    <w:rsid w:val="002D1C29"/>
    <w:rsid w:val="002D65BF"/>
    <w:rsid w:val="002E384C"/>
    <w:rsid w:val="002F6E80"/>
    <w:rsid w:val="00306F69"/>
    <w:rsid w:val="003138DD"/>
    <w:rsid w:val="0031479C"/>
    <w:rsid w:val="00340395"/>
    <w:rsid w:val="00350B38"/>
    <w:rsid w:val="00354927"/>
    <w:rsid w:val="00360308"/>
    <w:rsid w:val="0036677A"/>
    <w:rsid w:val="00376CE2"/>
    <w:rsid w:val="003771AD"/>
    <w:rsid w:val="00382839"/>
    <w:rsid w:val="00382D4E"/>
    <w:rsid w:val="00391991"/>
    <w:rsid w:val="003979CB"/>
    <w:rsid w:val="003A35FF"/>
    <w:rsid w:val="003A3A2D"/>
    <w:rsid w:val="003A3DA2"/>
    <w:rsid w:val="003A52B0"/>
    <w:rsid w:val="003A54AB"/>
    <w:rsid w:val="003B2D29"/>
    <w:rsid w:val="003B7ACB"/>
    <w:rsid w:val="003C437E"/>
    <w:rsid w:val="003D013D"/>
    <w:rsid w:val="003E0293"/>
    <w:rsid w:val="003E238E"/>
    <w:rsid w:val="003E3622"/>
    <w:rsid w:val="003F21F7"/>
    <w:rsid w:val="00403B7F"/>
    <w:rsid w:val="00403FE1"/>
    <w:rsid w:val="00407028"/>
    <w:rsid w:val="0040759D"/>
    <w:rsid w:val="004076E8"/>
    <w:rsid w:val="0041155F"/>
    <w:rsid w:val="004353C1"/>
    <w:rsid w:val="00470240"/>
    <w:rsid w:val="00483465"/>
    <w:rsid w:val="00485F5A"/>
    <w:rsid w:val="00492CAA"/>
    <w:rsid w:val="004A5CFF"/>
    <w:rsid w:val="004A64C9"/>
    <w:rsid w:val="004C095E"/>
    <w:rsid w:val="004D073A"/>
    <w:rsid w:val="004D31A2"/>
    <w:rsid w:val="004D51A9"/>
    <w:rsid w:val="004E0833"/>
    <w:rsid w:val="004E1095"/>
    <w:rsid w:val="004E37BA"/>
    <w:rsid w:val="004E7373"/>
    <w:rsid w:val="004F75EF"/>
    <w:rsid w:val="00504A7B"/>
    <w:rsid w:val="00524AAA"/>
    <w:rsid w:val="005357FF"/>
    <w:rsid w:val="00536FE8"/>
    <w:rsid w:val="0053716E"/>
    <w:rsid w:val="00542B14"/>
    <w:rsid w:val="0055442B"/>
    <w:rsid w:val="005600A0"/>
    <w:rsid w:val="005604EE"/>
    <w:rsid w:val="00564DC3"/>
    <w:rsid w:val="00566758"/>
    <w:rsid w:val="0057027C"/>
    <w:rsid w:val="00585C04"/>
    <w:rsid w:val="0058662D"/>
    <w:rsid w:val="00596600"/>
    <w:rsid w:val="005A4552"/>
    <w:rsid w:val="005A7565"/>
    <w:rsid w:val="005B0C26"/>
    <w:rsid w:val="005B2667"/>
    <w:rsid w:val="005C1C5A"/>
    <w:rsid w:val="005D408A"/>
    <w:rsid w:val="005D764B"/>
    <w:rsid w:val="005D79A6"/>
    <w:rsid w:val="005E02B9"/>
    <w:rsid w:val="005E087B"/>
    <w:rsid w:val="005E1153"/>
    <w:rsid w:val="005E13CF"/>
    <w:rsid w:val="005E56DB"/>
    <w:rsid w:val="005E7C63"/>
    <w:rsid w:val="005F2338"/>
    <w:rsid w:val="005F5B80"/>
    <w:rsid w:val="005F7AD9"/>
    <w:rsid w:val="006026F0"/>
    <w:rsid w:val="00605BF0"/>
    <w:rsid w:val="006069A6"/>
    <w:rsid w:val="00606BAA"/>
    <w:rsid w:val="006200CD"/>
    <w:rsid w:val="0062021A"/>
    <w:rsid w:val="00630428"/>
    <w:rsid w:val="00642D99"/>
    <w:rsid w:val="006443F2"/>
    <w:rsid w:val="00667717"/>
    <w:rsid w:val="00670D97"/>
    <w:rsid w:val="006722C6"/>
    <w:rsid w:val="00686D10"/>
    <w:rsid w:val="00693BAA"/>
    <w:rsid w:val="006A0D5C"/>
    <w:rsid w:val="006A614E"/>
    <w:rsid w:val="006C0228"/>
    <w:rsid w:val="006C74FC"/>
    <w:rsid w:val="006D1D9C"/>
    <w:rsid w:val="006D25B9"/>
    <w:rsid w:val="006F5C43"/>
    <w:rsid w:val="006F63E5"/>
    <w:rsid w:val="007040A5"/>
    <w:rsid w:val="00710191"/>
    <w:rsid w:val="007316D6"/>
    <w:rsid w:val="00734E8C"/>
    <w:rsid w:val="0073704C"/>
    <w:rsid w:val="0074114D"/>
    <w:rsid w:val="00760CE1"/>
    <w:rsid w:val="00766FAC"/>
    <w:rsid w:val="007750BC"/>
    <w:rsid w:val="00776B14"/>
    <w:rsid w:val="007A4075"/>
    <w:rsid w:val="007B038C"/>
    <w:rsid w:val="007C2589"/>
    <w:rsid w:val="007D072C"/>
    <w:rsid w:val="007D2684"/>
    <w:rsid w:val="007F2296"/>
    <w:rsid w:val="007F470F"/>
    <w:rsid w:val="0080190D"/>
    <w:rsid w:val="00802BF1"/>
    <w:rsid w:val="00804B30"/>
    <w:rsid w:val="00811EE8"/>
    <w:rsid w:val="008136A2"/>
    <w:rsid w:val="008145D2"/>
    <w:rsid w:val="00814851"/>
    <w:rsid w:val="00822AB0"/>
    <w:rsid w:val="00822AC8"/>
    <w:rsid w:val="00824AF9"/>
    <w:rsid w:val="00834D0D"/>
    <w:rsid w:val="00847C6E"/>
    <w:rsid w:val="00854A24"/>
    <w:rsid w:val="00860389"/>
    <w:rsid w:val="00861AED"/>
    <w:rsid w:val="00874AC7"/>
    <w:rsid w:val="0088550B"/>
    <w:rsid w:val="008870A6"/>
    <w:rsid w:val="00887DCE"/>
    <w:rsid w:val="008976B0"/>
    <w:rsid w:val="008B174D"/>
    <w:rsid w:val="008B40CC"/>
    <w:rsid w:val="008C0C08"/>
    <w:rsid w:val="008C6F6B"/>
    <w:rsid w:val="008D11C0"/>
    <w:rsid w:val="008D1A2E"/>
    <w:rsid w:val="008D2699"/>
    <w:rsid w:val="008D5EC4"/>
    <w:rsid w:val="008E3400"/>
    <w:rsid w:val="008E501A"/>
    <w:rsid w:val="008F2EF7"/>
    <w:rsid w:val="008F6D7F"/>
    <w:rsid w:val="008F77C2"/>
    <w:rsid w:val="009103C4"/>
    <w:rsid w:val="009158E8"/>
    <w:rsid w:val="00915C0E"/>
    <w:rsid w:val="0091630D"/>
    <w:rsid w:val="00921C4B"/>
    <w:rsid w:val="0092524E"/>
    <w:rsid w:val="00926E81"/>
    <w:rsid w:val="00927A7E"/>
    <w:rsid w:val="0093764A"/>
    <w:rsid w:val="00937EA9"/>
    <w:rsid w:val="009518CF"/>
    <w:rsid w:val="0095673B"/>
    <w:rsid w:val="00960E3D"/>
    <w:rsid w:val="0096359E"/>
    <w:rsid w:val="0098056D"/>
    <w:rsid w:val="00980817"/>
    <w:rsid w:val="009854A2"/>
    <w:rsid w:val="00993BE8"/>
    <w:rsid w:val="00995E33"/>
    <w:rsid w:val="00996043"/>
    <w:rsid w:val="009963B6"/>
    <w:rsid w:val="009A5305"/>
    <w:rsid w:val="009A564B"/>
    <w:rsid w:val="009A6CE2"/>
    <w:rsid w:val="009A7C0D"/>
    <w:rsid w:val="009B7FF4"/>
    <w:rsid w:val="009C3093"/>
    <w:rsid w:val="009E2ADC"/>
    <w:rsid w:val="009E6E44"/>
    <w:rsid w:val="009E7095"/>
    <w:rsid w:val="009F2A6B"/>
    <w:rsid w:val="009F333E"/>
    <w:rsid w:val="009F3CCE"/>
    <w:rsid w:val="009F5F94"/>
    <w:rsid w:val="00A07E85"/>
    <w:rsid w:val="00A14298"/>
    <w:rsid w:val="00A1666F"/>
    <w:rsid w:val="00A2652A"/>
    <w:rsid w:val="00A309C3"/>
    <w:rsid w:val="00A51611"/>
    <w:rsid w:val="00A75662"/>
    <w:rsid w:val="00A918BA"/>
    <w:rsid w:val="00AA05C8"/>
    <w:rsid w:val="00AA4FEE"/>
    <w:rsid w:val="00AC2127"/>
    <w:rsid w:val="00AC21A2"/>
    <w:rsid w:val="00AD6752"/>
    <w:rsid w:val="00AD7F53"/>
    <w:rsid w:val="00AE0117"/>
    <w:rsid w:val="00AE2277"/>
    <w:rsid w:val="00AF0137"/>
    <w:rsid w:val="00AF4055"/>
    <w:rsid w:val="00AF41A2"/>
    <w:rsid w:val="00B14A33"/>
    <w:rsid w:val="00B14DC5"/>
    <w:rsid w:val="00B17775"/>
    <w:rsid w:val="00B25A91"/>
    <w:rsid w:val="00B26C9A"/>
    <w:rsid w:val="00B2762D"/>
    <w:rsid w:val="00B55A87"/>
    <w:rsid w:val="00B63794"/>
    <w:rsid w:val="00B7598C"/>
    <w:rsid w:val="00B762E0"/>
    <w:rsid w:val="00B81B98"/>
    <w:rsid w:val="00B853E7"/>
    <w:rsid w:val="00B93B5A"/>
    <w:rsid w:val="00BA0B25"/>
    <w:rsid w:val="00BA1199"/>
    <w:rsid w:val="00BA50DA"/>
    <w:rsid w:val="00BA601B"/>
    <w:rsid w:val="00BB5116"/>
    <w:rsid w:val="00BB598F"/>
    <w:rsid w:val="00BB66EE"/>
    <w:rsid w:val="00BC093F"/>
    <w:rsid w:val="00BC1538"/>
    <w:rsid w:val="00BC63B4"/>
    <w:rsid w:val="00BC74D0"/>
    <w:rsid w:val="00BE19CD"/>
    <w:rsid w:val="00BE7C1B"/>
    <w:rsid w:val="00BF37FD"/>
    <w:rsid w:val="00C01FF9"/>
    <w:rsid w:val="00C137A3"/>
    <w:rsid w:val="00C23828"/>
    <w:rsid w:val="00C2426E"/>
    <w:rsid w:val="00C247B5"/>
    <w:rsid w:val="00C43A2F"/>
    <w:rsid w:val="00C45FA3"/>
    <w:rsid w:val="00C46923"/>
    <w:rsid w:val="00C55CDE"/>
    <w:rsid w:val="00C57C03"/>
    <w:rsid w:val="00C60271"/>
    <w:rsid w:val="00C6352C"/>
    <w:rsid w:val="00C66E40"/>
    <w:rsid w:val="00C84BA3"/>
    <w:rsid w:val="00C94EC9"/>
    <w:rsid w:val="00CB2978"/>
    <w:rsid w:val="00CC0349"/>
    <w:rsid w:val="00CD31B2"/>
    <w:rsid w:val="00CD41A1"/>
    <w:rsid w:val="00CD50DA"/>
    <w:rsid w:val="00CD5CA0"/>
    <w:rsid w:val="00CD648B"/>
    <w:rsid w:val="00CE67BC"/>
    <w:rsid w:val="00CE7F99"/>
    <w:rsid w:val="00CF0B8A"/>
    <w:rsid w:val="00CF5CF3"/>
    <w:rsid w:val="00D10098"/>
    <w:rsid w:val="00D15BE8"/>
    <w:rsid w:val="00D167A3"/>
    <w:rsid w:val="00D22608"/>
    <w:rsid w:val="00D45987"/>
    <w:rsid w:val="00D537A2"/>
    <w:rsid w:val="00D56067"/>
    <w:rsid w:val="00D57863"/>
    <w:rsid w:val="00D65DC2"/>
    <w:rsid w:val="00D67159"/>
    <w:rsid w:val="00D6788F"/>
    <w:rsid w:val="00D7461F"/>
    <w:rsid w:val="00D74831"/>
    <w:rsid w:val="00D754B7"/>
    <w:rsid w:val="00D91F76"/>
    <w:rsid w:val="00D92ABF"/>
    <w:rsid w:val="00D92EF3"/>
    <w:rsid w:val="00D93404"/>
    <w:rsid w:val="00DA5336"/>
    <w:rsid w:val="00DB02A5"/>
    <w:rsid w:val="00DB0CCA"/>
    <w:rsid w:val="00DB2E30"/>
    <w:rsid w:val="00DB6163"/>
    <w:rsid w:val="00DC5687"/>
    <w:rsid w:val="00DC6FC5"/>
    <w:rsid w:val="00DD24FF"/>
    <w:rsid w:val="00DD5850"/>
    <w:rsid w:val="00DD7495"/>
    <w:rsid w:val="00DD7EB9"/>
    <w:rsid w:val="00DE0E03"/>
    <w:rsid w:val="00DF6C7F"/>
    <w:rsid w:val="00E00071"/>
    <w:rsid w:val="00E01B42"/>
    <w:rsid w:val="00E01B68"/>
    <w:rsid w:val="00E0361A"/>
    <w:rsid w:val="00E06FE6"/>
    <w:rsid w:val="00E144B0"/>
    <w:rsid w:val="00E14E4C"/>
    <w:rsid w:val="00E248B6"/>
    <w:rsid w:val="00E32BB5"/>
    <w:rsid w:val="00E51ECD"/>
    <w:rsid w:val="00E6013A"/>
    <w:rsid w:val="00E70022"/>
    <w:rsid w:val="00E7217C"/>
    <w:rsid w:val="00E844E2"/>
    <w:rsid w:val="00E861F8"/>
    <w:rsid w:val="00E90B8D"/>
    <w:rsid w:val="00E93401"/>
    <w:rsid w:val="00E97769"/>
    <w:rsid w:val="00EA0CC7"/>
    <w:rsid w:val="00EB0AAD"/>
    <w:rsid w:val="00EB2826"/>
    <w:rsid w:val="00EB44C9"/>
    <w:rsid w:val="00EB4CDB"/>
    <w:rsid w:val="00EB60B7"/>
    <w:rsid w:val="00EC651D"/>
    <w:rsid w:val="00EE001B"/>
    <w:rsid w:val="00EE1B5E"/>
    <w:rsid w:val="00EF252E"/>
    <w:rsid w:val="00F1198D"/>
    <w:rsid w:val="00F21AE4"/>
    <w:rsid w:val="00F311DF"/>
    <w:rsid w:val="00F42284"/>
    <w:rsid w:val="00F47643"/>
    <w:rsid w:val="00F47881"/>
    <w:rsid w:val="00F5404D"/>
    <w:rsid w:val="00F57B71"/>
    <w:rsid w:val="00F61D90"/>
    <w:rsid w:val="00F67783"/>
    <w:rsid w:val="00F67EB3"/>
    <w:rsid w:val="00F70454"/>
    <w:rsid w:val="00F73F84"/>
    <w:rsid w:val="00F74284"/>
    <w:rsid w:val="00F75530"/>
    <w:rsid w:val="00F75E26"/>
    <w:rsid w:val="00F762CF"/>
    <w:rsid w:val="00F80CA2"/>
    <w:rsid w:val="00F859C0"/>
    <w:rsid w:val="00FA5200"/>
    <w:rsid w:val="00FB131A"/>
    <w:rsid w:val="00FB1642"/>
    <w:rsid w:val="00FB7E50"/>
    <w:rsid w:val="00FC77F6"/>
    <w:rsid w:val="00FD7352"/>
    <w:rsid w:val="00FE0241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,"/>
  <w:listSeparator w:val=","/>
  <w14:docId w14:val="046A7246"/>
  <w15:chartTrackingRefBased/>
  <w15:docId w15:val="{E1D3751C-F67D-4D2E-9CB5-AC9910A6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405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88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3666B" w:themeColor="accent3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88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D99A0" w:themeColor="accent3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88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D99A0" w:themeColor="accent3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8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D99A0" w:themeColor="accent3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78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D99A0" w:themeColor="accent3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0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40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40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F40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  <w:rsid w:val="00AF405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F4055"/>
  </w:style>
  <w:style w:type="paragraph" w:customStyle="1" w:styleId="Appendix">
    <w:name w:val="Appendix"/>
    <w:basedOn w:val="Normal"/>
    <w:next w:val="BodyText"/>
    <w:semiHidden/>
    <w:rsid w:val="00AF4055"/>
    <w:pPr>
      <w:keepNext/>
      <w:pageBreakBefore/>
      <w:tabs>
        <w:tab w:val="left" w:pos="1559"/>
      </w:tabs>
      <w:spacing w:after="240"/>
      <w:ind w:left="1559" w:hanging="1559"/>
    </w:pPr>
    <w:rPr>
      <w:color w:val="0066A2"/>
    </w:rPr>
  </w:style>
  <w:style w:type="paragraph" w:styleId="BodyText">
    <w:name w:val="Body Text"/>
    <w:aliases w:val="Tempo Body Text"/>
    <w:basedOn w:val="Normal"/>
    <w:link w:val="BodyTextChar"/>
    <w:semiHidden/>
    <w:rsid w:val="00AF4055"/>
  </w:style>
  <w:style w:type="paragraph" w:customStyle="1" w:styleId="sysCopyright">
    <w:name w:val="sys Copyright"/>
    <w:basedOn w:val="Normal"/>
    <w:semiHidden/>
    <w:rsid w:val="00AF4055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Normal"/>
    <w:semiHidden/>
    <w:rsid w:val="00AF4055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AF4055"/>
    <w:pPr>
      <w:tabs>
        <w:tab w:val="left" w:pos="5670"/>
      </w:tabs>
      <w:spacing w:before="480"/>
    </w:pPr>
  </w:style>
  <w:style w:type="character" w:customStyle="1" w:styleId="sysDocStatisticslbl">
    <w:name w:val="sys Doc Statistics lbl"/>
    <w:basedOn w:val="DefaultParagraphFont"/>
    <w:semiHidden/>
    <w:rsid w:val="00AF4055"/>
    <w:rPr>
      <w:rFonts w:ascii="Verdana" w:hAnsi="Verdana"/>
      <w:b/>
      <w:smallCaps/>
      <w:spacing w:val="0"/>
    </w:rPr>
  </w:style>
  <w:style w:type="paragraph" w:styleId="Footer">
    <w:name w:val="footer"/>
    <w:basedOn w:val="Normal"/>
    <w:semiHidden/>
    <w:rsid w:val="00AF4055"/>
    <w:rPr>
      <w:b/>
      <w:noProof/>
      <w:sz w:val="12"/>
      <w:szCs w:val="12"/>
    </w:rPr>
  </w:style>
  <w:style w:type="paragraph" w:customStyle="1" w:styleId="sysFooter2L">
    <w:name w:val="sys Footer 2 L"/>
    <w:basedOn w:val="Footer"/>
    <w:semiHidden/>
    <w:rsid w:val="00AF4055"/>
    <w:pPr>
      <w:framePr w:hSpace="142" w:wrap="around" w:vAnchor="text" w:hAnchor="text" w:y="1"/>
    </w:pPr>
    <w:rPr>
      <w:szCs w:val="16"/>
    </w:rPr>
  </w:style>
  <w:style w:type="paragraph" w:styleId="Header">
    <w:name w:val="header"/>
    <w:basedOn w:val="Normal"/>
    <w:semiHidden/>
    <w:rsid w:val="00AF4055"/>
    <w:rPr>
      <w:noProof/>
      <w:sz w:val="14"/>
    </w:rPr>
  </w:style>
  <w:style w:type="paragraph" w:customStyle="1" w:styleId="sysHeaders2L">
    <w:name w:val="sys Header s2 L"/>
    <w:basedOn w:val="Header"/>
    <w:semiHidden/>
    <w:rsid w:val="00AF4055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AF4055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AF4055"/>
    <w:pPr>
      <w:framePr w:wrap="around" w:xAlign="right"/>
      <w:ind w:right="28"/>
      <w:jc w:val="right"/>
    </w:pPr>
  </w:style>
  <w:style w:type="paragraph" w:customStyle="1" w:styleId="Heading0">
    <w:name w:val="Heading 0"/>
    <w:basedOn w:val="Heading1"/>
    <w:next w:val="BodyText"/>
    <w:semiHidden/>
    <w:rsid w:val="00AF4055"/>
    <w:pPr>
      <w:outlineLvl w:val="9"/>
    </w:pPr>
  </w:style>
  <w:style w:type="paragraph" w:customStyle="1" w:styleId="Heading0Custno">
    <w:name w:val="Heading 0 Cust no."/>
    <w:basedOn w:val="Heading1"/>
    <w:next w:val="BodyText"/>
    <w:semiHidden/>
    <w:rsid w:val="00AF4055"/>
    <w:pPr>
      <w:tabs>
        <w:tab w:val="left" w:pos="0"/>
      </w:tabs>
      <w:ind w:hanging="403"/>
    </w:pPr>
  </w:style>
  <w:style w:type="paragraph" w:customStyle="1" w:styleId="Heading1Custno">
    <w:name w:val="Heading 1 Cust no."/>
    <w:basedOn w:val="Normal"/>
    <w:next w:val="BodyText"/>
    <w:semiHidden/>
    <w:rsid w:val="00AF4055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BodyText"/>
    <w:semiHidden/>
    <w:rsid w:val="00AF4055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BodyText"/>
    <w:semiHidden/>
    <w:rsid w:val="00AF4055"/>
    <w:rPr>
      <w:sz w:val="22"/>
    </w:rPr>
  </w:style>
  <w:style w:type="paragraph" w:customStyle="1" w:styleId="Heading4Custno">
    <w:name w:val="Heading 4 Cust no."/>
    <w:basedOn w:val="Heading3Custno"/>
    <w:next w:val="BodyText"/>
    <w:semiHidden/>
    <w:rsid w:val="00AF4055"/>
    <w:rPr>
      <w:sz w:val="20"/>
    </w:rPr>
  </w:style>
  <w:style w:type="character" w:customStyle="1" w:styleId="sysHeaderLable">
    <w:name w:val="sys Header Lable"/>
    <w:basedOn w:val="DefaultParagraphFont"/>
    <w:semiHidden/>
    <w:rsid w:val="00AF4055"/>
    <w:rPr>
      <w:rFonts w:ascii="Verdana" w:hAnsi="Verdana"/>
      <w:b/>
      <w:spacing w:val="0"/>
      <w:sz w:val="14"/>
      <w:szCs w:val="16"/>
    </w:rPr>
  </w:style>
  <w:style w:type="paragraph" w:styleId="ListBullet3">
    <w:name w:val="List Bullet 3"/>
    <w:basedOn w:val="Normal"/>
    <w:semiHidden/>
    <w:rsid w:val="00AF4055"/>
    <w:pPr>
      <w:numPr>
        <w:numId w:val="7"/>
      </w:numPr>
    </w:pPr>
  </w:style>
  <w:style w:type="paragraph" w:styleId="TOC1">
    <w:name w:val="toc 1"/>
    <w:basedOn w:val="Normal"/>
    <w:next w:val="Normal"/>
    <w:rsid w:val="00AF4055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noProof/>
      <w:sz w:val="20"/>
      <w:szCs w:val="24"/>
    </w:rPr>
  </w:style>
  <w:style w:type="paragraph" w:styleId="TOC2">
    <w:name w:val="toc 2"/>
    <w:basedOn w:val="TOC1"/>
    <w:next w:val="Normal"/>
    <w:rsid w:val="00AF4055"/>
    <w:pPr>
      <w:tabs>
        <w:tab w:val="clear" w:pos="709"/>
        <w:tab w:val="left" w:pos="706"/>
      </w:tabs>
      <w:spacing w:before="0" w:after="0"/>
    </w:pPr>
  </w:style>
  <w:style w:type="paragraph" w:styleId="TOC3">
    <w:name w:val="toc 3"/>
    <w:basedOn w:val="TOC2"/>
    <w:next w:val="Normal"/>
    <w:rsid w:val="00AF4055"/>
    <w:pPr>
      <w:tabs>
        <w:tab w:val="clear" w:pos="706"/>
        <w:tab w:val="left" w:pos="720"/>
      </w:tabs>
    </w:pPr>
  </w:style>
  <w:style w:type="paragraph" w:styleId="TOC4">
    <w:name w:val="toc 4"/>
    <w:basedOn w:val="TOC3"/>
    <w:next w:val="Normal"/>
    <w:semiHidden/>
    <w:rsid w:val="00AF4055"/>
  </w:style>
  <w:style w:type="paragraph" w:styleId="TOC5">
    <w:name w:val="toc 5"/>
    <w:basedOn w:val="TOC3"/>
    <w:next w:val="Normal"/>
    <w:semiHidden/>
    <w:rsid w:val="00AF4055"/>
    <w:pPr>
      <w:tabs>
        <w:tab w:val="clear" w:pos="9000"/>
        <w:tab w:val="right" w:leader="dot" w:pos="8998"/>
      </w:tabs>
    </w:pPr>
  </w:style>
  <w:style w:type="paragraph" w:styleId="TOC6">
    <w:name w:val="toc 6"/>
    <w:basedOn w:val="TOC3"/>
    <w:next w:val="Normal"/>
    <w:semiHidden/>
    <w:rsid w:val="00AF4055"/>
  </w:style>
  <w:style w:type="paragraph" w:styleId="TOC7">
    <w:name w:val="toc 7"/>
    <w:basedOn w:val="TOC3"/>
    <w:next w:val="Normal"/>
    <w:semiHidden/>
    <w:rsid w:val="00AF4055"/>
  </w:style>
  <w:style w:type="paragraph" w:styleId="TOC8">
    <w:name w:val="toc 8"/>
    <w:basedOn w:val="TOC3"/>
    <w:next w:val="Normal"/>
    <w:semiHidden/>
    <w:rsid w:val="00AF4055"/>
  </w:style>
  <w:style w:type="paragraph" w:styleId="TOC9">
    <w:name w:val="toc 9"/>
    <w:basedOn w:val="TOC3"/>
    <w:next w:val="Normal"/>
    <w:semiHidden/>
    <w:rsid w:val="00AF4055"/>
  </w:style>
  <w:style w:type="paragraph" w:styleId="ListBullet">
    <w:name w:val="List Bullet"/>
    <w:basedOn w:val="Normal"/>
    <w:semiHidden/>
    <w:rsid w:val="00AF4055"/>
    <w:pPr>
      <w:numPr>
        <w:numId w:val="16"/>
      </w:numPr>
    </w:pPr>
  </w:style>
  <w:style w:type="paragraph" w:styleId="ListBullet2">
    <w:name w:val="List Bullet 2"/>
    <w:basedOn w:val="Normal"/>
    <w:semiHidden/>
    <w:rsid w:val="00AF4055"/>
    <w:pPr>
      <w:numPr>
        <w:numId w:val="17"/>
      </w:numPr>
    </w:pPr>
  </w:style>
  <w:style w:type="character" w:styleId="PageNumber">
    <w:name w:val="page number"/>
    <w:basedOn w:val="DefaultParagraphFont"/>
    <w:semiHidden/>
    <w:rsid w:val="00AF4055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Heading1"/>
    <w:next w:val="BodyText"/>
    <w:semiHidden/>
    <w:rsid w:val="00AF4055"/>
    <w:pPr>
      <w:tabs>
        <w:tab w:val="num" w:pos="0"/>
      </w:tabs>
      <w:spacing w:after="240"/>
    </w:pPr>
  </w:style>
  <w:style w:type="paragraph" w:customStyle="1" w:styleId="sysHidden">
    <w:name w:val="sys Hidden"/>
    <w:basedOn w:val="Normal"/>
    <w:semiHidden/>
    <w:rsid w:val="00AF4055"/>
    <w:rPr>
      <w:vanish/>
    </w:rPr>
  </w:style>
  <w:style w:type="paragraph" w:customStyle="1" w:styleId="sysHeaderField">
    <w:name w:val="sys HeaderField"/>
    <w:basedOn w:val="sysHidden"/>
    <w:semiHidden/>
    <w:rsid w:val="00AF4055"/>
  </w:style>
  <w:style w:type="paragraph" w:customStyle="1" w:styleId="sysPageOfPages">
    <w:name w:val="sys PageOfPages"/>
    <w:basedOn w:val="sysHidden"/>
    <w:semiHidden/>
    <w:rsid w:val="00AF4055"/>
  </w:style>
  <w:style w:type="paragraph" w:customStyle="1" w:styleId="sysClass">
    <w:name w:val="sys Class"/>
    <w:basedOn w:val="Normal"/>
    <w:semiHidden/>
    <w:rsid w:val="00AF4055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Normal"/>
    <w:semiHidden/>
    <w:rsid w:val="00AF4055"/>
    <w:pPr>
      <w:framePr w:w="2835" w:h="567" w:hRule="exact" w:hSpace="142" w:wrap="around" w:vAnchor="page" w:hAnchor="text" w:xAlign="right" w:y="965"/>
      <w:jc w:val="right"/>
    </w:pPr>
  </w:style>
  <w:style w:type="paragraph" w:styleId="Title">
    <w:name w:val="Title"/>
    <w:basedOn w:val="Normal"/>
    <w:next w:val="Normal"/>
    <w:link w:val="TitleChar"/>
    <w:uiPriority w:val="10"/>
    <w:qFormat/>
    <w:rsid w:val="00AF405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customStyle="1" w:styleId="Titlecd">
    <w:name w:val="Title cd"/>
    <w:basedOn w:val="Title"/>
    <w:semiHidden/>
    <w:rsid w:val="00AF4055"/>
    <w:pPr>
      <w:framePr w:wrap="auto" w:hAnchor="text" w:y="2813"/>
    </w:pPr>
  </w:style>
  <w:style w:type="paragraph" w:customStyle="1" w:styleId="sysFooter2">
    <w:name w:val="sys Footer 2"/>
    <w:basedOn w:val="Footer"/>
    <w:semiHidden/>
    <w:rsid w:val="00AF4055"/>
  </w:style>
  <w:style w:type="paragraph" w:customStyle="1" w:styleId="sysFooter2C">
    <w:name w:val="sys Footer 2 C"/>
    <w:basedOn w:val="sysFooter2L"/>
    <w:semiHidden/>
    <w:rsid w:val="00AF4055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AF4055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AF4055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AF4055"/>
    <w:pPr>
      <w:framePr w:wrap="around"/>
      <w:spacing w:after="600"/>
    </w:pPr>
  </w:style>
  <w:style w:type="paragraph" w:customStyle="1" w:styleId="sysLbl">
    <w:name w:val="sys Lbl"/>
    <w:basedOn w:val="Normal"/>
    <w:semiHidden/>
    <w:rsid w:val="00AF4055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Header"/>
    <w:semiHidden/>
    <w:rsid w:val="00AF4055"/>
    <w:pPr>
      <w:pBdr>
        <w:bottom w:val="single" w:sz="4" w:space="1" w:color="000000"/>
      </w:pBdr>
    </w:pPr>
  </w:style>
  <w:style w:type="paragraph" w:customStyle="1" w:styleId="sysMATHeader">
    <w:name w:val="sys MAT Header"/>
    <w:basedOn w:val="Normal"/>
    <w:semiHidden/>
    <w:rsid w:val="00AF4055"/>
    <w:rPr>
      <w:color w:val="FFFFFF"/>
    </w:rPr>
  </w:style>
  <w:style w:type="character" w:customStyle="1" w:styleId="smallcaps">
    <w:name w:val="small caps"/>
    <w:basedOn w:val="DefaultParagraphFont"/>
    <w:semiHidden/>
    <w:rsid w:val="00AF4055"/>
    <w:rPr>
      <w:smallCaps/>
    </w:rPr>
  </w:style>
  <w:style w:type="paragraph" w:customStyle="1" w:styleId="sysMATText">
    <w:name w:val="sys MAT Text"/>
    <w:basedOn w:val="Normal"/>
    <w:semiHidden/>
    <w:rsid w:val="00AF4055"/>
    <w:rPr>
      <w:sz w:val="16"/>
    </w:rPr>
  </w:style>
  <w:style w:type="table" w:styleId="TableGrid">
    <w:name w:val="Table Grid"/>
    <w:basedOn w:val="TableNormal"/>
    <w:semiHidden/>
    <w:rsid w:val="00AF4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next w:val="Normal"/>
    <w:semiHidden/>
    <w:rsid w:val="00AF4055"/>
    <w:pPr>
      <w:jc w:val="center"/>
    </w:pPr>
  </w:style>
  <w:style w:type="character" w:styleId="FootnoteReference">
    <w:name w:val="footnote reference"/>
    <w:basedOn w:val="DefaultParagraphFont"/>
    <w:semiHidden/>
    <w:rsid w:val="00AF4055"/>
    <w:rPr>
      <w:rFonts w:ascii="Verdana" w:hAnsi="Verdana"/>
      <w:sz w:val="18"/>
      <w:vertAlign w:val="superscript"/>
    </w:rPr>
  </w:style>
  <w:style w:type="paragraph" w:styleId="FootnoteText">
    <w:name w:val="footnote text"/>
    <w:basedOn w:val="Normal"/>
    <w:semiHidden/>
    <w:rsid w:val="00AF4055"/>
    <w:pPr>
      <w:ind w:left="142" w:hanging="142"/>
    </w:pPr>
    <w:rPr>
      <w:sz w:val="14"/>
    </w:rPr>
  </w:style>
  <w:style w:type="paragraph" w:customStyle="1" w:styleId="Table">
    <w:name w:val="Table"/>
    <w:basedOn w:val="Normal"/>
    <w:semiHidden/>
    <w:rsid w:val="00AF4055"/>
    <w:p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AF4055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Normal"/>
    <w:semiHidden/>
    <w:rsid w:val="00AF4055"/>
    <w:pPr>
      <w:numPr>
        <w:numId w:val="23"/>
      </w:numPr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4055"/>
    <w:pPr>
      <w:numPr>
        <w:numId w:val="24"/>
      </w:numPr>
      <w:tabs>
        <w:tab w:val="clear" w:pos="142"/>
        <w:tab w:val="left" w:pos="283"/>
      </w:tabs>
      <w:spacing w:before="20" w:after="20"/>
    </w:pPr>
    <w:rPr>
      <w:sz w:val="16"/>
    </w:rPr>
  </w:style>
  <w:style w:type="paragraph" w:customStyle="1" w:styleId="TableListbullet3">
    <w:name w:val="Table List bullet 3"/>
    <w:basedOn w:val="Normal"/>
    <w:semiHidden/>
    <w:rsid w:val="00AF4055"/>
    <w:pPr>
      <w:numPr>
        <w:numId w:val="25"/>
      </w:numPr>
      <w:spacing w:before="20" w:after="20"/>
    </w:pPr>
    <w:rPr>
      <w:sz w:val="16"/>
    </w:rPr>
  </w:style>
  <w:style w:type="character" w:customStyle="1" w:styleId="BodyTextChar">
    <w:name w:val="Body Text Char"/>
    <w:aliases w:val="Tempo Body Text Char"/>
    <w:basedOn w:val="DefaultParagraphFont"/>
    <w:link w:val="BodyText"/>
    <w:semiHidden/>
    <w:rsid w:val="00AF4055"/>
    <w:rPr>
      <w:rFonts w:ascii="Verdana" w:hAnsi="Verdana"/>
      <w:sz w:val="18"/>
      <w:lang w:val="en-US" w:eastAsia="en-US"/>
    </w:rPr>
  </w:style>
  <w:style w:type="numbering" w:customStyle="1" w:styleId="ListAufzhlungLst">
    <w:name w:val="List Aufzählung Lst"/>
    <w:basedOn w:val="NoList"/>
    <w:rsid w:val="003B7ACB"/>
    <w:pPr>
      <w:numPr>
        <w:numId w:val="4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AF405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853E7"/>
    <w:rPr>
      <w:color w:val="6EAC1C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BE7C1B"/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F4055"/>
    <w:pPr>
      <w:spacing w:line="240" w:lineRule="auto"/>
    </w:pPr>
    <w:rPr>
      <w:b/>
      <w:bCs/>
      <w:smallCaps/>
      <w:color w:val="335B74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47881"/>
    <w:rPr>
      <w:rFonts w:asciiTheme="majorHAnsi" w:eastAsiaTheme="majorEastAsia" w:hAnsiTheme="majorHAnsi" w:cstheme="majorBidi"/>
      <w:color w:val="13666B" w:themeColor="accent3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7881"/>
    <w:rPr>
      <w:rFonts w:asciiTheme="majorHAnsi" w:eastAsiaTheme="majorEastAsia" w:hAnsiTheme="majorHAnsi" w:cstheme="majorBidi"/>
      <w:color w:val="1D99A0" w:themeColor="accent3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7881"/>
    <w:rPr>
      <w:rFonts w:asciiTheme="majorHAnsi" w:eastAsiaTheme="majorEastAsia" w:hAnsiTheme="majorHAnsi" w:cstheme="majorBidi"/>
      <w:color w:val="1D99A0" w:themeColor="accent3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7881"/>
    <w:rPr>
      <w:rFonts w:asciiTheme="majorHAnsi" w:eastAsiaTheme="majorEastAsia" w:hAnsiTheme="majorHAnsi" w:cstheme="majorBidi"/>
      <w:color w:val="1D99A0" w:themeColor="accent3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7881"/>
    <w:rPr>
      <w:rFonts w:asciiTheme="majorHAnsi" w:eastAsiaTheme="majorEastAsia" w:hAnsiTheme="majorHAnsi" w:cstheme="majorBidi"/>
      <w:caps/>
      <w:color w:val="1D99A0" w:themeColor="accent3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F4055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AF4055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AF4055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AF4055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AF4055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05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055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F4055"/>
    <w:rPr>
      <w:b/>
      <w:bCs/>
    </w:rPr>
  </w:style>
  <w:style w:type="character" w:styleId="Emphasis">
    <w:name w:val="Emphasis"/>
    <w:basedOn w:val="DefaultParagraphFont"/>
    <w:uiPriority w:val="20"/>
    <w:qFormat/>
    <w:rsid w:val="00AF4055"/>
    <w:rPr>
      <w:i/>
      <w:iCs/>
    </w:rPr>
  </w:style>
  <w:style w:type="paragraph" w:styleId="NoSpacing">
    <w:name w:val="No Spacing"/>
    <w:uiPriority w:val="1"/>
    <w:qFormat/>
    <w:rsid w:val="00AF4055"/>
    <w:pPr>
      <w:spacing w:after="0" w:line="240" w:lineRule="auto"/>
    </w:pPr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AF4055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4055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05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055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40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40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405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F4055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F4055"/>
    <w:rPr>
      <w:b/>
      <w:bCs/>
      <w:smallCaps/>
      <w:spacing w:val="10"/>
    </w:rPr>
  </w:style>
  <w:style w:type="table" w:styleId="GridTable4-Accent4">
    <w:name w:val="Grid Table 4 Accent 4"/>
    <w:basedOn w:val="TableNormal"/>
    <w:uiPriority w:val="49"/>
    <w:rsid w:val="008C0C08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F47881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sandra%20Corrodi\AppData\Roaming\Microsoft\Templates\Report.do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6B0129-DBA6-42E5-839B-28B4D2D49335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de-CH"/>
        </a:p>
      </dgm:t>
    </dgm:pt>
    <dgm:pt modelId="{A86E5BA4-F223-4A4A-9FFD-3D7D1C45168D}">
      <dgm:prSet phldrT="[Text]"/>
      <dgm:spPr/>
      <dgm:t>
        <a:bodyPr/>
        <a:lstStyle/>
        <a:p>
          <a:r>
            <a:rPr lang="de-CH" b="1">
              <a:latin typeface="+mj-lt"/>
            </a:rPr>
            <a:t>I</a:t>
          </a:r>
          <a:r>
            <a:rPr lang="de-CH">
              <a:latin typeface="+mj-lt"/>
            </a:rPr>
            <a:t>nformieren</a:t>
          </a:r>
        </a:p>
      </dgm:t>
    </dgm:pt>
    <dgm:pt modelId="{34568C06-3617-43D7-9009-180EAE328821}" type="parTrans" cxnId="{54705E3B-FBC1-4749-89CC-9CB84B1702E1}">
      <dgm:prSet/>
      <dgm:spPr/>
      <dgm:t>
        <a:bodyPr/>
        <a:lstStyle/>
        <a:p>
          <a:endParaRPr lang="de-CH"/>
        </a:p>
      </dgm:t>
    </dgm:pt>
    <dgm:pt modelId="{6AC29CEB-2B64-4F9A-9F50-D071885F492F}" type="sibTrans" cxnId="{54705E3B-FBC1-4749-89CC-9CB84B1702E1}">
      <dgm:prSet/>
      <dgm:spPr/>
      <dgm:t>
        <a:bodyPr/>
        <a:lstStyle/>
        <a:p>
          <a:endParaRPr lang="de-CH"/>
        </a:p>
      </dgm:t>
    </dgm:pt>
    <dgm:pt modelId="{95FB057F-CE8A-466A-9F0D-208AF1AEB24A}">
      <dgm:prSet phldrT="[Text]"/>
      <dgm:spPr/>
      <dgm:t>
        <a:bodyPr/>
        <a:lstStyle/>
        <a:p>
          <a:r>
            <a:rPr lang="de-CH" b="1">
              <a:latin typeface="+mj-lt"/>
            </a:rPr>
            <a:t>P</a:t>
          </a:r>
          <a:r>
            <a:rPr lang="de-CH">
              <a:latin typeface="+mj-lt"/>
            </a:rPr>
            <a:t>lanen</a:t>
          </a:r>
        </a:p>
      </dgm:t>
    </dgm:pt>
    <dgm:pt modelId="{F7213805-26BB-4BC4-A351-8C8B0F636668}" type="parTrans" cxnId="{79691FDC-69B0-4A04-8811-33EDD34BEED9}">
      <dgm:prSet/>
      <dgm:spPr/>
      <dgm:t>
        <a:bodyPr/>
        <a:lstStyle/>
        <a:p>
          <a:endParaRPr lang="de-CH"/>
        </a:p>
      </dgm:t>
    </dgm:pt>
    <dgm:pt modelId="{F6126A6C-9F24-45FE-AAEF-E5A169AFC0E0}" type="sibTrans" cxnId="{79691FDC-69B0-4A04-8811-33EDD34BEED9}">
      <dgm:prSet/>
      <dgm:spPr/>
      <dgm:t>
        <a:bodyPr/>
        <a:lstStyle/>
        <a:p>
          <a:endParaRPr lang="de-CH"/>
        </a:p>
      </dgm:t>
    </dgm:pt>
    <dgm:pt modelId="{77450C26-2E4C-49D4-BF85-91B1946D3B2C}">
      <dgm:prSet phldrT="[Text]"/>
      <dgm:spPr/>
      <dgm:t>
        <a:bodyPr/>
        <a:lstStyle/>
        <a:p>
          <a:r>
            <a:rPr lang="de-CH" b="1">
              <a:latin typeface="+mj-lt"/>
            </a:rPr>
            <a:t>E</a:t>
          </a:r>
          <a:r>
            <a:rPr lang="de-CH">
              <a:latin typeface="+mj-lt"/>
            </a:rPr>
            <a:t>ntscheiden</a:t>
          </a:r>
        </a:p>
      </dgm:t>
    </dgm:pt>
    <dgm:pt modelId="{C3BEF3B8-0F79-4206-AFC7-FF66EFA4B97D}" type="parTrans" cxnId="{319E4DF9-C689-4CF6-94E0-4D15A75D96FA}">
      <dgm:prSet/>
      <dgm:spPr/>
      <dgm:t>
        <a:bodyPr/>
        <a:lstStyle/>
        <a:p>
          <a:endParaRPr lang="de-CH"/>
        </a:p>
      </dgm:t>
    </dgm:pt>
    <dgm:pt modelId="{F022242A-A797-457B-A21C-61AC3920DC61}" type="sibTrans" cxnId="{319E4DF9-C689-4CF6-94E0-4D15A75D96FA}">
      <dgm:prSet/>
      <dgm:spPr/>
      <dgm:t>
        <a:bodyPr/>
        <a:lstStyle/>
        <a:p>
          <a:endParaRPr lang="de-CH"/>
        </a:p>
      </dgm:t>
    </dgm:pt>
    <dgm:pt modelId="{C6B35E71-FAC9-4BFA-814B-C4C307FB2A35}">
      <dgm:prSet phldrT="[Text]"/>
      <dgm:spPr/>
      <dgm:t>
        <a:bodyPr/>
        <a:lstStyle/>
        <a:p>
          <a:r>
            <a:rPr lang="de-CH" b="1">
              <a:latin typeface="+mj-lt"/>
            </a:rPr>
            <a:t>R</a:t>
          </a:r>
          <a:r>
            <a:rPr lang="de-CH">
              <a:latin typeface="+mj-lt"/>
            </a:rPr>
            <a:t>ealisieren</a:t>
          </a:r>
        </a:p>
      </dgm:t>
    </dgm:pt>
    <dgm:pt modelId="{9D928654-8673-4BF7-B5BA-C79792ACEDD5}" type="parTrans" cxnId="{A47B7962-DC8C-41ED-97C7-188E2DC2DA7F}">
      <dgm:prSet/>
      <dgm:spPr/>
      <dgm:t>
        <a:bodyPr/>
        <a:lstStyle/>
        <a:p>
          <a:endParaRPr lang="de-CH"/>
        </a:p>
      </dgm:t>
    </dgm:pt>
    <dgm:pt modelId="{8CBF6F93-0B5A-4A2F-92A3-493040D2B082}" type="sibTrans" cxnId="{A47B7962-DC8C-41ED-97C7-188E2DC2DA7F}">
      <dgm:prSet/>
      <dgm:spPr/>
      <dgm:t>
        <a:bodyPr/>
        <a:lstStyle/>
        <a:p>
          <a:endParaRPr lang="de-CH"/>
        </a:p>
      </dgm:t>
    </dgm:pt>
    <dgm:pt modelId="{C6D1243C-C020-4AC9-82B6-63891A0DC665}">
      <dgm:prSet phldrT="[Text]"/>
      <dgm:spPr/>
      <dgm:t>
        <a:bodyPr/>
        <a:lstStyle/>
        <a:p>
          <a:r>
            <a:rPr lang="de-CH" b="1">
              <a:latin typeface="+mj-lt"/>
            </a:rPr>
            <a:t>K</a:t>
          </a:r>
          <a:r>
            <a:rPr lang="de-CH">
              <a:latin typeface="+mj-lt"/>
            </a:rPr>
            <a:t>ontrollieren</a:t>
          </a:r>
        </a:p>
      </dgm:t>
    </dgm:pt>
    <dgm:pt modelId="{F7DBE320-B7B3-4CC5-876B-2E92F49877E8}" type="parTrans" cxnId="{72A08D08-2FDB-4F00-9D4F-5936E52DBEF9}">
      <dgm:prSet/>
      <dgm:spPr/>
      <dgm:t>
        <a:bodyPr/>
        <a:lstStyle/>
        <a:p>
          <a:endParaRPr lang="de-CH"/>
        </a:p>
      </dgm:t>
    </dgm:pt>
    <dgm:pt modelId="{6FEA2CE6-B9FA-407E-A513-06DD1D12EF52}" type="sibTrans" cxnId="{72A08D08-2FDB-4F00-9D4F-5936E52DBEF9}">
      <dgm:prSet/>
      <dgm:spPr/>
      <dgm:t>
        <a:bodyPr/>
        <a:lstStyle/>
        <a:p>
          <a:endParaRPr lang="de-CH"/>
        </a:p>
      </dgm:t>
    </dgm:pt>
    <dgm:pt modelId="{C88CBA8E-ADD7-4679-B3A1-B22F549AD161}">
      <dgm:prSet phldrT="[Text]"/>
      <dgm:spPr/>
      <dgm:t>
        <a:bodyPr/>
        <a:lstStyle/>
        <a:p>
          <a:r>
            <a:rPr lang="de-CH" b="1">
              <a:latin typeface="+mj-lt"/>
            </a:rPr>
            <a:t>A</a:t>
          </a:r>
          <a:r>
            <a:rPr lang="de-CH">
              <a:latin typeface="+mj-lt"/>
            </a:rPr>
            <a:t>uswerten</a:t>
          </a:r>
        </a:p>
      </dgm:t>
    </dgm:pt>
    <dgm:pt modelId="{1B9FD2FC-94B7-435F-8FF5-AC32C453DE7B}" type="parTrans" cxnId="{AB2A671F-0B56-44B4-99DF-D2CAB0C2CD46}">
      <dgm:prSet/>
      <dgm:spPr/>
      <dgm:t>
        <a:bodyPr/>
        <a:lstStyle/>
        <a:p>
          <a:endParaRPr lang="de-CH"/>
        </a:p>
      </dgm:t>
    </dgm:pt>
    <dgm:pt modelId="{209E75CE-3B67-4FC8-8FEA-5F679F7A82CD}" type="sibTrans" cxnId="{AB2A671F-0B56-44B4-99DF-D2CAB0C2CD46}">
      <dgm:prSet/>
      <dgm:spPr/>
      <dgm:t>
        <a:bodyPr/>
        <a:lstStyle/>
        <a:p>
          <a:endParaRPr lang="de-CH"/>
        </a:p>
      </dgm:t>
    </dgm:pt>
    <dgm:pt modelId="{6EF097BA-A37B-41D8-B3DF-F2D5B14262C2}" type="pres">
      <dgm:prSet presAssocID="{746B0129-DBA6-42E5-839B-28B4D2D49335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5854C8D1-10A7-4EEA-89A8-12E5DAD4DC9A}" type="pres">
      <dgm:prSet presAssocID="{A86E5BA4-F223-4A4A-9FFD-3D7D1C45168D}" presName="Accent1" presStyleCnt="0"/>
      <dgm:spPr/>
    </dgm:pt>
    <dgm:pt modelId="{6410C60E-5DB3-4A93-A9AD-6A870720F2A9}" type="pres">
      <dgm:prSet presAssocID="{A86E5BA4-F223-4A4A-9FFD-3D7D1C45168D}" presName="Accent" presStyleLbl="node1" presStyleIdx="0" presStyleCnt="6"/>
      <dgm:spPr>
        <a:solidFill>
          <a:srgbClr val="0CB4A4"/>
        </a:solidFill>
      </dgm:spPr>
    </dgm:pt>
    <dgm:pt modelId="{1ABB9CC4-7E20-497B-99AA-71F34A65E682}" type="pres">
      <dgm:prSet presAssocID="{A86E5BA4-F223-4A4A-9FFD-3D7D1C45168D}" presName="Parent1" presStyleLbl="revTx" presStyleIdx="0" presStyleCnt="6">
        <dgm:presLayoutVars>
          <dgm:chMax val="1"/>
          <dgm:chPref val="1"/>
          <dgm:bulletEnabled val="1"/>
        </dgm:presLayoutVars>
      </dgm:prSet>
      <dgm:spPr/>
    </dgm:pt>
    <dgm:pt modelId="{3919755A-8229-4C87-AA0E-5D436ECF9A51}" type="pres">
      <dgm:prSet presAssocID="{95FB057F-CE8A-466A-9F0D-208AF1AEB24A}" presName="Accent2" presStyleCnt="0"/>
      <dgm:spPr/>
    </dgm:pt>
    <dgm:pt modelId="{6CFBAB51-CECA-4E88-87FC-B0FA3A2A8B1D}" type="pres">
      <dgm:prSet presAssocID="{95FB057F-CE8A-466A-9F0D-208AF1AEB24A}" presName="Accent" presStyleLbl="node1" presStyleIdx="1" presStyleCnt="6"/>
      <dgm:spPr>
        <a:solidFill>
          <a:srgbClr val="0CB4A4"/>
        </a:solidFill>
      </dgm:spPr>
    </dgm:pt>
    <dgm:pt modelId="{A923BCBA-059F-432C-80E5-8F8A53A8DFBB}" type="pres">
      <dgm:prSet presAssocID="{95FB057F-CE8A-466A-9F0D-208AF1AEB24A}" presName="Parent2" presStyleLbl="revTx" presStyleIdx="1" presStyleCnt="6">
        <dgm:presLayoutVars>
          <dgm:chMax val="1"/>
          <dgm:chPref val="1"/>
          <dgm:bulletEnabled val="1"/>
        </dgm:presLayoutVars>
      </dgm:prSet>
      <dgm:spPr/>
    </dgm:pt>
    <dgm:pt modelId="{2194D8D8-6BB9-4C3F-BD5A-54060D9FB7E1}" type="pres">
      <dgm:prSet presAssocID="{77450C26-2E4C-49D4-BF85-91B1946D3B2C}" presName="Accent3" presStyleCnt="0"/>
      <dgm:spPr/>
    </dgm:pt>
    <dgm:pt modelId="{14D443F7-8017-416C-9D2E-40086D908E65}" type="pres">
      <dgm:prSet presAssocID="{77450C26-2E4C-49D4-BF85-91B1946D3B2C}" presName="Accent" presStyleLbl="node1" presStyleIdx="2" presStyleCnt="6"/>
      <dgm:spPr>
        <a:solidFill>
          <a:srgbClr val="0CB4A4"/>
        </a:solidFill>
      </dgm:spPr>
    </dgm:pt>
    <dgm:pt modelId="{549CF3EC-3CEE-4B23-8BF9-3A7BC141E950}" type="pres">
      <dgm:prSet presAssocID="{77450C26-2E4C-49D4-BF85-91B1946D3B2C}" presName="Parent3" presStyleLbl="revTx" presStyleIdx="2" presStyleCnt="6">
        <dgm:presLayoutVars>
          <dgm:chMax val="1"/>
          <dgm:chPref val="1"/>
          <dgm:bulletEnabled val="1"/>
        </dgm:presLayoutVars>
      </dgm:prSet>
      <dgm:spPr/>
    </dgm:pt>
    <dgm:pt modelId="{D06F2D21-911D-41AD-A63D-BB515E71DD7D}" type="pres">
      <dgm:prSet presAssocID="{C6B35E71-FAC9-4BFA-814B-C4C307FB2A35}" presName="Accent4" presStyleCnt="0"/>
      <dgm:spPr/>
    </dgm:pt>
    <dgm:pt modelId="{AD5975E1-3560-4519-9928-160D213936CA}" type="pres">
      <dgm:prSet presAssocID="{C6B35E71-FAC9-4BFA-814B-C4C307FB2A35}" presName="Accent" presStyleLbl="node1" presStyleIdx="3" presStyleCnt="6"/>
      <dgm:spPr>
        <a:solidFill>
          <a:srgbClr val="0CB4A4"/>
        </a:solidFill>
      </dgm:spPr>
    </dgm:pt>
    <dgm:pt modelId="{01C924C8-9EF6-4E71-BBE0-DEB56F3436EE}" type="pres">
      <dgm:prSet presAssocID="{C6B35E71-FAC9-4BFA-814B-C4C307FB2A35}" presName="Parent4" presStyleLbl="revTx" presStyleIdx="3" presStyleCnt="6">
        <dgm:presLayoutVars>
          <dgm:chMax val="1"/>
          <dgm:chPref val="1"/>
          <dgm:bulletEnabled val="1"/>
        </dgm:presLayoutVars>
      </dgm:prSet>
      <dgm:spPr/>
    </dgm:pt>
    <dgm:pt modelId="{957772CA-0577-438B-AC1A-A0E65EFDFC3B}" type="pres">
      <dgm:prSet presAssocID="{C6D1243C-C020-4AC9-82B6-63891A0DC665}" presName="Accent5" presStyleCnt="0"/>
      <dgm:spPr/>
    </dgm:pt>
    <dgm:pt modelId="{A553FA42-F9DD-428A-B9A3-A22C7BE71031}" type="pres">
      <dgm:prSet presAssocID="{C6D1243C-C020-4AC9-82B6-63891A0DC665}" presName="Accent" presStyleLbl="node1" presStyleIdx="4" presStyleCnt="6"/>
      <dgm:spPr>
        <a:solidFill>
          <a:srgbClr val="0CB4A4"/>
        </a:solidFill>
      </dgm:spPr>
    </dgm:pt>
    <dgm:pt modelId="{D3F796C3-D467-48CA-9CFE-39176DFF9416}" type="pres">
      <dgm:prSet presAssocID="{C6D1243C-C020-4AC9-82B6-63891A0DC665}" presName="Parent5" presStyleLbl="revTx" presStyleIdx="4" presStyleCnt="6">
        <dgm:presLayoutVars>
          <dgm:chMax val="1"/>
          <dgm:chPref val="1"/>
          <dgm:bulletEnabled val="1"/>
        </dgm:presLayoutVars>
      </dgm:prSet>
      <dgm:spPr/>
    </dgm:pt>
    <dgm:pt modelId="{CD0D55BF-9E2A-404A-BBB6-8808FD596986}" type="pres">
      <dgm:prSet presAssocID="{C88CBA8E-ADD7-4679-B3A1-B22F549AD161}" presName="Accent6" presStyleCnt="0"/>
      <dgm:spPr/>
    </dgm:pt>
    <dgm:pt modelId="{8E6FFD5C-6116-4FAD-9263-8BE0DE10CA83}" type="pres">
      <dgm:prSet presAssocID="{C88CBA8E-ADD7-4679-B3A1-B22F549AD161}" presName="Accent" presStyleLbl="node1" presStyleIdx="5" presStyleCnt="6"/>
      <dgm:spPr>
        <a:solidFill>
          <a:srgbClr val="0CB4A4"/>
        </a:solidFill>
      </dgm:spPr>
    </dgm:pt>
    <dgm:pt modelId="{9699E292-BF51-4471-9628-8E9B7833694B}" type="pres">
      <dgm:prSet presAssocID="{C88CBA8E-ADD7-4679-B3A1-B22F549AD161}" presName="Parent6" presStyleLbl="revTx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72A08D08-2FDB-4F00-9D4F-5936E52DBEF9}" srcId="{746B0129-DBA6-42E5-839B-28B4D2D49335}" destId="{C6D1243C-C020-4AC9-82B6-63891A0DC665}" srcOrd="4" destOrd="0" parTransId="{F7DBE320-B7B3-4CC5-876B-2E92F49877E8}" sibTransId="{6FEA2CE6-B9FA-407E-A513-06DD1D12EF52}"/>
    <dgm:cxn modelId="{42D5EA10-729F-41DD-ACD7-A2E3129140A5}" type="presOf" srcId="{95FB057F-CE8A-466A-9F0D-208AF1AEB24A}" destId="{A923BCBA-059F-432C-80E5-8F8A53A8DFBB}" srcOrd="0" destOrd="0" presId="urn:microsoft.com/office/officeart/2009/layout/CircleArrowProcess"/>
    <dgm:cxn modelId="{55A91D14-C632-498E-B15D-5BC07EEE440E}" type="presOf" srcId="{C6D1243C-C020-4AC9-82B6-63891A0DC665}" destId="{D3F796C3-D467-48CA-9CFE-39176DFF9416}" srcOrd="0" destOrd="0" presId="urn:microsoft.com/office/officeart/2009/layout/CircleArrowProcess"/>
    <dgm:cxn modelId="{AB2A671F-0B56-44B4-99DF-D2CAB0C2CD46}" srcId="{746B0129-DBA6-42E5-839B-28B4D2D49335}" destId="{C88CBA8E-ADD7-4679-B3A1-B22F549AD161}" srcOrd="5" destOrd="0" parTransId="{1B9FD2FC-94B7-435F-8FF5-AC32C453DE7B}" sibTransId="{209E75CE-3B67-4FC8-8FEA-5F679F7A82CD}"/>
    <dgm:cxn modelId="{CBAA8A27-259A-41F2-8CE9-58581815575F}" type="presOf" srcId="{C6B35E71-FAC9-4BFA-814B-C4C307FB2A35}" destId="{01C924C8-9EF6-4E71-BBE0-DEB56F3436EE}" srcOrd="0" destOrd="0" presId="urn:microsoft.com/office/officeart/2009/layout/CircleArrowProcess"/>
    <dgm:cxn modelId="{54705E3B-FBC1-4749-89CC-9CB84B1702E1}" srcId="{746B0129-DBA6-42E5-839B-28B4D2D49335}" destId="{A86E5BA4-F223-4A4A-9FFD-3D7D1C45168D}" srcOrd="0" destOrd="0" parTransId="{34568C06-3617-43D7-9009-180EAE328821}" sibTransId="{6AC29CEB-2B64-4F9A-9F50-D071885F492F}"/>
    <dgm:cxn modelId="{A47B7962-DC8C-41ED-97C7-188E2DC2DA7F}" srcId="{746B0129-DBA6-42E5-839B-28B4D2D49335}" destId="{C6B35E71-FAC9-4BFA-814B-C4C307FB2A35}" srcOrd="3" destOrd="0" parTransId="{9D928654-8673-4BF7-B5BA-C79792ACEDD5}" sibTransId="{8CBF6F93-0B5A-4A2F-92A3-493040D2B082}"/>
    <dgm:cxn modelId="{A9EA3F82-C396-4FFF-B9D2-11F4EA2A5FB9}" type="presOf" srcId="{C88CBA8E-ADD7-4679-B3A1-B22F549AD161}" destId="{9699E292-BF51-4471-9628-8E9B7833694B}" srcOrd="0" destOrd="0" presId="urn:microsoft.com/office/officeart/2009/layout/CircleArrowProcess"/>
    <dgm:cxn modelId="{3D71FA8D-4219-4094-B02D-DDB4BD409783}" type="presOf" srcId="{A86E5BA4-F223-4A4A-9FFD-3D7D1C45168D}" destId="{1ABB9CC4-7E20-497B-99AA-71F34A65E682}" srcOrd="0" destOrd="0" presId="urn:microsoft.com/office/officeart/2009/layout/CircleArrowProcess"/>
    <dgm:cxn modelId="{563689AC-B7EA-4827-9B36-6857B965010F}" type="presOf" srcId="{746B0129-DBA6-42E5-839B-28B4D2D49335}" destId="{6EF097BA-A37B-41D8-B3DF-F2D5B14262C2}" srcOrd="0" destOrd="0" presId="urn:microsoft.com/office/officeart/2009/layout/CircleArrowProcess"/>
    <dgm:cxn modelId="{A6F872BA-B0C8-4B0E-BB44-36F7DF305EE5}" type="presOf" srcId="{77450C26-2E4C-49D4-BF85-91B1946D3B2C}" destId="{549CF3EC-3CEE-4B23-8BF9-3A7BC141E950}" srcOrd="0" destOrd="0" presId="urn:microsoft.com/office/officeart/2009/layout/CircleArrowProcess"/>
    <dgm:cxn modelId="{79691FDC-69B0-4A04-8811-33EDD34BEED9}" srcId="{746B0129-DBA6-42E5-839B-28B4D2D49335}" destId="{95FB057F-CE8A-466A-9F0D-208AF1AEB24A}" srcOrd="1" destOrd="0" parTransId="{F7213805-26BB-4BC4-A351-8C8B0F636668}" sibTransId="{F6126A6C-9F24-45FE-AAEF-E5A169AFC0E0}"/>
    <dgm:cxn modelId="{319E4DF9-C689-4CF6-94E0-4D15A75D96FA}" srcId="{746B0129-DBA6-42E5-839B-28B4D2D49335}" destId="{77450C26-2E4C-49D4-BF85-91B1946D3B2C}" srcOrd="2" destOrd="0" parTransId="{C3BEF3B8-0F79-4206-AFC7-FF66EFA4B97D}" sibTransId="{F022242A-A797-457B-A21C-61AC3920DC61}"/>
    <dgm:cxn modelId="{338A7409-0FDA-4B75-93C3-E581A7F14CEC}" type="presParOf" srcId="{6EF097BA-A37B-41D8-B3DF-F2D5B14262C2}" destId="{5854C8D1-10A7-4EEA-89A8-12E5DAD4DC9A}" srcOrd="0" destOrd="0" presId="urn:microsoft.com/office/officeart/2009/layout/CircleArrowProcess"/>
    <dgm:cxn modelId="{9A062CC2-5262-45FB-BBE9-DF361E09ED79}" type="presParOf" srcId="{5854C8D1-10A7-4EEA-89A8-12E5DAD4DC9A}" destId="{6410C60E-5DB3-4A93-A9AD-6A870720F2A9}" srcOrd="0" destOrd="0" presId="urn:microsoft.com/office/officeart/2009/layout/CircleArrowProcess"/>
    <dgm:cxn modelId="{2D3B09C5-39F9-4FC7-9F6F-27BC6A5468DD}" type="presParOf" srcId="{6EF097BA-A37B-41D8-B3DF-F2D5B14262C2}" destId="{1ABB9CC4-7E20-497B-99AA-71F34A65E682}" srcOrd="1" destOrd="0" presId="urn:microsoft.com/office/officeart/2009/layout/CircleArrowProcess"/>
    <dgm:cxn modelId="{0566A199-7CA8-489A-8482-4C161A49B587}" type="presParOf" srcId="{6EF097BA-A37B-41D8-B3DF-F2D5B14262C2}" destId="{3919755A-8229-4C87-AA0E-5D436ECF9A51}" srcOrd="2" destOrd="0" presId="urn:microsoft.com/office/officeart/2009/layout/CircleArrowProcess"/>
    <dgm:cxn modelId="{838C033B-50EB-431B-9099-7AE3D64B106D}" type="presParOf" srcId="{3919755A-8229-4C87-AA0E-5D436ECF9A51}" destId="{6CFBAB51-CECA-4E88-87FC-B0FA3A2A8B1D}" srcOrd="0" destOrd="0" presId="urn:microsoft.com/office/officeart/2009/layout/CircleArrowProcess"/>
    <dgm:cxn modelId="{739541A1-4818-464F-925C-7EDFA9ED32F7}" type="presParOf" srcId="{6EF097BA-A37B-41D8-B3DF-F2D5B14262C2}" destId="{A923BCBA-059F-432C-80E5-8F8A53A8DFBB}" srcOrd="3" destOrd="0" presId="urn:microsoft.com/office/officeart/2009/layout/CircleArrowProcess"/>
    <dgm:cxn modelId="{49614BA8-8F79-4CD0-BDDB-15F2E852CA82}" type="presParOf" srcId="{6EF097BA-A37B-41D8-B3DF-F2D5B14262C2}" destId="{2194D8D8-6BB9-4C3F-BD5A-54060D9FB7E1}" srcOrd="4" destOrd="0" presId="urn:microsoft.com/office/officeart/2009/layout/CircleArrowProcess"/>
    <dgm:cxn modelId="{583334B5-3340-4E83-A355-F8A1ECA6820F}" type="presParOf" srcId="{2194D8D8-6BB9-4C3F-BD5A-54060D9FB7E1}" destId="{14D443F7-8017-416C-9D2E-40086D908E65}" srcOrd="0" destOrd="0" presId="urn:microsoft.com/office/officeart/2009/layout/CircleArrowProcess"/>
    <dgm:cxn modelId="{5CC7D2C9-4510-4168-9AFC-CA43F7B5BE16}" type="presParOf" srcId="{6EF097BA-A37B-41D8-B3DF-F2D5B14262C2}" destId="{549CF3EC-3CEE-4B23-8BF9-3A7BC141E950}" srcOrd="5" destOrd="0" presId="urn:microsoft.com/office/officeart/2009/layout/CircleArrowProcess"/>
    <dgm:cxn modelId="{EC2B2B91-8E16-4193-B2C8-79BADAE701AC}" type="presParOf" srcId="{6EF097BA-A37B-41D8-B3DF-F2D5B14262C2}" destId="{D06F2D21-911D-41AD-A63D-BB515E71DD7D}" srcOrd="6" destOrd="0" presId="urn:microsoft.com/office/officeart/2009/layout/CircleArrowProcess"/>
    <dgm:cxn modelId="{752D4D53-4976-405D-BDB0-79DB84E11B2B}" type="presParOf" srcId="{D06F2D21-911D-41AD-A63D-BB515E71DD7D}" destId="{AD5975E1-3560-4519-9928-160D213936CA}" srcOrd="0" destOrd="0" presId="urn:microsoft.com/office/officeart/2009/layout/CircleArrowProcess"/>
    <dgm:cxn modelId="{23FE3CC1-4329-4CFE-9F54-63C4250F9F7B}" type="presParOf" srcId="{6EF097BA-A37B-41D8-B3DF-F2D5B14262C2}" destId="{01C924C8-9EF6-4E71-BBE0-DEB56F3436EE}" srcOrd="7" destOrd="0" presId="urn:microsoft.com/office/officeart/2009/layout/CircleArrowProcess"/>
    <dgm:cxn modelId="{CD7B3A52-4252-43A3-879B-17C6A4317C03}" type="presParOf" srcId="{6EF097BA-A37B-41D8-B3DF-F2D5B14262C2}" destId="{957772CA-0577-438B-AC1A-A0E65EFDFC3B}" srcOrd="8" destOrd="0" presId="urn:microsoft.com/office/officeart/2009/layout/CircleArrowProcess"/>
    <dgm:cxn modelId="{47BD76D2-1624-4F10-9994-8A0F1F8B8CAB}" type="presParOf" srcId="{957772CA-0577-438B-AC1A-A0E65EFDFC3B}" destId="{A553FA42-F9DD-428A-B9A3-A22C7BE71031}" srcOrd="0" destOrd="0" presId="urn:microsoft.com/office/officeart/2009/layout/CircleArrowProcess"/>
    <dgm:cxn modelId="{59EFEA31-B6E7-4932-BF8A-EFC869C47E3E}" type="presParOf" srcId="{6EF097BA-A37B-41D8-B3DF-F2D5B14262C2}" destId="{D3F796C3-D467-48CA-9CFE-39176DFF9416}" srcOrd="9" destOrd="0" presId="urn:microsoft.com/office/officeart/2009/layout/CircleArrowProcess"/>
    <dgm:cxn modelId="{624CD300-E9F1-4D29-B696-1FEC5190005D}" type="presParOf" srcId="{6EF097BA-A37B-41D8-B3DF-F2D5B14262C2}" destId="{CD0D55BF-9E2A-404A-BBB6-8808FD596986}" srcOrd="10" destOrd="0" presId="urn:microsoft.com/office/officeart/2009/layout/CircleArrowProcess"/>
    <dgm:cxn modelId="{2CDAFD02-C505-42B7-A8DF-30E47C0E9889}" type="presParOf" srcId="{CD0D55BF-9E2A-404A-BBB6-8808FD596986}" destId="{8E6FFD5C-6116-4FAD-9263-8BE0DE10CA83}" srcOrd="0" destOrd="0" presId="urn:microsoft.com/office/officeart/2009/layout/CircleArrowProcess"/>
    <dgm:cxn modelId="{D7DC5DDE-CACC-4730-8C7F-3A9DD7C4A832}" type="presParOf" srcId="{6EF097BA-A37B-41D8-B3DF-F2D5B14262C2}" destId="{9699E292-BF51-4471-9628-8E9B7833694B}" srcOrd="11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10C60E-5DB3-4A93-A9AD-6A870720F2A9}">
      <dsp:nvSpPr>
        <dsp:cNvPr id="0" name=""/>
        <dsp:cNvSpPr/>
      </dsp:nvSpPr>
      <dsp:spPr>
        <a:xfrm>
          <a:off x="618841" y="0"/>
          <a:ext cx="1020465" cy="1020575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rgbClr val="0CB4A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BB9CC4-7E20-497B-99AA-71F34A65E682}">
      <dsp:nvSpPr>
        <dsp:cNvPr id="0" name=""/>
        <dsp:cNvSpPr/>
      </dsp:nvSpPr>
      <dsp:spPr>
        <a:xfrm>
          <a:off x="844144" y="369565"/>
          <a:ext cx="569477" cy="284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700" b="1" kern="1200">
              <a:latin typeface="+mj-lt"/>
            </a:rPr>
            <a:t>I</a:t>
          </a:r>
          <a:r>
            <a:rPr lang="de-CH" sz="700" kern="1200">
              <a:latin typeface="+mj-lt"/>
            </a:rPr>
            <a:t>nformieren</a:t>
          </a:r>
        </a:p>
      </dsp:txBody>
      <dsp:txXfrm>
        <a:off x="844144" y="369565"/>
        <a:ext cx="569477" cy="284550"/>
      </dsp:txXfrm>
    </dsp:sp>
    <dsp:sp modelId="{6CFBAB51-CECA-4E88-87FC-B0FA3A2A8B1D}">
      <dsp:nvSpPr>
        <dsp:cNvPr id="0" name=""/>
        <dsp:cNvSpPr/>
      </dsp:nvSpPr>
      <dsp:spPr>
        <a:xfrm>
          <a:off x="335347" y="586569"/>
          <a:ext cx="1020465" cy="1020575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rgbClr val="0CB4A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23BCBA-059F-432C-80E5-8F8A53A8DFBB}">
      <dsp:nvSpPr>
        <dsp:cNvPr id="0" name=""/>
        <dsp:cNvSpPr/>
      </dsp:nvSpPr>
      <dsp:spPr>
        <a:xfrm>
          <a:off x="559501" y="957299"/>
          <a:ext cx="569477" cy="284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700" b="1" kern="1200">
              <a:latin typeface="+mj-lt"/>
            </a:rPr>
            <a:t>P</a:t>
          </a:r>
          <a:r>
            <a:rPr lang="de-CH" sz="700" kern="1200">
              <a:latin typeface="+mj-lt"/>
            </a:rPr>
            <a:t>lanen</a:t>
          </a:r>
        </a:p>
      </dsp:txBody>
      <dsp:txXfrm>
        <a:off x="559501" y="957299"/>
        <a:ext cx="569477" cy="284550"/>
      </dsp:txXfrm>
    </dsp:sp>
    <dsp:sp modelId="{14D443F7-8017-416C-9D2E-40086D908E65}">
      <dsp:nvSpPr>
        <dsp:cNvPr id="0" name=""/>
        <dsp:cNvSpPr/>
      </dsp:nvSpPr>
      <dsp:spPr>
        <a:xfrm>
          <a:off x="618841" y="1175079"/>
          <a:ext cx="1020465" cy="1020575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rgbClr val="0CB4A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9CF3EC-3CEE-4B23-8BF9-3A7BC141E950}">
      <dsp:nvSpPr>
        <dsp:cNvPr id="0" name=""/>
        <dsp:cNvSpPr/>
      </dsp:nvSpPr>
      <dsp:spPr>
        <a:xfrm>
          <a:off x="844144" y="1544645"/>
          <a:ext cx="569477" cy="284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700" b="1" kern="1200">
              <a:latin typeface="+mj-lt"/>
            </a:rPr>
            <a:t>E</a:t>
          </a:r>
          <a:r>
            <a:rPr lang="de-CH" sz="700" kern="1200">
              <a:latin typeface="+mj-lt"/>
            </a:rPr>
            <a:t>ntscheiden</a:t>
          </a:r>
        </a:p>
      </dsp:txBody>
      <dsp:txXfrm>
        <a:off x="844144" y="1544645"/>
        <a:ext cx="569477" cy="284550"/>
      </dsp:txXfrm>
    </dsp:sp>
    <dsp:sp modelId="{AD5975E1-3560-4519-9928-160D213936CA}">
      <dsp:nvSpPr>
        <dsp:cNvPr id="0" name=""/>
        <dsp:cNvSpPr/>
      </dsp:nvSpPr>
      <dsp:spPr>
        <a:xfrm>
          <a:off x="335347" y="1762813"/>
          <a:ext cx="1020465" cy="1020575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rgbClr val="0CB4A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C924C8-9EF6-4E71-BBE0-DEB56F3436EE}">
      <dsp:nvSpPr>
        <dsp:cNvPr id="0" name=""/>
        <dsp:cNvSpPr/>
      </dsp:nvSpPr>
      <dsp:spPr>
        <a:xfrm>
          <a:off x="559501" y="2132378"/>
          <a:ext cx="569477" cy="284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700" b="1" kern="1200">
              <a:latin typeface="+mj-lt"/>
            </a:rPr>
            <a:t>R</a:t>
          </a:r>
          <a:r>
            <a:rPr lang="de-CH" sz="700" kern="1200">
              <a:latin typeface="+mj-lt"/>
            </a:rPr>
            <a:t>ealisieren</a:t>
          </a:r>
        </a:p>
      </dsp:txBody>
      <dsp:txXfrm>
        <a:off x="559501" y="2132378"/>
        <a:ext cx="569477" cy="284550"/>
      </dsp:txXfrm>
    </dsp:sp>
    <dsp:sp modelId="{A553FA42-F9DD-428A-B9A3-A22C7BE71031}">
      <dsp:nvSpPr>
        <dsp:cNvPr id="0" name=""/>
        <dsp:cNvSpPr/>
      </dsp:nvSpPr>
      <dsp:spPr>
        <a:xfrm>
          <a:off x="618841" y="2349770"/>
          <a:ext cx="1020465" cy="1020575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rgbClr val="0CB4A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F796C3-D467-48CA-9CFE-39176DFF9416}">
      <dsp:nvSpPr>
        <dsp:cNvPr id="0" name=""/>
        <dsp:cNvSpPr/>
      </dsp:nvSpPr>
      <dsp:spPr>
        <a:xfrm>
          <a:off x="844144" y="2719336"/>
          <a:ext cx="569477" cy="284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700" b="1" kern="1200">
              <a:latin typeface="+mj-lt"/>
            </a:rPr>
            <a:t>K</a:t>
          </a:r>
          <a:r>
            <a:rPr lang="de-CH" sz="700" kern="1200">
              <a:latin typeface="+mj-lt"/>
            </a:rPr>
            <a:t>ontrollieren</a:t>
          </a:r>
        </a:p>
      </dsp:txBody>
      <dsp:txXfrm>
        <a:off x="844144" y="2719336"/>
        <a:ext cx="569477" cy="284550"/>
      </dsp:txXfrm>
    </dsp:sp>
    <dsp:sp modelId="{8E6FFD5C-6116-4FAD-9263-8BE0DE10CA83}">
      <dsp:nvSpPr>
        <dsp:cNvPr id="0" name=""/>
        <dsp:cNvSpPr/>
      </dsp:nvSpPr>
      <dsp:spPr>
        <a:xfrm>
          <a:off x="408087" y="3004662"/>
          <a:ext cx="876708" cy="877330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rgbClr val="0CB4A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99E292-BF51-4471-9628-8E9B7833694B}">
      <dsp:nvSpPr>
        <dsp:cNvPr id="0" name=""/>
        <dsp:cNvSpPr/>
      </dsp:nvSpPr>
      <dsp:spPr>
        <a:xfrm>
          <a:off x="559501" y="3307069"/>
          <a:ext cx="569477" cy="284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700" b="1" kern="1200">
              <a:latin typeface="+mj-lt"/>
            </a:rPr>
            <a:t>A</a:t>
          </a:r>
          <a:r>
            <a:rPr lang="de-CH" sz="700" kern="1200">
              <a:latin typeface="+mj-lt"/>
            </a:rPr>
            <a:t>uswerten</a:t>
          </a:r>
        </a:p>
      </dsp:txBody>
      <dsp:txXfrm>
        <a:off x="559501" y="3307069"/>
        <a:ext cx="569477" cy="284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83C5-3045-4C63-9C3A-92A1AB5F5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0</TotalTime>
  <Pages>12</Pages>
  <Words>408</Words>
  <Characters>6195</Characters>
  <Application>Microsoft Office Word</Application>
  <DocSecurity>0</DocSecurity>
  <Lines>51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IPA2018</vt:lpstr>
      <vt:lpstr/>
    </vt:vector>
  </TitlesOfParts>
  <Company>Atos S.E.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IPA2018</dc:title>
  <dc:subject/>
  <dc:creator>Cassandra Corrodi</dc:creator>
  <cp:keywords/>
  <cp:lastModifiedBy>Cassandra Corrodi</cp:lastModifiedBy>
  <cp:revision>3</cp:revision>
  <cp:lastPrinted>2012-06-01T12:49:00Z</cp:lastPrinted>
  <dcterms:created xsi:type="dcterms:W3CDTF">2018-10-30T08:13:00Z</dcterms:created>
  <dcterms:modified xsi:type="dcterms:W3CDTF">2018-10-30T08:29:00Z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Cassandra Corrodi</vt:lpwstr>
  </property>
  <property fmtid="{D5CDD505-2E9C-101B-9397-08002B2CF9AE}" pid="3" name="AuthorCode">
    <vt:lpwstr/>
  </property>
  <property fmtid="{D5CDD505-2E9C-101B-9397-08002B2CF9AE}" pid="4" name="CellNameInFooter">
    <vt:lpwstr>Atos</vt:lpwstr>
  </property>
  <property fmtid="{D5CDD505-2E9C-101B-9397-08002B2CF9AE}" pid="5" name="Classification">
    <vt:lpwstr>Für internen Gebrauch</vt:lpwstr>
  </property>
  <property fmtid="{D5CDD505-2E9C-101B-9397-08002B2CF9AE}" pid="6" name="Classification1">
    <vt:lpwstr>Öffentlich</vt:lpwstr>
  </property>
  <property fmtid="{D5CDD505-2E9C-101B-9397-08002B2CF9AE}" pid="7" name="Classification2">
    <vt:lpwstr>Für internen Gebrauch</vt:lpwstr>
  </property>
  <property fmtid="{D5CDD505-2E9C-101B-9397-08002B2CF9AE}" pid="8" name="Classification3">
    <vt:lpwstr>Vertraulich</vt:lpwstr>
  </property>
  <property fmtid="{D5CDD505-2E9C-101B-9397-08002B2CF9AE}" pid="9" name="Classification4">
    <vt:lpwstr>Geheim</vt:lpwstr>
  </property>
  <property fmtid="{D5CDD505-2E9C-101B-9397-08002B2CF9AE}" pid="10" name="CompanyCode">
    <vt:lpwstr/>
  </property>
  <property fmtid="{D5CDD505-2E9C-101B-9397-08002B2CF9AE}" pid="11" name="CompanyName">
    <vt:lpwstr>Atos</vt:lpwstr>
  </property>
  <property fmtid="{D5CDD505-2E9C-101B-9397-08002B2CF9AE}" pid="12" name="CompanyNameLegal">
    <vt:lpwstr>Atos AG</vt:lpwstr>
  </property>
  <property fmtid="{D5CDD505-2E9C-101B-9397-08002B2CF9AE}" pid="13" name="Copyright">
    <vt:lpwstr>2018</vt:lpwstr>
  </property>
  <property fmtid="{D5CDD505-2E9C-101B-9397-08002B2CF9AE}" pid="14" name="Copyright2">
    <vt:lpwstr/>
  </property>
  <property fmtid="{D5CDD505-2E9C-101B-9397-08002B2CF9AE}" pid="15" name="DatesReview">
    <vt:lpwstr/>
  </property>
  <property fmtid="{D5CDD505-2E9C-101B-9397-08002B2CF9AE}" pid="16" name="DatesRfO">
    <vt:lpwstr/>
  </property>
  <property fmtid="{D5CDD505-2E9C-101B-9397-08002B2CF9AE}" pid="17" name="DatesRfT">
    <vt:lpwstr/>
  </property>
  <property fmtid="{D5CDD505-2E9C-101B-9397-08002B2CF9AE}" pid="18" name="DocDate">
    <vt:lpwstr/>
  </property>
  <property fmtid="{D5CDD505-2E9C-101B-9397-08002B2CF9AE}" pid="19" name="DocumentNumber">
    <vt:lpwstr>CCT-FFF-XXXX</vt:lpwstr>
  </property>
  <property fmtid="{D5CDD505-2E9C-101B-9397-08002B2CF9AE}" pid="20" name="DocumentNumberTbx">
    <vt:lpwstr>CCT-FFF-XXXX</vt:lpwstr>
  </property>
  <property fmtid="{D5CDD505-2E9C-101B-9397-08002B2CF9AE}" pid="21" name="Footer2">
    <vt:lpwstr/>
  </property>
  <property fmtid="{D5CDD505-2E9C-101B-9397-08002B2CF9AE}" pid="22" name="HeaderField1">
    <vt:lpwstr>Version: 1.0</vt:lpwstr>
  </property>
  <property fmtid="{D5CDD505-2E9C-101B-9397-08002B2CF9AE}" pid="23" name="HeaderField1Tbx">
    <vt:lpwstr>Automatic</vt:lpwstr>
  </property>
  <property fmtid="{D5CDD505-2E9C-101B-9397-08002B2CF9AE}" pid="24" name="HeaderField3">
    <vt:lpwstr>Dokumentennummer: CCT-FFF-XXXX</vt:lpwstr>
  </property>
  <property fmtid="{D5CDD505-2E9C-101B-9397-08002B2CF9AE}" pid="25" name="HeaderField3Tbx">
    <vt:lpwstr>Automatic</vt:lpwstr>
  </property>
  <property fmtid="{D5CDD505-2E9C-101B-9397-08002B2CF9AE}" pid="26" name="LanguageCode">
    <vt:lpwstr>US</vt:lpwstr>
  </property>
  <property fmtid="{D5CDD505-2E9C-101B-9397-08002B2CF9AE}" pid="27" name="lblAuthor">
    <vt:lpwstr>Autor</vt:lpwstr>
  </property>
  <property fmtid="{D5CDD505-2E9C-101B-9397-08002B2CF9AE}" pid="28" name="lblAuthors">
    <vt:lpwstr>Autor(en)</vt:lpwstr>
  </property>
  <property fmtid="{D5CDD505-2E9C-101B-9397-08002B2CF9AE}" pid="29" name="lblChapter">
    <vt:lpwstr>Kapitel eins</vt:lpwstr>
  </property>
  <property fmtid="{D5CDD505-2E9C-101B-9397-08002B2CF9AE}" pid="30" name="lblContents">
    <vt:lpwstr>Inhalt</vt:lpwstr>
  </property>
  <property fmtid="{D5CDD505-2E9C-101B-9397-08002B2CF9AE}" pid="31" name="lblCopyright">
    <vt:lpwstr>Alle Rechte vorbehalten.</vt:lpwstr>
  </property>
  <property fmtid="{D5CDD505-2E9C-101B-9397-08002B2CF9AE}" pid="32" name="lblCopyright2">
    <vt:lpwstr>Reproduktion von Teilen oder dem Gesamten ist ohne vorherige schriftliche Genehmigung des Urhebers untersagt.</vt:lpwstr>
  </property>
  <property fmtid="{D5CDD505-2E9C-101B-9397-08002B2CF9AE}" pid="33" name="lblDate">
    <vt:lpwstr>Datum</vt:lpwstr>
  </property>
  <property fmtid="{D5CDD505-2E9C-101B-9397-08002B2CF9AE}" pid="34" name="lblDatesReview">
    <vt:lpwstr>Überprüfung vor dem</vt:lpwstr>
  </property>
  <property fmtid="{D5CDD505-2E9C-101B-9397-08002B2CF9AE}" pid="35" name="lblDatesRfO">
    <vt:lpwstr>gültig ab</vt:lpwstr>
  </property>
  <property fmtid="{D5CDD505-2E9C-101B-9397-08002B2CF9AE}" pid="36" name="lblDatesRfT">
    <vt:lpwstr>Freigegeben für Training</vt:lpwstr>
  </property>
  <property fmtid="{D5CDD505-2E9C-101B-9397-08002B2CF9AE}" pid="37" name="lbldcocAdditional">
    <vt:lpwstr>Anmerkungen</vt:lpwstr>
  </property>
  <property fmtid="{D5CDD505-2E9C-101B-9397-08002B2CF9AE}" pid="38" name="lbldcocAppendices">
    <vt:lpwstr>Anhänge</vt:lpwstr>
  </property>
  <property fmtid="{D5CDD505-2E9C-101B-9397-08002B2CF9AE}" pid="39" name="lbldcocAppendicesTitle">
    <vt:lpwstr>xxxTiteltextxxxxxxx</vt:lpwstr>
  </property>
  <property fmtid="{D5CDD505-2E9C-101B-9397-08002B2CF9AE}" pid="40" name="lbldcocCritical">
    <vt:lpwstr>Kritische Elemente</vt:lpwstr>
  </property>
  <property fmtid="{D5CDD505-2E9C-101B-9397-08002B2CF9AE}" pid="41" name="lbldcocDescription">
    <vt:lpwstr>Beschreibung</vt:lpwstr>
  </property>
  <property fmtid="{D5CDD505-2E9C-101B-9397-08002B2CF9AE}" pid="42" name="lbldcocDocumentControl">
    <vt:lpwstr>Dokumentenkontrolle</vt:lpwstr>
  </property>
  <property fmtid="{D5CDD505-2E9C-101B-9397-08002B2CF9AE}" pid="43" name="lbldcocFlowchart">
    <vt:lpwstr>Ablaufdiagramm</vt:lpwstr>
  </property>
  <property fmtid="{D5CDD505-2E9C-101B-9397-08002B2CF9AE}" pid="44" name="lbldcocHardware">
    <vt:lpwstr>Hardware / Software</vt:lpwstr>
  </property>
  <property fmtid="{D5CDD505-2E9C-101B-9397-08002B2CF9AE}" pid="45" name="lbldcocHardwareComments">
    <vt:lpwstr>Bemerkungen</vt:lpwstr>
  </property>
  <property fmtid="{D5CDD505-2E9C-101B-9397-08002B2CF9AE}" pid="46" name="lbldcocHardwareID">
    <vt:lpwstr>Hardware / Software</vt:lpwstr>
  </property>
  <property fmtid="{D5CDD505-2E9C-101B-9397-08002B2CF9AE}" pid="47" name="lbldcocInput">
    <vt:lpwstr>Input</vt:lpwstr>
  </property>
  <property fmtid="{D5CDD505-2E9C-101B-9397-08002B2CF9AE}" pid="48" name="lbldcocInterfaces">
    <vt:lpwstr>Schnittstellen</vt:lpwstr>
  </property>
  <property fmtid="{D5CDD505-2E9C-101B-9397-08002B2CF9AE}" pid="49" name="lbldcocInterfacesInterfaceToOther">
    <vt:lpwstr>Schnittstelle zu anderen Prozessen</vt:lpwstr>
  </property>
  <property fmtid="{D5CDD505-2E9C-101B-9397-08002B2CF9AE}" pid="50" name="lbldcocInterfacesInterfaceToUnit">
    <vt:lpwstr>Schnittstelle zu Arbeitseinheit</vt:lpwstr>
  </property>
  <property fmtid="{D5CDD505-2E9C-101B-9397-08002B2CF9AE}" pid="51" name="lbldcocInterfacesStepno">
    <vt:lpwstr>Schritt</vt:lpwstr>
  </property>
  <property fmtid="{D5CDD505-2E9C-101B-9397-08002B2CF9AE}" pid="52" name="lbldcocInterfacesTools">
    <vt:lpwstr>Tools</vt:lpwstr>
  </property>
  <property fmtid="{D5CDD505-2E9C-101B-9397-08002B2CF9AE}" pid="53" name="lbldcocInterfacesWork">
    <vt:lpwstr>Arbeitsanweisung</vt:lpwstr>
  </property>
  <property fmtid="{D5CDD505-2E9C-101B-9397-08002B2CF9AE}" pid="54" name="lbldcocOutpuInputFor">
    <vt:lpwstr>Input für (Prozess oder Organisation)</vt:lpwstr>
  </property>
  <property fmtid="{D5CDD505-2E9C-101B-9397-08002B2CF9AE}" pid="55" name="lbldcocOutput">
    <vt:lpwstr>Output</vt:lpwstr>
  </property>
  <property fmtid="{D5CDD505-2E9C-101B-9397-08002B2CF9AE}" pid="56" name="lbldcocOutputDescription">
    <vt:lpwstr>Beschreibung</vt:lpwstr>
  </property>
  <property fmtid="{D5CDD505-2E9C-101B-9397-08002B2CF9AE}" pid="57" name="lbldcocOutputFrom">
    <vt:lpwstr>Output von (Prozess oder Organisation)</vt:lpwstr>
  </property>
  <property fmtid="{D5CDD505-2E9C-101B-9397-08002B2CF9AE}" pid="58" name="lbldcocPrerequisites">
    <vt:lpwstr>Voraussetzungen</vt:lpwstr>
  </property>
  <property fmtid="{D5CDD505-2E9C-101B-9397-08002B2CF9AE}" pid="59" name="lbldcocProcedure">
    <vt:lpwstr>Verfahren</vt:lpwstr>
  </property>
  <property fmtid="{D5CDD505-2E9C-101B-9397-08002B2CF9AE}" pid="60" name="lbldcocProcedureControl">
    <vt:lpwstr>Verfahrenslenkung</vt:lpwstr>
  </property>
  <property fmtid="{D5CDD505-2E9C-101B-9397-08002B2CF9AE}" pid="61" name="lbldcocProcedureDescription">
    <vt:lpwstr>Verfahrensbeschreibung</vt:lpwstr>
  </property>
  <property fmtid="{D5CDD505-2E9C-101B-9397-08002B2CF9AE}" pid="62" name="lbldcocPurpose">
    <vt:lpwstr>Zweck</vt:lpwstr>
  </property>
  <property fmtid="{D5CDD505-2E9C-101B-9397-08002B2CF9AE}" pid="63" name="lbldcocQuality">
    <vt:lpwstr>Qualitätsaufzeichnungen</vt:lpwstr>
  </property>
  <property fmtid="{D5CDD505-2E9C-101B-9397-08002B2CF9AE}" pid="64" name="lbldcocQualityArchivalLocation">
    <vt:lpwstr>Archivierungsort</vt:lpwstr>
  </property>
  <property fmtid="{D5CDD505-2E9C-101B-9397-08002B2CF9AE}" pid="65" name="lbldcocQualityArchived">
    <vt:lpwstr>Die folgenden Qualitätsaufzeichnungen werden archiviert:</vt:lpwstr>
  </property>
  <property fmtid="{D5CDD505-2E9C-101B-9397-08002B2CF9AE}" pid="66" name="lbldcocQualityName1">
    <vt:lpwstr>Name</vt:lpwstr>
  </property>
  <property fmtid="{D5CDD505-2E9C-101B-9397-08002B2CF9AE}" pid="67" name="lbldcocQualityName2">
    <vt:lpwstr>Bezeichnung der Qualitätsaufzeichnung</vt:lpwstr>
  </property>
  <property fmtid="{D5CDD505-2E9C-101B-9397-08002B2CF9AE}" pid="68" name="lbldcocQualityResponsible">
    <vt:lpwstr>Verantwortlich</vt:lpwstr>
  </property>
  <property fmtid="{D5CDD505-2E9C-101B-9397-08002B2CF9AE}" pid="69" name="lbldcocQualityRetention">
    <vt:lpwstr>Aufbewahrungsfrist</vt:lpwstr>
  </property>
  <property fmtid="{D5CDD505-2E9C-101B-9397-08002B2CF9AE}" pid="70" name="lbldcocQualityUse">
    <vt:lpwstr>Verwendung</vt:lpwstr>
  </property>
  <property fmtid="{D5CDD505-2E9C-101B-9397-08002B2CF9AE}" pid="71" name="lbldcocRelatedDocs">
    <vt:lpwstr>Mitgeltende Unterlagen</vt:lpwstr>
  </property>
  <property fmtid="{D5CDD505-2E9C-101B-9397-08002B2CF9AE}" pid="72" name="lbldcocRelatedDocsDocLocation">
    <vt:lpwstr>Dokumentenablage</vt:lpwstr>
  </property>
  <property fmtid="{D5CDD505-2E9C-101B-9397-08002B2CF9AE}" pid="73" name="lbldcocRelatedDocsTitle">
    <vt:lpwstr>Titel</vt:lpwstr>
  </property>
  <property fmtid="{D5CDD505-2E9C-101B-9397-08002B2CF9AE}" pid="74" name="lbldcocRelatedDocsWork">
    <vt:lpwstr>Arbeitsanweisung / Prozessnummer</vt:lpwstr>
  </property>
  <property fmtid="{D5CDD505-2E9C-101B-9397-08002B2CF9AE}" pid="75" name="lbldcocResponsibilities">
    <vt:lpwstr>Verantwortlichkeiten</vt:lpwstr>
  </property>
  <property fmtid="{D5CDD505-2E9C-101B-9397-08002B2CF9AE}" pid="76" name="lbldcocResponsibilitiesAccountable">
    <vt:lpwstr>A = Accountable</vt:lpwstr>
  </property>
  <property fmtid="{D5CDD505-2E9C-101B-9397-08002B2CF9AE}" pid="77" name="lbldcocResponsibilitiesConsulted">
    <vt:lpwstr>C = Consulted</vt:lpwstr>
  </property>
  <property fmtid="{D5CDD505-2E9C-101B-9397-08002B2CF9AE}" pid="78" name="lbldcocResponsibilitiesInformed">
    <vt:lpwstr>I = Informed</vt:lpwstr>
  </property>
  <property fmtid="{D5CDD505-2E9C-101B-9397-08002B2CF9AE}" pid="79" name="lbldcocResponsibilitiesProcedure">
    <vt:lpwstr>Prozessschrittbeschreibung</vt:lpwstr>
  </property>
  <property fmtid="{D5CDD505-2E9C-101B-9397-08002B2CF9AE}" pid="80" name="lbldcocResponsibilitiesResponsible">
    <vt:lpwstr>R = Responsible</vt:lpwstr>
  </property>
  <property fmtid="{D5CDD505-2E9C-101B-9397-08002B2CF9AE}" pid="81" name="lbldcocResponsibilitiesRole">
    <vt:lpwstr>Rolle</vt:lpwstr>
  </property>
  <property fmtid="{D5CDD505-2E9C-101B-9397-08002B2CF9AE}" pid="82" name="lbldcocResponsibilitiesStepno">
    <vt:lpwstr>Schritt</vt:lpwstr>
  </property>
  <property fmtid="{D5CDD505-2E9C-101B-9397-08002B2CF9AE}" pid="83" name="lbldcocRules">
    <vt:lpwstr>Regeln und Ausnahmen</vt:lpwstr>
  </property>
  <property fmtid="{D5CDD505-2E9C-101B-9397-08002B2CF9AE}" pid="84" name="lbldcocScope">
    <vt:lpwstr>Anwendungsbereich</vt:lpwstr>
  </property>
  <property fmtid="{D5CDD505-2E9C-101B-9397-08002B2CF9AE}" pid="85" name="lbldcocSites">
    <vt:lpwstr>Organisation</vt:lpwstr>
  </property>
  <property fmtid="{D5CDD505-2E9C-101B-9397-08002B2CF9AE}" pid="86" name="lbldcocSitesComments">
    <vt:lpwstr>Kommentare</vt:lpwstr>
  </property>
  <property fmtid="{D5CDD505-2E9C-101B-9397-08002B2CF9AE}" pid="87" name="lbldcocSitesID">
    <vt:lpwstr>Organisation / Org-ID</vt:lpwstr>
  </property>
  <property fmtid="{D5CDD505-2E9C-101B-9397-08002B2CF9AE}" pid="88" name="lbldcocStepsDescription">
    <vt:lpwstr>Schrittbeschreibung</vt:lpwstr>
  </property>
  <property fmtid="{D5CDD505-2E9C-101B-9397-08002B2CF9AE}" pid="89" name="lbldcocStepsInput">
    <vt:lpwstr>Input</vt:lpwstr>
  </property>
  <property fmtid="{D5CDD505-2E9C-101B-9397-08002B2CF9AE}" pid="90" name="lbldcocStepsInputFrom">
    <vt:lpwstr>Input von</vt:lpwstr>
  </property>
  <property fmtid="{D5CDD505-2E9C-101B-9397-08002B2CF9AE}" pid="91" name="lbldcocStepsOutput">
    <vt:lpwstr>Output</vt:lpwstr>
  </property>
  <property fmtid="{D5CDD505-2E9C-101B-9397-08002B2CF9AE}" pid="92" name="lbldcocStepsOutputTo">
    <vt:lpwstr>Output zu</vt:lpwstr>
  </property>
  <property fmtid="{D5CDD505-2E9C-101B-9397-08002B2CF9AE}" pid="93" name="lbldcocStepsProcedure">
    <vt:lpwstr>Prozessschrittbeschreibung</vt:lpwstr>
  </property>
  <property fmtid="{D5CDD505-2E9C-101B-9397-08002B2CF9AE}" pid="94" name="lbldcocStepsStepno">
    <vt:lpwstr>Schritt</vt:lpwstr>
  </property>
  <property fmtid="{D5CDD505-2E9C-101B-9397-08002B2CF9AE}" pid="95" name="lbldcocSupportiveDocs">
    <vt:lpwstr>Literaturverzeichnis</vt:lpwstr>
  </property>
  <property fmtid="{D5CDD505-2E9C-101B-9397-08002B2CF9AE}" pid="96" name="lbldcocSupportiveDocsDocLocation">
    <vt:lpwstr>Dokumentenablage</vt:lpwstr>
  </property>
  <property fmtid="{D5CDD505-2E9C-101B-9397-08002B2CF9AE}" pid="97" name="lbldcocSupportiveDocsTitle">
    <vt:lpwstr>Titel</vt:lpwstr>
  </property>
  <property fmtid="{D5CDD505-2E9C-101B-9397-08002B2CF9AE}" pid="98" name="lbldcocTraining">
    <vt:lpwstr>Trainings, Schulungen</vt:lpwstr>
  </property>
  <property fmtid="{D5CDD505-2E9C-101B-9397-08002B2CF9AE}" pid="99" name="lbldcocTrainingExplanation">
    <vt:lpwstr>Erklärung der benötigten Fähigkeiten und / oder Schulungsinhalte</vt:lpwstr>
  </property>
  <property fmtid="{D5CDD505-2E9C-101B-9397-08002B2CF9AE}" pid="100" name="lbldcocTrainingProcedure">
    <vt:lpwstr>Prozessschritt</vt:lpwstr>
  </property>
  <property fmtid="{D5CDD505-2E9C-101B-9397-08002B2CF9AE}" pid="101" name="lbldcocTrainingRole">
    <vt:lpwstr>Rolle</vt:lpwstr>
  </property>
  <property fmtid="{D5CDD505-2E9C-101B-9397-08002B2CF9AE}" pid="102" name="lblDescription">
    <vt:lpwstr>Beschreibung</vt:lpwstr>
  </property>
  <property fmtid="{D5CDD505-2E9C-101B-9397-08002B2CF9AE}" pid="103" name="lblDocNo">
    <vt:lpwstr>Dokumentennummer</vt:lpwstr>
  </property>
  <property fmtid="{D5CDD505-2E9C-101B-9397-08002B2CF9AE}" pid="104" name="lblDocumentDate">
    <vt:lpwstr>Dokumentendatum</vt:lpwstr>
  </property>
  <property fmtid="{D5CDD505-2E9C-101B-9397-08002B2CF9AE}" pid="105" name="lblDocumentNumber">
    <vt:lpwstr>Dokumentennummer</vt:lpwstr>
  </property>
  <property fmtid="{D5CDD505-2E9C-101B-9397-08002B2CF9AE}" pid="106" name="lblInitials">
    <vt:lpwstr>Initialen</vt:lpwstr>
  </property>
  <property fmtid="{D5CDD505-2E9C-101B-9397-08002B2CF9AE}" pid="107" name="lblListOfChanges">
    <vt:lpwstr>Änderungshistorie</vt:lpwstr>
  </property>
  <property fmtid="{D5CDD505-2E9C-101B-9397-08002B2CF9AE}" pid="108" name="lblMatDate">
    <vt:lpwstr>Datum</vt:lpwstr>
  </property>
  <property fmtid="{D5CDD505-2E9C-101B-9397-08002B2CF9AE}" pid="109" name="lblMatDocumentOwner">
    <vt:lpwstr>Owner</vt:lpwstr>
  </property>
  <property fmtid="{D5CDD505-2E9C-101B-9397-08002B2CF9AE}" pid="110" name="lblMatName">
    <vt:lpwstr>Name</vt:lpwstr>
  </property>
  <property fmtid="{D5CDD505-2E9C-101B-9397-08002B2CF9AE}" pid="111" name="lblMatQualityAssuranceFunction">
    <vt:lpwstr>Qualitätssicherung</vt:lpwstr>
  </property>
  <property fmtid="{D5CDD505-2E9C-101B-9397-08002B2CF9AE}" pid="112" name="lblMatRecordOwner">
    <vt:lpwstr>Owner der Qualitätsaufzeichnung</vt:lpwstr>
  </property>
  <property fmtid="{D5CDD505-2E9C-101B-9397-08002B2CF9AE}" pid="113" name="lblMatReviewer1">
    <vt:lpwstr>Reviewer 1</vt:lpwstr>
  </property>
  <property fmtid="{D5CDD505-2E9C-101B-9397-08002B2CF9AE}" pid="114" name="lblMatReviewer2">
    <vt:lpwstr>Reviewer 2</vt:lpwstr>
  </property>
  <property fmtid="{D5CDD505-2E9C-101B-9397-08002B2CF9AE}" pid="115" name="lblMatRole">
    <vt:lpwstr>Rolle</vt:lpwstr>
  </property>
  <property fmtid="{D5CDD505-2E9C-101B-9397-08002B2CF9AE}" pid="116" name="lblMatSeniorManager">
    <vt:lpwstr>Senior Manager Atos</vt:lpwstr>
  </property>
  <property fmtid="{D5CDD505-2E9C-101B-9397-08002B2CF9AE}" pid="117" name="lblMatSignature">
    <vt:lpwstr>Unterschrift</vt:lpwstr>
  </property>
  <property fmtid="{D5CDD505-2E9C-101B-9397-08002B2CF9AE}" pid="118" name="lblNumberOfPages">
    <vt:lpwstr>Anzahl der Seiten</vt:lpwstr>
  </property>
  <property fmtid="{D5CDD505-2E9C-101B-9397-08002B2CF9AE}" pid="119" name="lblOf">
    <vt:lpwstr>von</vt:lpwstr>
  </property>
  <property fmtid="{D5CDD505-2E9C-101B-9397-08002B2CF9AE}" pid="120" name="lblOwner">
    <vt:lpwstr>Owner</vt:lpwstr>
  </property>
  <property fmtid="{D5CDD505-2E9C-101B-9397-08002B2CF9AE}" pid="121" name="lblQuestions">
    <vt:lpwstr>Für Fragen oder Anmerkungen zu diesem Dokument wenden Sie sich bitte an</vt:lpwstr>
  </property>
  <property fmtid="{D5CDD505-2E9C-101B-9397-08002B2CF9AE}" pid="122" name="lblRecordReference">
    <vt:lpwstr>Verweis auf Qualitätsaufzeichnung</vt:lpwstr>
  </property>
  <property fmtid="{D5CDD505-2E9C-101B-9397-08002B2CF9AE}" pid="123" name="lblSource">
    <vt:lpwstr>Quelle</vt:lpwstr>
  </property>
  <property fmtid="{D5CDD505-2E9C-101B-9397-08002B2CF9AE}" pid="124" name="lblStatus">
    <vt:lpwstr>Status</vt:lpwstr>
  </property>
  <property fmtid="{D5CDD505-2E9C-101B-9397-08002B2CF9AE}" pid="125" name="lblTargetDistribution">
    <vt:lpwstr>Verteilung / Veröffentlichung</vt:lpwstr>
  </property>
  <property fmtid="{D5CDD505-2E9C-101B-9397-08002B2CF9AE}" pid="126" name="lblTargetGroup">
    <vt:lpwstr>Zielgruppe</vt:lpwstr>
  </property>
  <property fmtid="{D5CDD505-2E9C-101B-9397-08002B2CF9AE}" pid="127" name="lblTargetReaders">
    <vt:lpwstr>Zielgruppe, Kommunikationsmethode</vt:lpwstr>
  </property>
  <property fmtid="{D5CDD505-2E9C-101B-9397-08002B2CF9AE}" pid="128" name="lblTermsAndAbbreviations">
    <vt:lpwstr>Begriffe und Abkürzungen</vt:lpwstr>
  </property>
  <property fmtid="{D5CDD505-2E9C-101B-9397-08002B2CF9AE}" pid="129" name="lblTermsDescription">
    <vt:lpwstr>Beschreibung</vt:lpwstr>
  </property>
  <property fmtid="{D5CDD505-2E9C-101B-9397-08002B2CF9AE}" pid="130" name="lblTermsSlashAbbreviations">
    <vt:lpwstr>Begriffe / Abkürzungen</vt:lpwstr>
  </property>
  <property fmtid="{D5CDD505-2E9C-101B-9397-08002B2CF9AE}" pid="131" name="lblVersion">
    <vt:lpwstr>Version</vt:lpwstr>
  </property>
  <property fmtid="{D5CDD505-2E9C-101B-9397-08002B2CF9AE}" pid="132" name="Levels">
    <vt:lpwstr>2</vt:lpwstr>
  </property>
  <property fmtid="{D5CDD505-2E9C-101B-9397-08002B2CF9AE}" pid="133" name="Owner">
    <vt:lpwstr>Cassandra Corrodi</vt:lpwstr>
  </property>
  <property fmtid="{D5CDD505-2E9C-101B-9397-08002B2CF9AE}" pid="134" name="ProjectProtect">
    <vt:lpwstr>atos</vt:lpwstr>
  </property>
  <property fmtid="{D5CDD505-2E9C-101B-9397-08002B2CF9AE}" pid="135" name="QuestionPhone">
    <vt:lpwstr>0795893817</vt:lpwstr>
  </property>
  <property fmtid="{D5CDD505-2E9C-101B-9397-08002B2CF9AE}" pid="136" name="ReleasedBy">
    <vt:lpwstr/>
  </property>
  <property fmtid="{D5CDD505-2E9C-101B-9397-08002B2CF9AE}" pid="137" name="Source">
    <vt:lpwstr/>
  </property>
  <property fmtid="{D5CDD505-2E9C-101B-9397-08002B2CF9AE}" pid="138" name="Status">
    <vt:lpwstr>Draft</vt:lpwstr>
  </property>
  <property fmtid="{D5CDD505-2E9C-101B-9397-08002B2CF9AE}" pid="139" name="Status1">
    <vt:lpwstr>Draft</vt:lpwstr>
  </property>
  <property fmtid="{D5CDD505-2E9C-101B-9397-08002B2CF9AE}" pid="140" name="Status2">
    <vt:lpwstr>Final</vt:lpwstr>
  </property>
  <property fmtid="{D5CDD505-2E9C-101B-9397-08002B2CF9AE}" pid="141" name="sys_ListSep">
    <vt:lpwstr>,</vt:lpwstr>
  </property>
  <property fmtid="{D5CDD505-2E9C-101B-9397-08002B2CF9AE}" pid="142" name="sys_Template">
    <vt:lpwstr>Report</vt:lpwstr>
  </property>
  <property fmtid="{D5CDD505-2E9C-101B-9397-08002B2CF9AE}" pid="143" name="sys_WordMark">
    <vt:lpwstr>sys_WordMark_AT</vt:lpwstr>
  </property>
  <property fmtid="{D5CDD505-2E9C-101B-9397-08002B2CF9AE}" pid="144" name="SystemDate">
    <vt:lpwstr/>
  </property>
  <property fmtid="{D5CDD505-2E9C-101B-9397-08002B2CF9AE}" pid="145" name="Title">
    <vt:lpwstr>IPA2018</vt:lpwstr>
  </property>
  <property fmtid="{D5CDD505-2E9C-101B-9397-08002B2CF9AE}" pid="146" name="TitleTitlePage">
    <vt:lpwstr>IPA2018</vt:lpwstr>
  </property>
  <property fmtid="{D5CDD505-2E9C-101B-9397-08002B2CF9AE}" pid="147" name="Version">
    <vt:lpwstr>1.0</vt:lpwstr>
  </property>
  <property fmtid="{D5CDD505-2E9C-101B-9397-08002B2CF9AE}" pid="148" name="Classification5">
    <vt:lpwstr/>
  </property>
  <property fmtid="{D5CDD505-2E9C-101B-9397-08002B2CF9AE}" pid="149" name="ApplicationReleaseDate">
    <vt:lpwstr>01-04-2017</vt:lpwstr>
  </property>
  <property fmtid="{D5CDD505-2E9C-101B-9397-08002B2CF9AE}" pid="150" name="Identifier">
    <vt:lpwstr>Atos</vt:lpwstr>
  </property>
  <property fmtid="{D5CDD505-2E9C-101B-9397-08002B2CF9AE}" pid="151" name="AuthorName">
    <vt:lpwstr>Cassandra Corrodi</vt:lpwstr>
  </property>
  <property fmtid="{D5CDD505-2E9C-101B-9397-08002B2CF9AE}" pid="152" name="AuthorFunction">
    <vt:lpwstr>Employee</vt:lpwstr>
  </property>
  <property fmtid="{D5CDD505-2E9C-101B-9397-08002B2CF9AE}" pid="153" name="BrandCode">
    <vt:lpwstr>AT</vt:lpwstr>
  </property>
  <property fmtid="{D5CDD505-2E9C-101B-9397-08002B2CF9AE}" pid="154" name="BrandName">
    <vt:lpwstr>Atos</vt:lpwstr>
  </property>
  <property fmtid="{D5CDD505-2E9C-101B-9397-08002B2CF9AE}" pid="155" name="Building">
    <vt:lpwstr>csdad</vt:lpwstr>
  </property>
  <property fmtid="{D5CDD505-2E9C-101B-9397-08002B2CF9AE}" pid="156" name="ChamberOfCommerce">
    <vt:lpwstr>Zürich CH-020.3.004.440-3</vt:lpwstr>
  </property>
  <property fmtid="{D5CDD505-2E9C-101B-9397-08002B2CF9AE}" pid="157" name="Country">
    <vt:lpwstr>Die Schweiz</vt:lpwstr>
  </property>
  <property fmtid="{D5CDD505-2E9C-101B-9397-08002B2CF9AE}" pid="158" name="Department">
    <vt:lpwstr>asd</vt:lpwstr>
  </property>
  <property fmtid="{D5CDD505-2E9C-101B-9397-08002B2CF9AE}" pid="159" name="Fax">
    <vt:lpwstr/>
  </property>
  <property fmtid="{D5CDD505-2E9C-101B-9397-08002B2CF9AE}" pid="160" name="Internet">
    <vt:lpwstr>atos.net</vt:lpwstr>
  </property>
  <property fmtid="{D5CDD505-2E9C-101B-9397-08002B2CF9AE}" pid="161" name="Phone">
    <vt:lpwstr>0795893817</vt:lpwstr>
  </property>
  <property fmtid="{D5CDD505-2E9C-101B-9397-08002B2CF9AE}" pid="162" name="POBox">
    <vt:lpwstr/>
  </property>
  <property fmtid="{D5CDD505-2E9C-101B-9397-08002B2CF9AE}" pid="163" name="PostalPlace">
    <vt:lpwstr>Zürich</vt:lpwstr>
  </property>
  <property fmtid="{D5CDD505-2E9C-101B-9397-08002B2CF9AE}" pid="164" name="PostalPostalCode">
    <vt:lpwstr>8047</vt:lpwstr>
  </property>
  <property fmtid="{D5CDD505-2E9C-101B-9397-08002B2CF9AE}" pid="165" name="RefCode1">
    <vt:lpwstr/>
  </property>
  <property fmtid="{D5CDD505-2E9C-101B-9397-08002B2CF9AE}" pid="166" name="RefCode2">
    <vt:lpwstr/>
  </property>
  <property fmtid="{D5CDD505-2E9C-101B-9397-08002B2CF9AE}" pid="167" name="Street">
    <vt:lpwstr>asdcads</vt:lpwstr>
  </property>
  <property fmtid="{D5CDD505-2E9C-101B-9397-08002B2CF9AE}" pid="168" name="VisitPlace">
    <vt:lpwstr>sadc</vt:lpwstr>
  </property>
  <property fmtid="{D5CDD505-2E9C-101B-9397-08002B2CF9AE}" pid="169" name="VisitPostalCode">
    <vt:lpwstr>asdcsadc</vt:lpwstr>
  </property>
  <property fmtid="{D5CDD505-2E9C-101B-9397-08002B2CF9AE}" pid="170" name="Sender">
    <vt:lpwstr>Atos, asdcads, csdad, asdcsadc sadc</vt:lpwstr>
  </property>
  <property fmtid="{D5CDD505-2E9C-101B-9397-08002B2CF9AE}" pid="171" name="OwnerMAT">
    <vt:lpwstr/>
  </property>
</Properties>
</file>