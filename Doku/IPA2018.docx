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B70D1D" w:rsidRDefault="00915C0E" w:rsidP="004E37BA">
      <w:pPr>
        <w:rPr>
          <w:lang w:val="de-CH"/>
        </w:rPr>
      </w:pPr>
    </w:p>
    <w:p w14:paraId="36DC26D5" w14:textId="17E47EE8" w:rsidR="00915C0E" w:rsidRPr="00B70D1D" w:rsidRDefault="003008D7" w:rsidP="00915C0E">
      <w:pPr>
        <w:pStyle w:val="sysClass"/>
        <w:framePr w:wrap="notBeside"/>
        <w:rPr>
          <w:lang w:val="de-CH"/>
        </w:rPr>
      </w:pPr>
      <w:r w:rsidRPr="00B70D1D">
        <w:rPr>
          <w:lang w:val="de-CH"/>
        </w:rPr>
        <w:t>Vertraulich</w:t>
      </w:r>
      <w:r w:rsidR="00915C0E" w:rsidRPr="00B70D1D">
        <w:rPr>
          <w:lang w:val="de-CH"/>
        </w:rPr>
        <w:fldChar w:fldCharType="begin"/>
      </w:r>
      <w:r w:rsidR="00915C0E" w:rsidRPr="00B70D1D">
        <w:rPr>
          <w:lang w:val="de-CH"/>
        </w:rPr>
        <w:instrText xml:space="preserve"> DOCPROPERTY "Classification" </w:instrText>
      </w:r>
      <w:r w:rsidR="00915C0E" w:rsidRPr="00B70D1D">
        <w:rPr>
          <w:lang w:val="de-CH"/>
        </w:rPr>
        <w:fldChar w:fldCharType="end"/>
      </w:r>
    </w:p>
    <w:p w14:paraId="36CA7D1D" w14:textId="21B46C73" w:rsidR="00915C0E" w:rsidRPr="005D43E0" w:rsidRDefault="00DA5A24" w:rsidP="00915C0E">
      <w:pPr>
        <w:pStyle w:val="Titel"/>
        <w:framePr w:wrap="notBeside"/>
        <w:rPr>
          <w:lang w:val="de-CH"/>
        </w:rPr>
      </w:pPr>
      <w:r w:rsidRPr="005D43E0">
        <w:rPr>
          <w:lang w:val="de-CH"/>
        </w:rPr>
        <w:t>Probe-</w:t>
      </w:r>
      <w:r w:rsidR="00915C0E" w:rsidRPr="00B70D1D">
        <w:rPr>
          <w:lang w:val="de-CH"/>
        </w:rPr>
        <w:fldChar w:fldCharType="begin"/>
      </w:r>
      <w:r w:rsidR="00915C0E" w:rsidRPr="005D43E0">
        <w:rPr>
          <w:lang w:val="de-CH"/>
        </w:rPr>
        <w:instrText xml:space="preserve"> DOCPROPERTY "TitleTITLEPAGE" </w:instrText>
      </w:r>
      <w:r w:rsidR="00915C0E" w:rsidRPr="00B70D1D">
        <w:rPr>
          <w:lang w:val="de-CH"/>
        </w:rPr>
        <w:fldChar w:fldCharType="separate"/>
      </w:r>
      <w:r w:rsidR="00F61D90" w:rsidRPr="005D43E0">
        <w:rPr>
          <w:lang w:val="de-CH"/>
        </w:rPr>
        <w:t>IPA</w:t>
      </w:r>
      <w:r w:rsidR="00915C0E" w:rsidRPr="00B70D1D">
        <w:rPr>
          <w:lang w:val="de-CH"/>
        </w:rPr>
        <w:fldChar w:fldCharType="end"/>
      </w:r>
      <w:r w:rsidRPr="005D43E0">
        <w:rPr>
          <w:lang w:val="de-CH"/>
        </w:rPr>
        <w:br/>
        <w:t>Secondhand-Plattform</w:t>
      </w:r>
    </w:p>
    <w:p w14:paraId="112EA32B" w14:textId="77777777" w:rsidR="00915C0E" w:rsidRPr="005D43E0" w:rsidRDefault="00915C0E" w:rsidP="00915C0E">
      <w:pPr>
        <w:pStyle w:val="sysDocStatistics"/>
        <w:rPr>
          <w:lang w:val="de-CH"/>
        </w:rPr>
      </w:pPr>
      <w:r w:rsidRPr="00B70D1D">
        <w:rPr>
          <w:rStyle w:val="sysDocStatisticslbl"/>
          <w:lang w:val="de-CH"/>
        </w:rPr>
        <w:fldChar w:fldCharType="begin"/>
      </w:r>
      <w:r w:rsidRPr="005D43E0">
        <w:rPr>
          <w:rStyle w:val="sysDocStatisticslbl"/>
          <w:lang w:val="de-CH"/>
        </w:rPr>
        <w:instrText xml:space="preserve"> DOCPROPERTY "lblAuthors" \* Lower </w:instrText>
      </w:r>
      <w:r w:rsidRPr="00B70D1D">
        <w:rPr>
          <w:rStyle w:val="sysDocStatisticslbl"/>
          <w:lang w:val="de-CH"/>
        </w:rPr>
        <w:fldChar w:fldCharType="separate"/>
      </w:r>
      <w:r w:rsidR="00F61D90" w:rsidRPr="005D43E0">
        <w:rPr>
          <w:rStyle w:val="sysDocStatisticslbl"/>
          <w:lang w:val="de-CH"/>
        </w:rPr>
        <w:t>autor(en)</w:t>
      </w:r>
      <w:r w:rsidRPr="00B70D1D">
        <w:rPr>
          <w:rStyle w:val="sysDocStatisticslbl"/>
          <w:lang w:val="de-CH"/>
        </w:rPr>
        <w:fldChar w:fldCharType="end"/>
      </w:r>
      <w:r w:rsidRPr="005D43E0">
        <w:rPr>
          <w:lang w:val="de-CH"/>
        </w:rPr>
        <w:tab/>
        <w:t>:</w:t>
      </w:r>
      <w:r w:rsidRPr="005D43E0">
        <w:rPr>
          <w:lang w:val="de-CH"/>
        </w:rPr>
        <w:tab/>
      </w:r>
      <w:r w:rsidRPr="00B70D1D">
        <w:rPr>
          <w:lang w:val="de-CH"/>
        </w:rPr>
        <w:fldChar w:fldCharType="begin"/>
      </w:r>
      <w:r w:rsidRPr="005D43E0">
        <w:rPr>
          <w:lang w:val="de-CH"/>
        </w:rPr>
        <w:instrText xml:space="preserve"> DOCPROPERTY "Author" </w:instrText>
      </w:r>
      <w:r w:rsidRPr="00B70D1D">
        <w:rPr>
          <w:lang w:val="de-CH"/>
        </w:rPr>
        <w:fldChar w:fldCharType="separate"/>
      </w:r>
      <w:r w:rsidR="00F61D90" w:rsidRPr="005D43E0">
        <w:rPr>
          <w:lang w:val="de-CH"/>
        </w:rPr>
        <w:t>Cassandra Corrodi</w:t>
      </w:r>
      <w:r w:rsidRPr="00B70D1D">
        <w:rPr>
          <w:lang w:val="de-CH"/>
        </w:rPr>
        <w:fldChar w:fldCharType="end"/>
      </w:r>
    </w:p>
    <w:p w14:paraId="4536761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"lblDocumentNumber" \* Lower </w:instrText>
      </w:r>
      <w:r w:rsidRPr="00B70D1D">
        <w:rPr>
          <w:rStyle w:val="sysDocStatisticslbl"/>
          <w:lang w:val="de-CH"/>
        </w:rPr>
        <w:fldChar w:fldCharType="separate"/>
      </w:r>
      <w:r w:rsidR="00F61D90" w:rsidRPr="00B70D1D">
        <w:rPr>
          <w:rStyle w:val="sysDocStatisticslbl"/>
          <w:lang w:val="de-CH"/>
        </w:rPr>
        <w:t>dokumentennummer</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"DocumentNumber" </w:instrText>
      </w:r>
      <w:r w:rsidRPr="00B70D1D">
        <w:rPr>
          <w:lang w:val="de-CH"/>
        </w:rPr>
        <w:fldChar w:fldCharType="separate"/>
      </w:r>
      <w:r w:rsidR="00F61D90" w:rsidRPr="00B70D1D">
        <w:rPr>
          <w:lang w:val="de-CH"/>
        </w:rPr>
        <w:t>CCT-FFF-XXXX</w:t>
      </w:r>
      <w:r w:rsidRPr="00B70D1D">
        <w:rPr>
          <w:lang w:val="de-CH"/>
        </w:rPr>
        <w:fldChar w:fldCharType="end"/>
      </w:r>
    </w:p>
    <w:p w14:paraId="555D6FE0"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"lblVersion" \* Lower </w:instrText>
      </w:r>
      <w:r w:rsidRPr="00B70D1D">
        <w:rPr>
          <w:rStyle w:val="sysDocStatisticslbl"/>
          <w:lang w:val="de-CH"/>
        </w:rPr>
        <w:fldChar w:fldCharType="separate"/>
      </w:r>
      <w:r w:rsidR="00F61D90" w:rsidRPr="00B70D1D">
        <w:rPr>
          <w:rStyle w:val="sysDocStatisticslbl"/>
          <w:lang w:val="de-CH"/>
        </w:rPr>
        <w:t>version</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"Version" </w:instrText>
      </w:r>
      <w:r w:rsidRPr="00B70D1D">
        <w:rPr>
          <w:lang w:val="de-CH"/>
        </w:rPr>
        <w:fldChar w:fldCharType="separate"/>
      </w:r>
      <w:r w:rsidR="00F61D90" w:rsidRPr="00B70D1D">
        <w:rPr>
          <w:lang w:val="de-CH"/>
        </w:rPr>
        <w:t>1.0</w:t>
      </w:r>
      <w:r w:rsidRPr="00B70D1D">
        <w:rPr>
          <w:lang w:val="de-CH"/>
        </w:rPr>
        <w:fldChar w:fldCharType="end"/>
      </w:r>
    </w:p>
    <w:p w14:paraId="7C99D98F"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"lblStatus" \* Lower </w:instrText>
      </w:r>
      <w:r w:rsidRPr="00B70D1D">
        <w:rPr>
          <w:rStyle w:val="sysDocStatisticslbl"/>
          <w:lang w:val="de-CH"/>
        </w:rPr>
        <w:fldChar w:fldCharType="separate"/>
      </w:r>
      <w:r w:rsidR="00F61D90" w:rsidRPr="00B70D1D">
        <w:rPr>
          <w:rStyle w:val="sysDocStatisticslbl"/>
          <w:lang w:val="de-CH"/>
        </w:rPr>
        <w:t>status</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"Status" </w:instrText>
      </w:r>
      <w:r w:rsidRPr="00B70D1D">
        <w:rPr>
          <w:lang w:val="de-CH"/>
        </w:rPr>
        <w:fldChar w:fldCharType="separate"/>
      </w:r>
      <w:r w:rsidR="00F61D90" w:rsidRPr="00B70D1D">
        <w:rPr>
          <w:lang w:val="de-CH"/>
        </w:rPr>
        <w:t>Draft</w:t>
      </w:r>
      <w:r w:rsidRPr="00B70D1D">
        <w:rPr>
          <w:lang w:val="de-CH"/>
        </w:rPr>
        <w:fldChar w:fldCharType="end"/>
      </w:r>
    </w:p>
    <w:p w14:paraId="353C4673"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"lblSource" \* Lower </w:instrText>
      </w:r>
      <w:r w:rsidRPr="00B70D1D">
        <w:rPr>
          <w:rStyle w:val="sysDocStatisticslbl"/>
          <w:lang w:val="de-CH"/>
        </w:rPr>
        <w:fldChar w:fldCharType="separate"/>
      </w:r>
      <w:r w:rsidR="00F61D90" w:rsidRPr="00B70D1D">
        <w:rPr>
          <w:rStyle w:val="sysDocStatisticslbl"/>
          <w:lang w:val="de-CH"/>
        </w:rPr>
        <w:t>quelle</w:t>
      </w:r>
      <w:r w:rsidRPr="00B70D1D">
        <w:rPr>
          <w:rStyle w:val="sysDocStatisticslbl"/>
          <w:lang w:val="de-CH"/>
        </w:rPr>
        <w:fldChar w:fldCharType="end"/>
      </w:r>
      <w:r w:rsidRPr="00B70D1D">
        <w:rPr>
          <w:lang w:val="de-CH"/>
        </w:rPr>
        <w:tab/>
        <w:t>:</w:t>
      </w:r>
      <w:r w:rsidRPr="00B70D1D">
        <w:rPr>
          <w:lang w:val="de-CH"/>
        </w:rPr>
        <w:tab/>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p>
    <w:p w14:paraId="64677B39"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"lblDocumentDate" \* Lower </w:instrText>
      </w:r>
      <w:r w:rsidRPr="00B70D1D">
        <w:rPr>
          <w:rStyle w:val="sysDocStatisticslbl"/>
          <w:lang w:val="de-CH"/>
        </w:rPr>
        <w:fldChar w:fldCharType="separate"/>
      </w:r>
      <w:r w:rsidR="00F61D90" w:rsidRPr="00B70D1D">
        <w:rPr>
          <w:rStyle w:val="sysDocStatisticslbl"/>
          <w:lang w:val="de-CH"/>
        </w:rPr>
        <w:t>dokumentendatum</w:t>
      </w:r>
      <w:r w:rsidRPr="00B70D1D">
        <w:rPr>
          <w:rStyle w:val="sysDocStatisticslbl"/>
          <w:lang w:val="de-CH"/>
        </w:rPr>
        <w:fldChar w:fldCharType="end"/>
      </w:r>
      <w:r w:rsidRPr="00B70D1D">
        <w:rPr>
          <w:lang w:val="de-CH"/>
        </w:rPr>
        <w:tab/>
        <w:t>:</w:t>
      </w:r>
      <w:r w:rsidRPr="00B70D1D">
        <w:rPr>
          <w:lang w:val="de-CH"/>
        </w:rPr>
        <w:tab/>
      </w:r>
      <w:bookmarkStart w:id="0" w:name="sys_Date"/>
      <w:r w:rsidR="00EA0CC7" w:rsidRPr="00B70D1D">
        <w:rPr>
          <w:lang w:val="de-CH"/>
        </w:rPr>
        <w:t>24 Oktober 2018</w:t>
      </w:r>
      <w:bookmarkEnd w:id="0"/>
      <w:r w:rsidRPr="00B70D1D">
        <w:rPr>
          <w:lang w:val="de-CH"/>
        </w:rPr>
        <w:softHyphen/>
      </w:r>
      <w:bookmarkStart w:id="1" w:name="sys_DCO_Dates"/>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"DatesRfT" </w:instrText>
      </w:r>
      <w:r w:rsidRPr="00B70D1D">
        <w:rPr>
          <w:lang w:val="de-CH"/>
        </w:rPr>
        <w:fldChar w:fldCharType="end"/>
      </w:r>
      <w:r w:rsidRPr="00B70D1D">
        <w:rPr>
          <w:lang w:val="de-CH"/>
        </w:rPr>
        <w:instrText xml:space="preserve"> &lt;&gt; "" "</w:instrText>
      </w:r>
    </w:p>
    <w:p w14:paraId="70EF248D"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"lblDatesRfT" \* Lower </w:instrText>
      </w:r>
      <w:r w:rsidRPr="00B70D1D">
        <w:rPr>
          <w:rStyle w:val="sysDocStatisticslbl"/>
          <w:lang w:val="de-CH"/>
        </w:rPr>
        <w:fldChar w:fldCharType="separate"/>
      </w:r>
      <w:r w:rsidR="008B40CC" w:rsidRPr="00B70D1D">
        <w:rPr>
          <w:rStyle w:val="sysDocStatisticslbl"/>
          <w:lang w:val="de-CH"/>
        </w:rPr>
        <w:instrText>released for training</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"DatesRfT"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"DatesRfO" </w:instrText>
      </w:r>
      <w:r w:rsidRPr="00B70D1D">
        <w:rPr>
          <w:lang w:val="de-CH"/>
        </w:rPr>
        <w:fldChar w:fldCharType="end"/>
      </w:r>
      <w:r w:rsidRPr="00B70D1D">
        <w:rPr>
          <w:lang w:val="de-CH"/>
        </w:rPr>
        <w:instrText xml:space="preserve"> &lt;&gt; "" "</w:instrText>
      </w:r>
    </w:p>
    <w:p w14:paraId="215A362D"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"lblDatesRfO" \* Lower </w:instrText>
      </w:r>
      <w:r w:rsidRPr="00B70D1D">
        <w:rPr>
          <w:rStyle w:val="sysDocStatisticslbl"/>
          <w:lang w:val="de-CH"/>
        </w:rPr>
        <w:fldChar w:fldCharType="separate"/>
      </w:r>
      <w:r w:rsidR="008B40CC" w:rsidRPr="00B70D1D">
        <w:rPr>
          <w:rStyle w:val="sysDocStatisticslbl"/>
          <w:lang w:val="de-CH"/>
        </w:rPr>
        <w:instrText>released for operations</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"DatesRfO"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r w:rsidRPr="00B70D1D">
        <w:rPr>
          <w:lang w:val="de-CH"/>
        </w:rPr>
        <w:softHyphen/>
      </w:r>
      <w:r w:rsidRPr="00B70D1D">
        <w:rPr>
          <w:lang w:val="de-CH"/>
        </w:rPr>
        <w:fldChar w:fldCharType="begin"/>
      </w:r>
      <w:r w:rsidRPr="00B70D1D">
        <w:rPr>
          <w:lang w:val="de-CH"/>
        </w:rPr>
        <w:instrText xml:space="preserve"> IF </w:instrText>
      </w:r>
      <w:r w:rsidRPr="00B70D1D">
        <w:rPr>
          <w:lang w:val="de-CH"/>
        </w:rPr>
        <w:fldChar w:fldCharType="begin"/>
      </w:r>
      <w:r w:rsidRPr="00B70D1D">
        <w:rPr>
          <w:lang w:val="de-CH"/>
        </w:rPr>
        <w:instrText xml:space="preserve"> DOCPROPERTY "DatesReview" </w:instrText>
      </w:r>
      <w:r w:rsidRPr="00B70D1D">
        <w:rPr>
          <w:lang w:val="de-CH"/>
        </w:rPr>
        <w:fldChar w:fldCharType="end"/>
      </w:r>
      <w:r w:rsidRPr="00B70D1D">
        <w:rPr>
          <w:lang w:val="de-CH"/>
        </w:rPr>
        <w:instrText xml:space="preserve"> &lt;&gt; "" "</w:instrText>
      </w:r>
    </w:p>
    <w:p w14:paraId="1CDD270E"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"lblDatesReview" \* Lower </w:instrText>
      </w:r>
      <w:r w:rsidRPr="00B70D1D">
        <w:rPr>
          <w:rStyle w:val="sysDocStatisticslbl"/>
          <w:lang w:val="de-CH"/>
        </w:rPr>
        <w:fldChar w:fldCharType="separate"/>
      </w:r>
      <w:r w:rsidR="008B40CC" w:rsidRPr="00B70D1D">
        <w:rPr>
          <w:rStyle w:val="sysDocStatisticslbl"/>
          <w:lang w:val="de-CH"/>
        </w:rPr>
        <w:instrText>review before</w:instrText>
      </w:r>
      <w:r w:rsidRPr="00B70D1D">
        <w:rPr>
          <w:rStyle w:val="sysDocStatisticslbl"/>
          <w:lang w:val="de-CH"/>
        </w:rPr>
        <w:fldChar w:fldCharType="end"/>
      </w:r>
      <w:r w:rsidRPr="00B70D1D">
        <w:rPr>
          <w:lang w:val="de-CH"/>
        </w:rPr>
        <w:tab/>
        <w:instrText>:</w:instrText>
      </w:r>
      <w:r w:rsidRPr="00B70D1D">
        <w:rPr>
          <w:lang w:val="de-CH"/>
        </w:rPr>
        <w:tab/>
      </w:r>
      <w:r w:rsidRPr="00B70D1D">
        <w:rPr>
          <w:lang w:val="de-CH"/>
        </w:rPr>
        <w:fldChar w:fldCharType="begin"/>
      </w:r>
      <w:r w:rsidRPr="00B70D1D">
        <w:rPr>
          <w:lang w:val="de-CH"/>
        </w:rPr>
        <w:instrText xml:space="preserve"> DOCPROPERTY "DatesReview" </w:instrText>
      </w:r>
      <w:r w:rsidRPr="00B70D1D">
        <w:rPr>
          <w:lang w:val="de-CH"/>
        </w:rPr>
        <w:fldChar w:fldCharType="separate"/>
      </w:r>
      <w:r w:rsidR="008B40CC" w:rsidRPr="00B70D1D">
        <w:rPr>
          <w:lang w:val="de-CH"/>
        </w:rPr>
        <w:instrText>d MMMM yyyy</w:instrText>
      </w:r>
      <w:r w:rsidRPr="00B70D1D">
        <w:rPr>
          <w:lang w:val="de-CH"/>
        </w:rPr>
        <w:fldChar w:fldCharType="end"/>
      </w:r>
      <w:r w:rsidRPr="00B70D1D">
        <w:rPr>
          <w:lang w:val="de-CH"/>
        </w:rPr>
        <w:instrText xml:space="preserve">" </w:instrText>
      </w:r>
      <w:r w:rsidRPr="00B70D1D">
        <w:rPr>
          <w:lang w:val="de-CH"/>
        </w:rPr>
        <w:fldChar w:fldCharType="end"/>
      </w:r>
      <w:bookmarkEnd w:id="1"/>
    </w:p>
    <w:p w14:paraId="6B2FFB3B" w14:textId="77777777" w:rsidR="00915C0E" w:rsidRPr="00B70D1D" w:rsidRDefault="00915C0E" w:rsidP="00915C0E">
      <w:pPr>
        <w:pStyle w:val="sysDocStatistics"/>
        <w:rPr>
          <w:lang w:val="de-CH"/>
        </w:rPr>
      </w:pPr>
      <w:r w:rsidRPr="00B70D1D">
        <w:rPr>
          <w:rStyle w:val="sysDocStatisticslbl"/>
          <w:lang w:val="de-CH"/>
        </w:rPr>
        <w:fldChar w:fldCharType="begin"/>
      </w:r>
      <w:r w:rsidRPr="00B70D1D">
        <w:rPr>
          <w:rStyle w:val="sysDocStatisticslbl"/>
          <w:lang w:val="de-CH"/>
        </w:rPr>
        <w:instrText xml:space="preserve"> DOCPROPERTY "lblNumberOfPages" \* Lower </w:instrText>
      </w:r>
      <w:r w:rsidRPr="00B70D1D">
        <w:rPr>
          <w:rStyle w:val="sysDocStatisticslbl"/>
          <w:lang w:val="de-CH"/>
        </w:rPr>
        <w:fldChar w:fldCharType="separate"/>
      </w:r>
      <w:r w:rsidR="00F61D90" w:rsidRPr="00B70D1D">
        <w:rPr>
          <w:rStyle w:val="sysDocStatisticslbl"/>
          <w:lang w:val="de-CH"/>
        </w:rPr>
        <w:t>anzahl der seiten</w:t>
      </w:r>
      <w:r w:rsidRPr="00B70D1D">
        <w:rPr>
          <w:rStyle w:val="sysDocStatisticslbl"/>
          <w:lang w:val="de-CH"/>
        </w:rPr>
        <w:fldChar w:fldCharType="end"/>
      </w:r>
      <w:r w:rsidRPr="00B70D1D">
        <w:rPr>
          <w:lang w:val="de-CH"/>
        </w:rPr>
        <w:tab/>
        <w:t>:</w:t>
      </w:r>
      <w:r w:rsidRPr="00B70D1D">
        <w:rPr>
          <w:lang w:val="de-CH"/>
        </w:rPr>
        <w:tab/>
      </w:r>
      <w:bookmarkStart w:id="2" w:name="sys_NumPages"/>
      <w:r w:rsidR="00D74831" w:rsidRPr="00B70D1D">
        <w:rPr>
          <w:lang w:val="de-CH"/>
        </w:rPr>
        <w:fldChar w:fldCharType="begin"/>
      </w:r>
      <w:r w:rsidR="00D74831" w:rsidRPr="00B70D1D">
        <w:rPr>
          <w:lang w:val="de-CH"/>
        </w:rPr>
        <w:instrText xml:space="preserve"> NUMPAGES  </w:instrText>
      </w:r>
      <w:r w:rsidR="00D74831" w:rsidRPr="00B70D1D">
        <w:rPr>
          <w:lang w:val="de-CH"/>
        </w:rPr>
        <w:fldChar w:fldCharType="separate"/>
      </w:r>
      <w:r w:rsidR="00F61D90" w:rsidRPr="00B70D1D">
        <w:rPr>
          <w:lang w:val="de-CH"/>
        </w:rPr>
        <w:t>1</w:t>
      </w:r>
      <w:r w:rsidR="00D74831" w:rsidRPr="00B70D1D">
        <w:rPr>
          <w:lang w:val="de-CH"/>
        </w:rPr>
        <w:fldChar w:fldCharType="end"/>
      </w:r>
      <w:bookmarkEnd w:id="2"/>
    </w:p>
    <w:p w14:paraId="2AC5FAA6" w14:textId="77777777" w:rsidR="00915C0E" w:rsidRPr="00B70D1D" w:rsidRDefault="004E0833" w:rsidP="00915C0E">
      <w:pPr>
        <w:pStyle w:val="sysDocStatisticsOwner"/>
        <w:rPr>
          <w:lang w:val="de-CH"/>
        </w:rPr>
      </w:pPr>
      <w:r w:rsidRPr="00B70D1D">
        <w:rPr>
          <w:rStyle w:val="sysDocStatisticslbl"/>
          <w:lang w:val="de-CH"/>
        </w:rPr>
        <w:fldChar w:fldCharType="begin"/>
      </w:r>
      <w:r w:rsidRPr="00B70D1D">
        <w:rPr>
          <w:rStyle w:val="sysDocStatisticslbl"/>
          <w:lang w:val="de-CH"/>
        </w:rPr>
        <w:instrText xml:space="preserve"> IF </w:instrText>
      </w:r>
      <w:r w:rsidRPr="00B70D1D">
        <w:rPr>
          <w:lang w:val="de-CH"/>
        </w:rPr>
        <w:fldChar w:fldCharType="begin"/>
      </w:r>
      <w:r w:rsidRPr="00B70D1D">
        <w:rPr>
          <w:lang w:val="de-CH"/>
        </w:rPr>
        <w:instrText xml:space="preserve"> DOCPROPERTY "Owner" </w:instrText>
      </w:r>
      <w:r w:rsidRPr="00B70D1D">
        <w:rPr>
          <w:lang w:val="de-CH"/>
        </w:rPr>
        <w:fldChar w:fldCharType="separate"/>
      </w:r>
      <w:r w:rsidR="00F61D90" w:rsidRPr="00B70D1D">
        <w:rPr>
          <w:lang w:val="de-CH"/>
        </w:rPr>
        <w:instrText>Cassandra Corrodi</w:instrText>
      </w:r>
      <w:r w:rsidRPr="00B70D1D">
        <w:rPr>
          <w:lang w:val="de-CH"/>
        </w:rPr>
        <w:fldChar w:fldCharType="end"/>
      </w:r>
      <w:r w:rsidRPr="00B70D1D">
        <w:rPr>
          <w:rStyle w:val="sysDocStatisticslbl"/>
          <w:lang w:val="de-CH"/>
        </w:rPr>
        <w:instrText xml:space="preserve"> &lt;&gt; "" "</w:instrText>
      </w:r>
      <w:r w:rsidRPr="00B70D1D">
        <w:rPr>
          <w:rStyle w:val="sysDocStatisticslbl"/>
          <w:lang w:val="de-CH"/>
        </w:rPr>
        <w:fldChar w:fldCharType="begin"/>
      </w:r>
      <w:r w:rsidRPr="00B70D1D">
        <w:rPr>
          <w:rStyle w:val="sysDocStatisticslbl"/>
          <w:lang w:val="de-CH"/>
        </w:rPr>
        <w:instrText xml:space="preserve"> DOCPROPERTY "lblOwner" \* Lower</w:instrText>
      </w:r>
      <w:r w:rsidRPr="00B70D1D">
        <w:rPr>
          <w:rStyle w:val="sysDocStatisticslbl"/>
          <w:lang w:val="de-CH"/>
        </w:rPr>
        <w:fldChar w:fldCharType="separate"/>
      </w:r>
      <w:r w:rsidR="00F61D90" w:rsidRPr="00B70D1D">
        <w:rPr>
          <w:rStyle w:val="sysDocStatisticslbl"/>
          <w:lang w:val="de-CH"/>
        </w:rPr>
        <w:instrText>owner</w:instrText>
      </w:r>
      <w:r w:rsidRPr="00B70D1D">
        <w:rPr>
          <w:rStyle w:val="sysDocStatisticslbl"/>
          <w:lang w:val="de-CH"/>
        </w:rPr>
        <w:fldChar w:fldCharType="end"/>
      </w:r>
      <w:r w:rsidRPr="00B70D1D">
        <w:rPr>
          <w:lang w:val="de-CH"/>
        </w:rPr>
        <w:tab/>
        <w:instrText>:</w:instrText>
      </w:r>
      <w:r w:rsidRPr="00B70D1D">
        <w:rPr>
          <w:rStyle w:val="sysDocStatisticslbl"/>
          <w:lang w:val="de-CH"/>
        </w:rPr>
        <w:instrText xml:space="preserve">" "" </w:instrText>
      </w:r>
      <w:r w:rsidRPr="00B70D1D">
        <w:rPr>
          <w:rStyle w:val="sysDocStatisticslbl"/>
          <w:lang w:val="de-CH"/>
        </w:rPr>
        <w:fldChar w:fldCharType="separate"/>
      </w:r>
      <w:r w:rsidR="00F61D90" w:rsidRPr="00B70D1D">
        <w:rPr>
          <w:rStyle w:val="sysDocStatisticslbl"/>
          <w:lang w:val="de-CH"/>
        </w:rPr>
        <w:t>owner</w:t>
      </w:r>
      <w:r w:rsidR="00F61D90" w:rsidRPr="00B70D1D">
        <w:rPr>
          <w:lang w:val="de-CH"/>
        </w:rPr>
        <w:tab/>
        <w:t>:</w:t>
      </w:r>
      <w:r w:rsidRPr="00B70D1D">
        <w:rPr>
          <w:rStyle w:val="sysDocStatisticslbl"/>
          <w:lang w:val="de-CH"/>
        </w:rPr>
        <w:fldChar w:fldCharType="end"/>
      </w:r>
      <w:r w:rsidR="00915C0E" w:rsidRPr="00B70D1D">
        <w:rPr>
          <w:lang w:val="de-CH"/>
        </w:rPr>
        <w:tab/>
      </w:r>
      <w:r w:rsidR="00915C0E" w:rsidRPr="00B70D1D">
        <w:rPr>
          <w:lang w:val="de-CH"/>
        </w:rPr>
        <w:fldChar w:fldCharType="begin"/>
      </w:r>
      <w:r w:rsidR="00915C0E" w:rsidRPr="00B70D1D">
        <w:rPr>
          <w:lang w:val="de-CH"/>
        </w:rPr>
        <w:instrText xml:space="preserve"> DOCPROPERTY "Owner" </w:instrText>
      </w:r>
      <w:r w:rsidR="00915C0E" w:rsidRPr="00B70D1D">
        <w:rPr>
          <w:lang w:val="de-CH"/>
        </w:rPr>
        <w:fldChar w:fldCharType="separate"/>
      </w:r>
      <w:r w:rsidR="00F61D90" w:rsidRPr="00B70D1D">
        <w:rPr>
          <w:lang w:val="de-CH"/>
        </w:rPr>
        <w:t>Cassandra Corrodi</w:t>
      </w:r>
      <w:r w:rsidR="00915C0E" w:rsidRPr="00B70D1D">
        <w:rPr>
          <w:lang w:val="de-CH"/>
        </w:rPr>
        <w:fldChar w:fldCharType="end"/>
      </w:r>
    </w:p>
    <w:p w14:paraId="082D81A8" w14:textId="77777777" w:rsidR="00915C0E" w:rsidRPr="00B70D1D" w:rsidRDefault="00915C0E" w:rsidP="00915C0E">
      <w:pPr>
        <w:pStyle w:val="sysMAT"/>
        <w:framePr w:wrap="around"/>
        <w:rPr>
          <w:lang w:val="de-CH"/>
        </w:rPr>
      </w:pPr>
      <w:bookmarkStart w:id="3" w:name="sys_ManagementApprovalTable"/>
      <w:bookmarkEnd w:id="3"/>
    </w:p>
    <w:p w14:paraId="54D3CB38" w14:textId="77777777" w:rsidR="00915C0E" w:rsidRPr="00B70D1D" w:rsidRDefault="00915C0E" w:rsidP="00915C0E">
      <w:pPr>
        <w:pStyle w:val="sysCopyright"/>
        <w:framePr w:wrap="around"/>
        <w:rPr>
          <w:lang w:val="de-CH"/>
        </w:rPr>
      </w:pPr>
      <w:r w:rsidRPr="00B70D1D">
        <w:rPr>
          <w:lang w:val="de-CH"/>
        </w:rPr>
        <w:t xml:space="preserve">© Copyright </w:t>
      </w:r>
      <w:r w:rsidRPr="00B70D1D">
        <w:rPr>
          <w:lang w:val="de-CH"/>
        </w:rPr>
        <w:fldChar w:fldCharType="begin"/>
      </w:r>
      <w:r w:rsidRPr="00B70D1D">
        <w:rPr>
          <w:lang w:val="de-CH"/>
        </w:rPr>
        <w:instrText xml:space="preserve"> DOCPROPERTY "Copyright" </w:instrText>
      </w:r>
      <w:r w:rsidRPr="00B70D1D">
        <w:rPr>
          <w:lang w:val="de-CH"/>
        </w:rPr>
        <w:fldChar w:fldCharType="separate"/>
      </w:r>
      <w:r w:rsidR="00F61D90" w:rsidRPr="00B70D1D">
        <w:rPr>
          <w:lang w:val="de-CH"/>
        </w:rPr>
        <w:t>2018</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DOCPROPERTY"CompanyNameLegal" </w:instrText>
      </w:r>
      <w:r w:rsidRPr="00B70D1D">
        <w:rPr>
          <w:lang w:val="de-CH"/>
        </w:rPr>
        <w:fldChar w:fldCharType="separate"/>
      </w:r>
      <w:r w:rsidR="00F61D90" w:rsidRPr="00B70D1D">
        <w:rPr>
          <w:lang w:val="de-CH"/>
        </w:rPr>
        <w:t>Atos AG</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 </w:instrText>
      </w:r>
      <w:r w:rsidRPr="00B70D1D">
        <w:rPr>
          <w:lang w:val="de-CH"/>
        </w:rPr>
        <w:fldChar w:fldCharType="separate"/>
      </w:r>
      <w:r w:rsidR="00F61D90" w:rsidRPr="00B70D1D">
        <w:rPr>
          <w:lang w:val="de-CH"/>
        </w:rPr>
        <w:t>Alle Rechte vorbehalten.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"lblCopyright2" </w:instrText>
      </w:r>
      <w:r w:rsidRPr="00B70D1D">
        <w:rPr>
          <w:lang w:val="de-CH"/>
        </w:rPr>
        <w:fldChar w:fldCharType="separate"/>
      </w:r>
      <w:r w:rsidR="00F61D90" w:rsidRPr="00B70D1D">
        <w:rPr>
          <w:lang w:val="de-CH"/>
        </w:rPr>
        <w:t>Reproduktion von Teilen oder dem Gesamten ist ohne vorherige schriftliche Genehmigung des Urhebers untersagt.</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"lblQuestions" </w:instrText>
      </w:r>
      <w:r w:rsidRPr="00B70D1D">
        <w:rPr>
          <w:lang w:val="de-CH"/>
        </w:rPr>
        <w:fldChar w:fldCharType="separate"/>
      </w:r>
      <w:r w:rsidR="00F61D90" w:rsidRPr="00B70D1D">
        <w:rPr>
          <w:lang w:val="de-CH"/>
        </w:rPr>
        <w:t>Für Fragen oder Anmerkungen zu diesem Dokument wenden Sie sich bitte an</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"CompanyName" </w:instrText>
      </w:r>
      <w:r w:rsidRPr="00B70D1D">
        <w:rPr>
          <w:lang w:val="de-CH"/>
        </w:rPr>
        <w:fldChar w:fldCharType="separate"/>
      </w:r>
      <w:r w:rsidR="00F61D90" w:rsidRPr="00B70D1D">
        <w:rPr>
          <w:lang w:val="de-CH"/>
        </w:rPr>
        <w:t>Atos</w:t>
      </w:r>
      <w:r w:rsidRPr="00B70D1D">
        <w:rPr>
          <w:lang w:val="de-CH"/>
        </w:rPr>
        <w:fldChar w:fldCharType="end"/>
      </w:r>
      <w:r w:rsidRPr="00B70D1D">
        <w:rPr>
          <w:lang w:val="de-CH"/>
        </w:rPr>
        <w:t xml:space="preserve">, </w:t>
      </w:r>
      <w:r w:rsidRPr="00B70D1D">
        <w:rPr>
          <w:lang w:val="de-CH"/>
        </w:rPr>
        <w:fldChar w:fldCharType="begin"/>
      </w:r>
      <w:r w:rsidRPr="00B70D1D">
        <w:rPr>
          <w:lang w:val="de-CH"/>
        </w:rPr>
        <w:instrText xml:space="preserve"> DOCPROPERTY "QuestionPhone" </w:instrText>
      </w:r>
      <w:r w:rsidRPr="00B70D1D">
        <w:rPr>
          <w:lang w:val="de-CH"/>
        </w:rPr>
        <w:fldChar w:fldCharType="separate"/>
      </w:r>
      <w:r w:rsidR="00F61D90" w:rsidRPr="00B70D1D">
        <w:rPr>
          <w:lang w:val="de-CH"/>
        </w:rPr>
        <w:t>0795893817</w:t>
      </w:r>
      <w:r w:rsidRPr="00B70D1D">
        <w:rPr>
          <w:lang w:val="de-CH"/>
        </w:rPr>
        <w:fldChar w:fldCharType="end"/>
      </w:r>
      <w:r w:rsidRPr="00B70D1D">
        <w:rPr>
          <w:lang w:val="de-CH"/>
        </w:rPr>
        <w:t>.</w:t>
      </w:r>
    </w:p>
    <w:p w14:paraId="5C27FE3B" w14:textId="77777777" w:rsidR="00915C0E" w:rsidRPr="00B70D1D" w:rsidRDefault="00915C0E" w:rsidP="00915C0E">
      <w:pPr>
        <w:pStyle w:val="Textkrper"/>
        <w:rPr>
          <w:lang w:val="de-CH"/>
        </w:rPr>
      </w:pPr>
    </w:p>
    <w:p w14:paraId="055103F0" w14:textId="77777777" w:rsidR="00915C0E" w:rsidRPr="00B70D1D" w:rsidRDefault="00915C0E" w:rsidP="00915C0E">
      <w:pPr>
        <w:pStyle w:val="Textkrper"/>
        <w:rPr>
          <w:lang w:val="de-CH"/>
        </w:rPr>
        <w:sectPr w:rsidR="00915C0E" w:rsidRPr="00B70D1D"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color w:val="auto"/>
          <w:sz w:val="18"/>
          <w:szCs w:val="20"/>
          <w:lang w:val="de-CH"/>
        </w:rPr>
        <w:id w:val="1117259548"/>
        <w:docPartObj>
          <w:docPartGallery w:val="Table of Contents"/>
          <w:docPartUnique/>
        </w:docPartObj>
      </w:sdtPr>
      <w:sdtEndPr>
        <w:rPr>
          <w:b/>
          <w:bCs/>
          <w:noProof/>
        </w:rPr>
      </w:sdtEndPr>
      <w:sdtContent>
        <w:p w14:paraId="06B57A69" w14:textId="03DEEDA2" w:rsidR="00B853E7" w:rsidRPr="00B70D1D" w:rsidRDefault="00B853E7">
          <w:pPr>
            <w:pStyle w:val="Inhaltsverzeichnisberschrift"/>
            <w:rPr>
              <w:rFonts w:ascii="Verdana" w:hAnsi="Verdana"/>
              <w:lang w:val="de-CH"/>
            </w:rPr>
          </w:pPr>
          <w:r w:rsidRPr="00B70D1D">
            <w:rPr>
              <w:rFonts w:ascii="Verdana" w:hAnsi="Verdana"/>
              <w:lang w:val="de-CH"/>
            </w:rPr>
            <w:t>Inhaltsverzeichnis</w:t>
          </w:r>
        </w:p>
        <w:p w14:paraId="0901E75C" w14:textId="3945CF92" w:rsidR="004D305D" w:rsidRPr="00B70D1D" w:rsidRDefault="00B853E7">
          <w:pPr>
            <w:pStyle w:val="Verzeichnis1"/>
            <w:rPr>
              <w:rFonts w:asciiTheme="minorHAnsi" w:eastAsiaTheme="minorEastAsia" w:hAnsiTheme="minorHAnsi" w:cstheme="minorBidi"/>
              <w:sz w:val="22"/>
              <w:szCs w:val="22"/>
              <w:lang w:val="de-CH"/>
            </w:rPr>
          </w:pPr>
          <w:r w:rsidRPr="00B70D1D">
            <w:rPr>
              <w:b/>
              <w:bCs/>
              <w:lang w:val="de-CH"/>
            </w:rPr>
            <w:fldChar w:fldCharType="begin"/>
          </w:r>
          <w:r w:rsidRPr="00B70D1D">
            <w:rPr>
              <w:b/>
              <w:bCs/>
              <w:lang w:val="de-CH"/>
            </w:rPr>
            <w:instrText xml:space="preserve"> TOC \o "1-3" \h \z \u </w:instrText>
          </w:r>
          <w:r w:rsidRPr="00B70D1D">
            <w:rPr>
              <w:b/>
              <w:bCs/>
              <w:lang w:val="de-CH"/>
            </w:rPr>
            <w:fldChar w:fldCharType="separate"/>
          </w:r>
          <w:hyperlink w:anchor="_Toc528828756" w:history="1">
            <w:r w:rsidR="004D305D" w:rsidRPr="00B70D1D">
              <w:rPr>
                <w:rStyle w:val="Hyperlink"/>
                <w:lang w:val="de-CH"/>
              </w:rPr>
              <w:t>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Teil 1: Umfeld und Ablauf</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_Toc528828756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291571CA" w14:textId="7BBBD88B" w:rsidR="004D305D" w:rsidRPr="00B70D1D" w:rsidRDefault="005D43E0">
          <w:pPr>
            <w:pStyle w:val="Verzeichnis2"/>
            <w:rPr>
              <w:rFonts w:asciiTheme="minorHAnsi" w:eastAsiaTheme="minorEastAsia" w:hAnsiTheme="minorHAnsi" w:cstheme="minorBidi"/>
              <w:sz w:val="22"/>
              <w:szCs w:val="22"/>
              <w:lang w:val="de-CH"/>
            </w:rPr>
          </w:pPr>
          <w:hyperlink w:anchor="_Toc528828757" w:history="1">
            <w:r w:rsidR="004D305D" w:rsidRPr="00B70D1D">
              <w:rPr>
                <w:rStyle w:val="Hyperlink"/>
                <w:lang w:val="de-CH"/>
              </w:rPr>
              <w:t>1.1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Einleitung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_Toc528828757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36BB2328" w14:textId="4B7C8A7E" w:rsidR="004D305D" w:rsidRPr="00B70D1D" w:rsidRDefault="005D43E0">
          <w:pPr>
            <w:pStyle w:val="Verzeichnis3"/>
            <w:rPr>
              <w:rFonts w:asciiTheme="minorHAnsi" w:eastAsiaTheme="minorEastAsia" w:hAnsiTheme="minorHAnsi" w:cstheme="minorBidi"/>
              <w:sz w:val="22"/>
              <w:szCs w:val="22"/>
              <w:lang w:val="de-CH"/>
            </w:rPr>
          </w:pPr>
          <w:hyperlink w:anchor="_Toc528828758" w:history="1">
            <w:r w:rsidR="004D305D" w:rsidRPr="00B70D1D">
              <w:rPr>
                <w:rStyle w:val="Hyperlink"/>
                <w:lang w:val="de-CH"/>
              </w:rPr>
              <w:t>1.1.1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Siemens Schweiz AG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_Toc528828758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44408807" w14:textId="42708FC0" w:rsidR="004D305D" w:rsidRPr="00B70D1D" w:rsidRDefault="005D43E0">
          <w:pPr>
            <w:pStyle w:val="Verzeichnis3"/>
            <w:rPr>
              <w:rFonts w:asciiTheme="minorHAnsi" w:eastAsiaTheme="minorEastAsia" w:hAnsiTheme="minorHAnsi" w:cstheme="minorBidi"/>
              <w:sz w:val="22"/>
              <w:szCs w:val="22"/>
              <w:lang w:val="de-CH"/>
            </w:rPr>
          </w:pPr>
          <w:hyperlink w:anchor="_Toc528828759" w:history="1">
            <w:r w:rsidR="004D305D" w:rsidRPr="00B70D1D">
              <w:rPr>
                <w:rStyle w:val="Hyperlink"/>
                <w:lang w:val="de-CH"/>
              </w:rPr>
              <w:t>1.1.2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Atos AG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_Toc528828759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7AAF4DDB" w14:textId="51701F54" w:rsidR="004D305D" w:rsidRPr="00B70D1D" w:rsidRDefault="005D43E0">
          <w:pPr>
            <w:pStyle w:val="Verzeichnis3"/>
            <w:rPr>
              <w:rFonts w:asciiTheme="minorHAnsi" w:eastAsiaTheme="minorEastAsia" w:hAnsiTheme="minorHAnsi" w:cstheme="minorBidi"/>
              <w:sz w:val="22"/>
              <w:szCs w:val="22"/>
              <w:lang w:val="de-CH"/>
            </w:rPr>
          </w:pPr>
          <w:hyperlink w:anchor="_Toc528828760" w:history="1">
            <w:r w:rsidR="004D305D" w:rsidRPr="00B70D1D">
              <w:rPr>
                <w:rStyle w:val="Hyperlink"/>
                <w:lang w:val="de-CH"/>
              </w:rPr>
              <w:t>1.1.3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Kandidatin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_Toc528828760 \h </w:instrText>
            </w:r>
            <w:r w:rsidR="004D305D" w:rsidRPr="00B70D1D">
              <w:rPr>
                <w:webHidden/>
                <w:lang w:val="de-CH"/>
              </w:rPr>
            </w:r>
            <w:r w:rsidR="004D305D" w:rsidRPr="00B70D1D">
              <w:rPr>
                <w:webHidden/>
                <w:lang w:val="de-CH"/>
              </w:rPr>
              <w:fldChar w:fldCharType="separate"/>
            </w:r>
            <w:r w:rsidR="004D305D" w:rsidRPr="00B70D1D">
              <w:rPr>
                <w:webHidden/>
                <w:lang w:val="de-CH"/>
              </w:rPr>
              <w:t>4</w:t>
            </w:r>
            <w:r w:rsidR="004D305D" w:rsidRPr="00B70D1D">
              <w:rPr>
                <w:webHidden/>
                <w:lang w:val="de-CH"/>
              </w:rPr>
              <w:fldChar w:fldCharType="end"/>
            </w:r>
          </w:hyperlink>
        </w:p>
        <w:p w14:paraId="324AB82E" w14:textId="44091104" w:rsidR="004D305D" w:rsidRPr="00B70D1D" w:rsidRDefault="005D43E0">
          <w:pPr>
            <w:pStyle w:val="Verzeichnis2"/>
            <w:rPr>
              <w:rFonts w:asciiTheme="minorHAnsi" w:eastAsiaTheme="minorEastAsia" w:hAnsiTheme="minorHAnsi" w:cstheme="minorBidi"/>
              <w:sz w:val="22"/>
              <w:szCs w:val="22"/>
              <w:lang w:val="de-CH"/>
            </w:rPr>
          </w:pPr>
          <w:hyperlink w:anchor="_Toc528828761" w:history="1">
            <w:r w:rsidR="004D305D" w:rsidRPr="00B70D1D">
              <w:rPr>
                <w:rStyle w:val="Hyperlink"/>
                <w:lang w:val="de-CH"/>
              </w:rPr>
              <w:t>1.2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Beteiligte Personen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_Toc528828761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77888CA8" w14:textId="78C50BA7" w:rsidR="004D305D" w:rsidRPr="00B70D1D" w:rsidRDefault="005D43E0">
          <w:pPr>
            <w:pStyle w:val="Verzeichnis3"/>
            <w:rPr>
              <w:rFonts w:asciiTheme="minorHAnsi" w:eastAsiaTheme="minorEastAsia" w:hAnsiTheme="minorHAnsi" w:cstheme="minorBidi"/>
              <w:sz w:val="22"/>
              <w:szCs w:val="22"/>
              <w:lang w:val="de-CH"/>
            </w:rPr>
          </w:pPr>
          <w:hyperlink w:anchor="_Toc528828762" w:history="1">
            <w:r w:rsidR="004D305D" w:rsidRPr="00B70D1D">
              <w:rPr>
                <w:rStyle w:val="Hyperlink"/>
                <w:lang w:val="de-CH"/>
              </w:rPr>
              <w:t>1.2.1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Durchführung der Probe IPA</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_Toc528828762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4C8901F7" w14:textId="3C2BDD6B" w:rsidR="004D305D" w:rsidRPr="00B70D1D" w:rsidRDefault="005D43E0">
          <w:pPr>
            <w:pStyle w:val="Verzeichnis3"/>
            <w:rPr>
              <w:rFonts w:asciiTheme="minorHAnsi" w:eastAsiaTheme="minorEastAsia" w:hAnsiTheme="minorHAnsi" w:cstheme="minorBidi"/>
              <w:sz w:val="22"/>
              <w:szCs w:val="22"/>
              <w:lang w:val="de-CH"/>
            </w:rPr>
          </w:pPr>
          <w:hyperlink w:anchor="_Toc528828763" w:history="1">
            <w:r w:rsidR="004D305D" w:rsidRPr="00B70D1D">
              <w:rPr>
                <w:rStyle w:val="Hyperlink"/>
                <w:lang w:val="de-CH"/>
              </w:rPr>
              <w:t>1.2.2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Kandidatin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_Toc528828763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3F1D412A" w14:textId="48E84043" w:rsidR="004D305D" w:rsidRPr="00B70D1D" w:rsidRDefault="005D43E0">
          <w:pPr>
            <w:pStyle w:val="Verzeichnis3"/>
            <w:rPr>
              <w:rFonts w:asciiTheme="minorHAnsi" w:eastAsiaTheme="minorEastAsia" w:hAnsiTheme="minorHAnsi" w:cstheme="minorBidi"/>
              <w:sz w:val="22"/>
              <w:szCs w:val="22"/>
              <w:lang w:val="de-CH"/>
            </w:rPr>
          </w:pPr>
          <w:hyperlink w:anchor="_Toc528828764" w:history="1">
            <w:r w:rsidR="004D305D" w:rsidRPr="00B70D1D">
              <w:rPr>
                <w:rStyle w:val="Hyperlink"/>
                <w:lang w:val="de-CH"/>
              </w:rPr>
              <w:t>1.2.3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Fachvorgesetzter</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_Toc528828764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6059B954" w14:textId="144B627B" w:rsidR="004D305D" w:rsidRPr="00B70D1D" w:rsidRDefault="005D43E0">
          <w:pPr>
            <w:pStyle w:val="Verzeichnis3"/>
            <w:rPr>
              <w:rFonts w:asciiTheme="minorHAnsi" w:eastAsiaTheme="minorEastAsia" w:hAnsiTheme="minorHAnsi" w:cstheme="minorBidi"/>
              <w:sz w:val="22"/>
              <w:szCs w:val="22"/>
              <w:lang w:val="de-CH"/>
            </w:rPr>
          </w:pPr>
          <w:hyperlink w:anchor="_Toc528828765" w:history="1">
            <w:r w:rsidR="004D305D" w:rsidRPr="00B70D1D">
              <w:rPr>
                <w:rStyle w:val="Hyperlink"/>
                <w:lang w:val="de-CH"/>
              </w:rPr>
              <w:t>1.2.4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Ausbildungsverantwortlicher</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_Toc528828765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6D27B9E2" w14:textId="0ABA4707" w:rsidR="004D305D" w:rsidRPr="00B70D1D" w:rsidRDefault="005D43E0">
          <w:pPr>
            <w:pStyle w:val="Verzeichnis3"/>
            <w:rPr>
              <w:rFonts w:asciiTheme="minorHAnsi" w:eastAsiaTheme="minorEastAsia" w:hAnsiTheme="minorHAnsi" w:cstheme="minorBidi"/>
              <w:sz w:val="22"/>
              <w:szCs w:val="22"/>
              <w:lang w:val="de-CH"/>
            </w:rPr>
          </w:pPr>
          <w:hyperlink w:anchor="_Toc528828766" w:history="1">
            <w:r w:rsidR="004D305D" w:rsidRPr="00B70D1D">
              <w:rPr>
                <w:rStyle w:val="Hyperlink"/>
                <w:lang w:val="de-CH"/>
              </w:rPr>
              <w:t>1.2.5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Experte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_Toc528828766 \h </w:instrText>
            </w:r>
            <w:r w:rsidR="004D305D" w:rsidRPr="00B70D1D">
              <w:rPr>
                <w:webHidden/>
                <w:lang w:val="de-CH"/>
              </w:rPr>
            </w:r>
            <w:r w:rsidR="004D305D" w:rsidRPr="00B70D1D">
              <w:rPr>
                <w:webHidden/>
                <w:lang w:val="de-CH"/>
              </w:rPr>
              <w:fldChar w:fldCharType="separate"/>
            </w:r>
            <w:r w:rsidR="004D305D" w:rsidRPr="00B70D1D">
              <w:rPr>
                <w:webHidden/>
                <w:lang w:val="de-CH"/>
              </w:rPr>
              <w:t>5</w:t>
            </w:r>
            <w:r w:rsidR="004D305D" w:rsidRPr="00B70D1D">
              <w:rPr>
                <w:webHidden/>
                <w:lang w:val="de-CH"/>
              </w:rPr>
              <w:fldChar w:fldCharType="end"/>
            </w:r>
          </w:hyperlink>
        </w:p>
        <w:p w14:paraId="2813024C" w14:textId="51C8D01D" w:rsidR="004D305D" w:rsidRPr="00B70D1D" w:rsidRDefault="005D43E0">
          <w:pPr>
            <w:pStyle w:val="Verzeichnis2"/>
            <w:rPr>
              <w:rFonts w:asciiTheme="minorHAnsi" w:eastAsiaTheme="minorEastAsia" w:hAnsiTheme="minorHAnsi" w:cstheme="minorBidi"/>
              <w:sz w:val="22"/>
              <w:szCs w:val="22"/>
              <w:lang w:val="de-CH"/>
            </w:rPr>
          </w:pPr>
          <w:hyperlink w:anchor="_Toc528828767" w:history="1">
            <w:r w:rsidR="004D305D" w:rsidRPr="00B70D1D">
              <w:rPr>
                <w:rStyle w:val="Hyperlink"/>
                <w:lang w:val="de-CH"/>
              </w:rPr>
              <w:t>1.3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Aufgabenstellung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_Toc528828767 \h </w:instrText>
            </w:r>
            <w:r w:rsidR="004D305D" w:rsidRPr="00B70D1D">
              <w:rPr>
                <w:webHidden/>
                <w:lang w:val="de-CH"/>
              </w:rPr>
            </w:r>
            <w:r w:rsidR="004D305D" w:rsidRPr="00B70D1D">
              <w:rPr>
                <w:webHidden/>
                <w:lang w:val="de-CH"/>
              </w:rPr>
              <w:fldChar w:fldCharType="separate"/>
            </w:r>
            <w:r w:rsidR="004D305D" w:rsidRPr="00B70D1D">
              <w:rPr>
                <w:webHidden/>
                <w:lang w:val="de-CH"/>
              </w:rPr>
              <w:t>6</w:t>
            </w:r>
            <w:r w:rsidR="004D305D" w:rsidRPr="00B70D1D">
              <w:rPr>
                <w:webHidden/>
                <w:lang w:val="de-CH"/>
              </w:rPr>
              <w:fldChar w:fldCharType="end"/>
            </w:r>
          </w:hyperlink>
        </w:p>
        <w:p w14:paraId="7C4BE65D" w14:textId="1DBB7B2C" w:rsidR="004D305D" w:rsidRPr="00B70D1D" w:rsidRDefault="005D43E0">
          <w:pPr>
            <w:pStyle w:val="Verzeichnis3"/>
            <w:rPr>
              <w:rFonts w:asciiTheme="minorHAnsi" w:eastAsiaTheme="minorEastAsia" w:hAnsiTheme="minorHAnsi" w:cstheme="minorBidi"/>
              <w:sz w:val="22"/>
              <w:szCs w:val="22"/>
              <w:lang w:val="de-CH"/>
            </w:rPr>
          </w:pPr>
          <w:hyperlink w:anchor="_Toc528828768" w:history="1">
            <w:r w:rsidR="004D305D" w:rsidRPr="00B70D1D">
              <w:rPr>
                <w:rStyle w:val="Hyperlink"/>
                <w:lang w:val="de-CH"/>
              </w:rPr>
              <w:t>1.3.1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Projektantrag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_Toc528828768 \h </w:instrText>
            </w:r>
            <w:r w:rsidR="004D305D" w:rsidRPr="00B70D1D">
              <w:rPr>
                <w:webHidden/>
                <w:lang w:val="de-CH"/>
              </w:rPr>
            </w:r>
            <w:r w:rsidR="004D305D" w:rsidRPr="00B70D1D">
              <w:rPr>
                <w:webHidden/>
                <w:lang w:val="de-CH"/>
              </w:rPr>
              <w:fldChar w:fldCharType="separate"/>
            </w:r>
            <w:r w:rsidR="004D305D" w:rsidRPr="00B70D1D">
              <w:rPr>
                <w:webHidden/>
                <w:lang w:val="de-CH"/>
              </w:rPr>
              <w:t>6</w:t>
            </w:r>
            <w:r w:rsidR="004D305D" w:rsidRPr="00B70D1D">
              <w:rPr>
                <w:webHidden/>
                <w:lang w:val="de-CH"/>
              </w:rPr>
              <w:fldChar w:fldCharType="end"/>
            </w:r>
          </w:hyperlink>
        </w:p>
        <w:p w14:paraId="06D165F0" w14:textId="0A2BD2DA" w:rsidR="004D305D" w:rsidRPr="00B70D1D" w:rsidRDefault="005D43E0">
          <w:pPr>
            <w:pStyle w:val="Verzeichnis3"/>
            <w:rPr>
              <w:rFonts w:asciiTheme="minorHAnsi" w:eastAsiaTheme="minorEastAsia" w:hAnsiTheme="minorHAnsi" w:cstheme="minorBidi"/>
              <w:sz w:val="22"/>
              <w:szCs w:val="22"/>
              <w:lang w:val="de-CH"/>
            </w:rPr>
          </w:pPr>
          <w:hyperlink w:anchor="_Toc528828769" w:history="1">
            <w:r w:rsidR="004D305D" w:rsidRPr="00B70D1D">
              <w:rPr>
                <w:rStyle w:val="Hyperlink"/>
                <w:lang w:val="de-CH"/>
              </w:rPr>
              <w:t>1.3.2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Anforderungen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_Toc528828769 \h </w:instrText>
            </w:r>
            <w:r w:rsidR="004D305D" w:rsidRPr="00B70D1D">
              <w:rPr>
                <w:webHidden/>
                <w:lang w:val="de-CH"/>
              </w:rPr>
            </w:r>
            <w:r w:rsidR="004D305D" w:rsidRPr="00B70D1D">
              <w:rPr>
                <w:webHidden/>
                <w:lang w:val="de-CH"/>
              </w:rPr>
              <w:fldChar w:fldCharType="separate"/>
            </w:r>
            <w:r w:rsidR="004D305D" w:rsidRPr="00B70D1D">
              <w:rPr>
                <w:webHidden/>
                <w:lang w:val="de-CH"/>
              </w:rPr>
              <w:t>7</w:t>
            </w:r>
            <w:r w:rsidR="004D305D" w:rsidRPr="00B70D1D">
              <w:rPr>
                <w:webHidden/>
                <w:lang w:val="de-CH"/>
              </w:rPr>
              <w:fldChar w:fldCharType="end"/>
            </w:r>
          </w:hyperlink>
        </w:p>
        <w:p w14:paraId="2A406E3F" w14:textId="0CC7D0AF" w:rsidR="004D305D" w:rsidRPr="00B70D1D" w:rsidRDefault="005D43E0">
          <w:pPr>
            <w:pStyle w:val="Verzeichnis3"/>
            <w:rPr>
              <w:rFonts w:asciiTheme="minorHAnsi" w:eastAsiaTheme="minorEastAsia" w:hAnsiTheme="minorHAnsi" w:cstheme="minorBidi"/>
              <w:sz w:val="22"/>
              <w:szCs w:val="22"/>
              <w:lang w:val="de-CH"/>
            </w:rPr>
          </w:pPr>
          <w:hyperlink w:anchor="_Toc528828770" w:history="1">
            <w:r w:rsidR="004D305D" w:rsidRPr="00B70D1D">
              <w:rPr>
                <w:rStyle w:val="Hyperlink"/>
                <w:lang w:val="de-CH"/>
              </w:rPr>
              <w:t>1.3.3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Anforderungen des Moduls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_Toc528828770 \h </w:instrText>
            </w:r>
            <w:r w:rsidR="004D305D" w:rsidRPr="00B70D1D">
              <w:rPr>
                <w:webHidden/>
                <w:lang w:val="de-CH"/>
              </w:rPr>
            </w:r>
            <w:r w:rsidR="004D305D" w:rsidRPr="00B70D1D">
              <w:rPr>
                <w:webHidden/>
                <w:lang w:val="de-CH"/>
              </w:rPr>
              <w:fldChar w:fldCharType="separate"/>
            </w:r>
            <w:r w:rsidR="004D305D" w:rsidRPr="00B70D1D">
              <w:rPr>
                <w:webHidden/>
                <w:lang w:val="de-CH"/>
              </w:rPr>
              <w:t>8</w:t>
            </w:r>
            <w:r w:rsidR="004D305D" w:rsidRPr="00B70D1D">
              <w:rPr>
                <w:webHidden/>
                <w:lang w:val="de-CH"/>
              </w:rPr>
              <w:fldChar w:fldCharType="end"/>
            </w:r>
          </w:hyperlink>
        </w:p>
        <w:p w14:paraId="04D23A5C" w14:textId="2D0870D7" w:rsidR="004D305D" w:rsidRPr="00B70D1D" w:rsidRDefault="005D43E0">
          <w:pPr>
            <w:pStyle w:val="Verzeichnis3"/>
            <w:rPr>
              <w:rFonts w:asciiTheme="minorHAnsi" w:eastAsiaTheme="minorEastAsia" w:hAnsiTheme="minorHAnsi" w:cstheme="minorBidi"/>
              <w:sz w:val="22"/>
              <w:szCs w:val="22"/>
              <w:lang w:val="de-CH"/>
            </w:rPr>
          </w:pPr>
          <w:hyperlink w:anchor="_Toc528828771" w:history="1">
            <w:r w:rsidR="004D305D" w:rsidRPr="00B70D1D">
              <w:rPr>
                <w:rStyle w:val="Hyperlink"/>
                <w:lang w:val="de-CH"/>
              </w:rPr>
              <w:t>1.3.4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Technologiestack</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_Toc528828771 \h </w:instrText>
            </w:r>
            <w:r w:rsidR="004D305D" w:rsidRPr="00B70D1D">
              <w:rPr>
                <w:webHidden/>
                <w:lang w:val="de-CH"/>
              </w:rPr>
            </w:r>
            <w:r w:rsidR="004D305D" w:rsidRPr="00B70D1D">
              <w:rPr>
                <w:webHidden/>
                <w:lang w:val="de-CH"/>
              </w:rPr>
              <w:fldChar w:fldCharType="separate"/>
            </w:r>
            <w:r w:rsidR="004D305D" w:rsidRPr="00B70D1D">
              <w:rPr>
                <w:webHidden/>
                <w:lang w:val="de-CH"/>
              </w:rPr>
              <w:t>8</w:t>
            </w:r>
            <w:r w:rsidR="004D305D" w:rsidRPr="00B70D1D">
              <w:rPr>
                <w:webHidden/>
                <w:lang w:val="de-CH"/>
              </w:rPr>
              <w:fldChar w:fldCharType="end"/>
            </w:r>
          </w:hyperlink>
        </w:p>
        <w:p w14:paraId="10159C3D" w14:textId="19CAD93C" w:rsidR="004D305D" w:rsidRPr="00B70D1D" w:rsidRDefault="005D43E0">
          <w:pPr>
            <w:pStyle w:val="Verzeichnis2"/>
            <w:rPr>
              <w:rFonts w:asciiTheme="minorHAnsi" w:eastAsiaTheme="minorEastAsia" w:hAnsiTheme="minorHAnsi" w:cstheme="minorBidi"/>
              <w:sz w:val="22"/>
              <w:szCs w:val="22"/>
              <w:lang w:val="de-CH"/>
            </w:rPr>
          </w:pPr>
          <w:hyperlink w:anchor="_Toc528828772" w:history="1">
            <w:r w:rsidR="004D305D" w:rsidRPr="00B70D1D">
              <w:rPr>
                <w:rStyle w:val="Hyperlink"/>
                <w:lang w:val="de-CH"/>
              </w:rPr>
              <w:t>1.4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Projektorganisation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_Toc528828772 \h </w:instrText>
            </w:r>
            <w:r w:rsidR="004D305D" w:rsidRPr="00B70D1D">
              <w:rPr>
                <w:webHidden/>
                <w:lang w:val="de-CH"/>
              </w:rPr>
            </w:r>
            <w:r w:rsidR="004D305D" w:rsidRPr="00B70D1D">
              <w:rPr>
                <w:webHidden/>
                <w:lang w:val="de-CH"/>
              </w:rPr>
              <w:fldChar w:fldCharType="separate"/>
            </w:r>
            <w:r w:rsidR="004D305D" w:rsidRPr="00B70D1D">
              <w:rPr>
                <w:webHidden/>
                <w:lang w:val="de-CH"/>
              </w:rPr>
              <w:t>8</w:t>
            </w:r>
            <w:r w:rsidR="004D305D" w:rsidRPr="00B70D1D">
              <w:rPr>
                <w:webHidden/>
                <w:lang w:val="de-CH"/>
              </w:rPr>
              <w:fldChar w:fldCharType="end"/>
            </w:r>
          </w:hyperlink>
        </w:p>
        <w:p w14:paraId="28178835" w14:textId="4729DB84" w:rsidR="004D305D" w:rsidRPr="00B70D1D" w:rsidRDefault="005D43E0">
          <w:pPr>
            <w:pStyle w:val="Verzeichnis3"/>
            <w:rPr>
              <w:rFonts w:asciiTheme="minorHAnsi" w:eastAsiaTheme="minorEastAsia" w:hAnsiTheme="minorHAnsi" w:cstheme="minorBidi"/>
              <w:sz w:val="22"/>
              <w:szCs w:val="22"/>
              <w:lang w:val="de-CH"/>
            </w:rPr>
          </w:pPr>
          <w:hyperlink w:anchor="_Toc528828773" w:history="1">
            <w:r w:rsidR="004D305D" w:rsidRPr="00B70D1D">
              <w:rPr>
                <w:rStyle w:val="Hyperlink"/>
                <w:lang w:val="de-CH"/>
              </w:rPr>
              <w:t>1.4.1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Projektmanagement Methode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_Toc528828773 \h </w:instrText>
            </w:r>
            <w:r w:rsidR="004D305D" w:rsidRPr="00B70D1D">
              <w:rPr>
                <w:webHidden/>
                <w:lang w:val="de-CH"/>
              </w:rPr>
            </w:r>
            <w:r w:rsidR="004D305D" w:rsidRPr="00B70D1D">
              <w:rPr>
                <w:webHidden/>
                <w:lang w:val="de-CH"/>
              </w:rPr>
              <w:fldChar w:fldCharType="separate"/>
            </w:r>
            <w:r w:rsidR="004D305D" w:rsidRPr="00B70D1D">
              <w:rPr>
                <w:webHidden/>
                <w:lang w:val="de-CH"/>
              </w:rPr>
              <w:t>9</w:t>
            </w:r>
            <w:r w:rsidR="004D305D" w:rsidRPr="00B70D1D">
              <w:rPr>
                <w:webHidden/>
                <w:lang w:val="de-CH"/>
              </w:rPr>
              <w:fldChar w:fldCharType="end"/>
            </w:r>
          </w:hyperlink>
        </w:p>
        <w:p w14:paraId="29D12E00" w14:textId="2F2E5451" w:rsidR="004D305D" w:rsidRPr="00B70D1D" w:rsidRDefault="005D43E0">
          <w:pPr>
            <w:pStyle w:val="Verzeichnis2"/>
            <w:rPr>
              <w:rFonts w:asciiTheme="minorHAnsi" w:eastAsiaTheme="minorEastAsia" w:hAnsiTheme="minorHAnsi" w:cstheme="minorBidi"/>
              <w:sz w:val="22"/>
              <w:szCs w:val="22"/>
              <w:lang w:val="de-CH"/>
            </w:rPr>
          </w:pPr>
          <w:hyperlink w:anchor="_Toc528828774" w:history="1">
            <w:r w:rsidR="004D305D" w:rsidRPr="00B70D1D">
              <w:rPr>
                <w:rStyle w:val="Hyperlink"/>
                <w:lang w:val="de-CH"/>
              </w:rPr>
              <w:t>1.5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Vorkenntnisse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_Toc528828774 \h </w:instrText>
            </w:r>
            <w:r w:rsidR="004D305D" w:rsidRPr="00B70D1D">
              <w:rPr>
                <w:webHidden/>
                <w:lang w:val="de-CH"/>
              </w:rPr>
            </w:r>
            <w:r w:rsidR="004D305D" w:rsidRPr="00B70D1D">
              <w:rPr>
                <w:webHidden/>
                <w:lang w:val="de-CH"/>
              </w:rPr>
              <w:fldChar w:fldCharType="separate"/>
            </w:r>
            <w:r w:rsidR="004D305D" w:rsidRPr="00B70D1D">
              <w:rPr>
                <w:webHidden/>
                <w:lang w:val="de-CH"/>
              </w:rPr>
              <w:t>10</w:t>
            </w:r>
            <w:r w:rsidR="004D305D" w:rsidRPr="00B70D1D">
              <w:rPr>
                <w:webHidden/>
                <w:lang w:val="de-CH"/>
              </w:rPr>
              <w:fldChar w:fldCharType="end"/>
            </w:r>
          </w:hyperlink>
        </w:p>
        <w:p w14:paraId="58DE7A2F" w14:textId="50F6E1F3" w:rsidR="004D305D" w:rsidRPr="00B70D1D" w:rsidRDefault="005D43E0">
          <w:pPr>
            <w:pStyle w:val="Verzeichnis2"/>
            <w:rPr>
              <w:rFonts w:asciiTheme="minorHAnsi" w:eastAsiaTheme="minorEastAsia" w:hAnsiTheme="minorHAnsi" w:cstheme="minorBidi"/>
              <w:sz w:val="22"/>
              <w:szCs w:val="22"/>
              <w:lang w:val="de-CH"/>
            </w:rPr>
          </w:pPr>
          <w:hyperlink w:anchor="_Toc528828775" w:history="1">
            <w:r w:rsidR="004D305D" w:rsidRPr="00B70D1D">
              <w:rPr>
                <w:rStyle w:val="Hyperlink"/>
                <w:lang w:val="de-CH"/>
              </w:rPr>
              <w:t>1.6</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Vorarbeiten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_Toc528828775 \h </w:instrText>
            </w:r>
            <w:r w:rsidR="004D305D" w:rsidRPr="00B70D1D">
              <w:rPr>
                <w:webHidden/>
                <w:lang w:val="de-CH"/>
              </w:rPr>
            </w:r>
            <w:r w:rsidR="004D305D" w:rsidRPr="00B70D1D">
              <w:rPr>
                <w:webHidden/>
                <w:lang w:val="de-CH"/>
              </w:rPr>
              <w:fldChar w:fldCharType="separate"/>
            </w:r>
            <w:r w:rsidR="004D305D" w:rsidRPr="00B70D1D">
              <w:rPr>
                <w:webHidden/>
                <w:lang w:val="de-CH"/>
              </w:rPr>
              <w:t>10</w:t>
            </w:r>
            <w:r w:rsidR="004D305D" w:rsidRPr="00B70D1D">
              <w:rPr>
                <w:webHidden/>
                <w:lang w:val="de-CH"/>
              </w:rPr>
              <w:fldChar w:fldCharType="end"/>
            </w:r>
          </w:hyperlink>
        </w:p>
        <w:p w14:paraId="6A024226" w14:textId="28969A15" w:rsidR="004D305D" w:rsidRPr="00B70D1D" w:rsidRDefault="005D43E0">
          <w:pPr>
            <w:pStyle w:val="Verzeichnis2"/>
            <w:rPr>
              <w:rFonts w:asciiTheme="minorHAnsi" w:eastAsiaTheme="minorEastAsia" w:hAnsiTheme="minorHAnsi" w:cstheme="minorBidi"/>
              <w:sz w:val="22"/>
              <w:szCs w:val="22"/>
              <w:lang w:val="de-CH"/>
            </w:rPr>
          </w:pPr>
          <w:hyperlink w:anchor="_Toc528828776" w:history="1">
            <w:r w:rsidR="004D305D" w:rsidRPr="00B70D1D">
              <w:rPr>
                <w:rStyle w:val="Hyperlink"/>
                <w:lang w:val="de-CH"/>
              </w:rPr>
              <w:t>1.7</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Firmenstandards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_Toc528828776 \h </w:instrText>
            </w:r>
            <w:r w:rsidR="004D305D" w:rsidRPr="00B70D1D">
              <w:rPr>
                <w:webHidden/>
                <w:lang w:val="de-CH"/>
              </w:rPr>
            </w:r>
            <w:r w:rsidR="004D305D" w:rsidRPr="00B70D1D">
              <w:rPr>
                <w:webHidden/>
                <w:lang w:val="de-CH"/>
              </w:rPr>
              <w:fldChar w:fldCharType="separate"/>
            </w:r>
            <w:r w:rsidR="004D305D" w:rsidRPr="00B70D1D">
              <w:rPr>
                <w:webHidden/>
                <w:lang w:val="de-CH"/>
              </w:rPr>
              <w:t>10</w:t>
            </w:r>
            <w:r w:rsidR="004D305D" w:rsidRPr="00B70D1D">
              <w:rPr>
                <w:webHidden/>
                <w:lang w:val="de-CH"/>
              </w:rPr>
              <w:fldChar w:fldCharType="end"/>
            </w:r>
          </w:hyperlink>
        </w:p>
        <w:p w14:paraId="73B0AD47" w14:textId="4567F105" w:rsidR="004D305D" w:rsidRPr="00B70D1D" w:rsidRDefault="005D43E0">
          <w:pPr>
            <w:pStyle w:val="Verzeichnis2"/>
            <w:rPr>
              <w:rFonts w:asciiTheme="minorHAnsi" w:eastAsiaTheme="minorEastAsia" w:hAnsiTheme="minorHAnsi" w:cstheme="minorBidi"/>
              <w:sz w:val="22"/>
              <w:szCs w:val="22"/>
              <w:lang w:val="de-CH"/>
            </w:rPr>
          </w:pPr>
          <w:hyperlink w:anchor="_Toc528828777" w:history="1">
            <w:r w:rsidR="004D305D" w:rsidRPr="00B70D1D">
              <w:rPr>
                <w:rStyle w:val="Hyperlink"/>
                <w:lang w:val="de-CH"/>
              </w:rPr>
              <w:t>1.8</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Zeitplan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_Toc528828777 \h </w:instrText>
            </w:r>
            <w:r w:rsidR="004D305D" w:rsidRPr="00B70D1D">
              <w:rPr>
                <w:webHidden/>
                <w:lang w:val="de-CH"/>
              </w:rPr>
            </w:r>
            <w:r w:rsidR="004D305D" w:rsidRPr="00B70D1D">
              <w:rPr>
                <w:webHidden/>
                <w:lang w:val="de-CH"/>
              </w:rPr>
              <w:fldChar w:fldCharType="separate"/>
            </w:r>
            <w:r w:rsidR="004D305D" w:rsidRPr="00B70D1D">
              <w:rPr>
                <w:webHidden/>
                <w:lang w:val="de-CH"/>
              </w:rPr>
              <w:t>11</w:t>
            </w:r>
            <w:r w:rsidR="004D305D" w:rsidRPr="00B70D1D">
              <w:rPr>
                <w:webHidden/>
                <w:lang w:val="de-CH"/>
              </w:rPr>
              <w:fldChar w:fldCharType="end"/>
            </w:r>
          </w:hyperlink>
        </w:p>
        <w:p w14:paraId="5BF47833" w14:textId="58CB1926" w:rsidR="004D305D" w:rsidRPr="00B70D1D" w:rsidRDefault="005D43E0">
          <w:pPr>
            <w:pStyle w:val="Verzeichnis2"/>
            <w:rPr>
              <w:rFonts w:asciiTheme="minorHAnsi" w:eastAsiaTheme="minorEastAsia" w:hAnsiTheme="minorHAnsi" w:cstheme="minorBidi"/>
              <w:sz w:val="22"/>
              <w:szCs w:val="22"/>
              <w:lang w:val="de-CH"/>
            </w:rPr>
          </w:pPr>
          <w:hyperlink w:anchor="_Toc528828778" w:history="1">
            <w:r w:rsidR="004D305D" w:rsidRPr="00B70D1D">
              <w:rPr>
                <w:rStyle w:val="Hyperlink"/>
                <w:lang w:val="de-CH"/>
              </w:rPr>
              <w:t>1.9</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Arbeitsprotokoll</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_Toc528828778 \h </w:instrText>
            </w:r>
            <w:r w:rsidR="004D305D" w:rsidRPr="00B70D1D">
              <w:rPr>
                <w:webHidden/>
                <w:lang w:val="de-CH"/>
              </w:rPr>
            </w:r>
            <w:r w:rsidR="004D305D" w:rsidRPr="00B70D1D">
              <w:rPr>
                <w:webHidden/>
                <w:lang w:val="de-CH"/>
              </w:rPr>
              <w:fldChar w:fldCharType="separate"/>
            </w:r>
            <w:r w:rsidR="004D305D" w:rsidRPr="00B70D1D">
              <w:rPr>
                <w:webHidden/>
                <w:lang w:val="de-CH"/>
              </w:rPr>
              <w:t>12</w:t>
            </w:r>
            <w:r w:rsidR="004D305D" w:rsidRPr="00B70D1D">
              <w:rPr>
                <w:webHidden/>
                <w:lang w:val="de-CH"/>
              </w:rPr>
              <w:fldChar w:fldCharType="end"/>
            </w:r>
          </w:hyperlink>
        </w:p>
        <w:p w14:paraId="4CB41CA9" w14:textId="618EA153" w:rsidR="004D305D" w:rsidRPr="00B70D1D" w:rsidRDefault="005D43E0">
          <w:pPr>
            <w:pStyle w:val="Verzeichnis1"/>
            <w:rPr>
              <w:rFonts w:asciiTheme="minorHAnsi" w:eastAsiaTheme="minorEastAsia" w:hAnsiTheme="minorHAnsi" w:cstheme="minorBidi"/>
              <w:sz w:val="22"/>
              <w:szCs w:val="22"/>
              <w:lang w:val="de-CH"/>
            </w:rPr>
          </w:pPr>
          <w:hyperlink w:anchor="_Toc528828779" w:history="1">
            <w:r w:rsidR="004D305D" w:rsidRPr="00B70D1D">
              <w:rPr>
                <w:rStyle w:val="Hyperlink"/>
                <w:lang w:val="de-CH"/>
              </w:rPr>
              <w:t>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Teil 2: Projekt-Dokumentation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_Toc528828779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34BC5AF5" w14:textId="5FB8EFD0" w:rsidR="004D305D" w:rsidRPr="00B70D1D" w:rsidRDefault="005D43E0">
          <w:pPr>
            <w:pStyle w:val="Verzeichnis2"/>
            <w:rPr>
              <w:rFonts w:asciiTheme="minorHAnsi" w:eastAsiaTheme="minorEastAsia" w:hAnsiTheme="minorHAnsi" w:cstheme="minorBidi"/>
              <w:sz w:val="22"/>
              <w:szCs w:val="22"/>
              <w:lang w:val="de-CH"/>
            </w:rPr>
          </w:pPr>
          <w:hyperlink w:anchor="_Toc528828780" w:history="1">
            <w:r w:rsidR="004D305D" w:rsidRPr="00B70D1D">
              <w:rPr>
                <w:rStyle w:val="Hyperlink"/>
                <w:lang w:val="de-CH"/>
              </w:rPr>
              <w:t>2.1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Informieren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_Toc528828780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38FA417F" w14:textId="3E66E66C" w:rsidR="004D305D" w:rsidRPr="00B70D1D" w:rsidRDefault="005D43E0">
          <w:pPr>
            <w:pStyle w:val="Verzeichnis3"/>
            <w:rPr>
              <w:rFonts w:asciiTheme="minorHAnsi" w:eastAsiaTheme="minorEastAsia" w:hAnsiTheme="minorHAnsi" w:cstheme="minorBidi"/>
              <w:sz w:val="22"/>
              <w:szCs w:val="22"/>
              <w:lang w:val="de-CH"/>
            </w:rPr>
          </w:pPr>
          <w:hyperlink w:anchor="_Toc528828781" w:history="1">
            <w:r w:rsidR="004D305D" w:rsidRPr="00B70D1D">
              <w:rPr>
                <w:rStyle w:val="Hyperlink"/>
                <w:lang w:val="de-CH"/>
              </w:rPr>
              <w:t>2.1.1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Soll-Analyse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_Toc528828781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73AF6C77" w14:textId="10E8B766" w:rsidR="004D305D" w:rsidRPr="00B70D1D" w:rsidRDefault="005D43E0">
          <w:pPr>
            <w:pStyle w:val="Verzeichnis3"/>
            <w:rPr>
              <w:rFonts w:asciiTheme="minorHAnsi" w:eastAsiaTheme="minorEastAsia" w:hAnsiTheme="minorHAnsi" w:cstheme="minorBidi"/>
              <w:sz w:val="22"/>
              <w:szCs w:val="22"/>
              <w:lang w:val="de-CH"/>
            </w:rPr>
          </w:pPr>
          <w:hyperlink w:anchor="_Toc528828782" w:history="1">
            <w:r w:rsidR="004D305D" w:rsidRPr="00B70D1D">
              <w:rPr>
                <w:rStyle w:val="Hyperlink"/>
                <w:lang w:val="de-CH"/>
              </w:rPr>
              <w:t>2.1.2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Ist-Analyse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_Toc528828782 \h </w:instrText>
            </w:r>
            <w:r w:rsidR="004D305D" w:rsidRPr="00B70D1D">
              <w:rPr>
                <w:webHidden/>
                <w:lang w:val="de-CH"/>
              </w:rPr>
            </w:r>
            <w:r w:rsidR="004D305D" w:rsidRPr="00B70D1D">
              <w:rPr>
                <w:webHidden/>
                <w:lang w:val="de-CH"/>
              </w:rPr>
              <w:fldChar w:fldCharType="separate"/>
            </w:r>
            <w:r w:rsidR="004D305D" w:rsidRPr="00B70D1D">
              <w:rPr>
                <w:webHidden/>
                <w:lang w:val="de-CH"/>
              </w:rPr>
              <w:t>17</w:t>
            </w:r>
            <w:r w:rsidR="004D305D" w:rsidRPr="00B70D1D">
              <w:rPr>
                <w:webHidden/>
                <w:lang w:val="de-CH"/>
              </w:rPr>
              <w:fldChar w:fldCharType="end"/>
            </w:r>
          </w:hyperlink>
        </w:p>
        <w:p w14:paraId="2BE10E70" w14:textId="015D8CC7" w:rsidR="004D305D" w:rsidRPr="00B70D1D" w:rsidRDefault="005D43E0">
          <w:pPr>
            <w:pStyle w:val="Verzeichnis3"/>
            <w:rPr>
              <w:rFonts w:asciiTheme="minorHAnsi" w:eastAsiaTheme="minorEastAsia" w:hAnsiTheme="minorHAnsi" w:cstheme="minorBidi"/>
              <w:sz w:val="22"/>
              <w:szCs w:val="22"/>
              <w:lang w:val="de-CH"/>
            </w:rPr>
          </w:pPr>
          <w:hyperlink w:anchor="_Toc528828783" w:history="1">
            <w:r w:rsidR="004D305D" w:rsidRPr="00B70D1D">
              <w:rPr>
                <w:rStyle w:val="Hyperlink"/>
                <w:lang w:val="de-CH"/>
              </w:rPr>
              <w:t>2.1.3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Use-Cases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_Toc528828783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73F3A63E" w14:textId="779C4343" w:rsidR="004D305D" w:rsidRPr="00B70D1D" w:rsidRDefault="005D43E0">
          <w:pPr>
            <w:pStyle w:val="Verzeichnis2"/>
            <w:rPr>
              <w:rFonts w:asciiTheme="minorHAnsi" w:eastAsiaTheme="minorEastAsia" w:hAnsiTheme="minorHAnsi" w:cstheme="minorBidi"/>
              <w:sz w:val="22"/>
              <w:szCs w:val="22"/>
              <w:lang w:val="de-CH"/>
            </w:rPr>
          </w:pPr>
          <w:hyperlink w:anchor="_Toc528828784" w:history="1">
            <w:r w:rsidR="004D305D" w:rsidRPr="00B70D1D">
              <w:rPr>
                <w:rStyle w:val="Hyperlink"/>
                <w:lang w:val="de-CH"/>
              </w:rPr>
              <w:t>2.2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Planen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_Toc528828784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653D8445" w14:textId="086C74BD" w:rsidR="004D305D" w:rsidRPr="00B70D1D" w:rsidRDefault="005D43E0">
          <w:pPr>
            <w:pStyle w:val="Verzeichnis2"/>
            <w:rPr>
              <w:rFonts w:asciiTheme="minorHAnsi" w:eastAsiaTheme="minorEastAsia" w:hAnsiTheme="minorHAnsi" w:cstheme="minorBidi"/>
              <w:sz w:val="22"/>
              <w:szCs w:val="22"/>
              <w:lang w:val="de-CH"/>
            </w:rPr>
          </w:pPr>
          <w:hyperlink w:anchor="_Toc528828785" w:history="1">
            <w:r w:rsidR="004D305D" w:rsidRPr="00B70D1D">
              <w:rPr>
                <w:rStyle w:val="Hyperlink"/>
                <w:lang w:val="de-CH"/>
              </w:rPr>
              <w:t>2.3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Entscheiden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_Toc528828785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04082CB4" w14:textId="7D0BD2BE" w:rsidR="004D305D" w:rsidRPr="00B70D1D" w:rsidRDefault="005D43E0">
          <w:pPr>
            <w:pStyle w:val="Verzeichnis2"/>
            <w:rPr>
              <w:rFonts w:asciiTheme="minorHAnsi" w:eastAsiaTheme="minorEastAsia" w:hAnsiTheme="minorHAnsi" w:cstheme="minorBidi"/>
              <w:sz w:val="22"/>
              <w:szCs w:val="22"/>
              <w:lang w:val="de-CH"/>
            </w:rPr>
          </w:pPr>
          <w:hyperlink w:anchor="_Toc528828786" w:history="1">
            <w:r w:rsidR="004D305D" w:rsidRPr="00B70D1D">
              <w:rPr>
                <w:rStyle w:val="Hyperlink"/>
                <w:lang w:val="de-CH"/>
              </w:rPr>
              <w:t>2.4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Realisieren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_Toc528828786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48A79C81" w14:textId="164A9A03" w:rsidR="004D305D" w:rsidRPr="00B70D1D" w:rsidRDefault="005D43E0">
          <w:pPr>
            <w:pStyle w:val="Verzeichnis2"/>
            <w:rPr>
              <w:rFonts w:asciiTheme="minorHAnsi" w:eastAsiaTheme="minorEastAsia" w:hAnsiTheme="minorHAnsi" w:cstheme="minorBidi"/>
              <w:sz w:val="22"/>
              <w:szCs w:val="22"/>
              <w:lang w:val="de-CH"/>
            </w:rPr>
          </w:pPr>
          <w:hyperlink w:anchor="_Toc528828787" w:history="1">
            <w:r w:rsidR="004D305D" w:rsidRPr="00B70D1D">
              <w:rPr>
                <w:rStyle w:val="Hyperlink"/>
                <w:lang w:val="de-CH"/>
              </w:rPr>
              <w:t>2.5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Kontrollieren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_Toc528828787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612BD3A8" w14:textId="08A47EFD" w:rsidR="004D305D" w:rsidRPr="00B70D1D" w:rsidRDefault="005D43E0">
          <w:pPr>
            <w:pStyle w:val="Verzeichnis2"/>
            <w:rPr>
              <w:rFonts w:asciiTheme="minorHAnsi" w:eastAsiaTheme="minorEastAsia" w:hAnsiTheme="minorHAnsi" w:cstheme="minorBidi"/>
              <w:sz w:val="22"/>
              <w:szCs w:val="22"/>
              <w:lang w:val="de-CH"/>
            </w:rPr>
          </w:pPr>
          <w:hyperlink w:anchor="_Toc528828788" w:history="1">
            <w:r w:rsidR="004D305D" w:rsidRPr="00B70D1D">
              <w:rPr>
                <w:rStyle w:val="Hyperlink"/>
                <w:lang w:val="de-CH"/>
              </w:rPr>
              <w:t>2.6</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Auswerten</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_Toc528828788 \h </w:instrText>
            </w:r>
            <w:r w:rsidR="004D305D" w:rsidRPr="00B70D1D">
              <w:rPr>
                <w:webHidden/>
                <w:lang w:val="de-CH"/>
              </w:rPr>
            </w:r>
            <w:r w:rsidR="004D305D" w:rsidRPr="00B70D1D">
              <w:rPr>
                <w:webHidden/>
                <w:lang w:val="de-CH"/>
              </w:rPr>
              <w:fldChar w:fldCharType="separate"/>
            </w:r>
            <w:r w:rsidR="004D305D" w:rsidRPr="00B70D1D">
              <w:rPr>
                <w:webHidden/>
                <w:lang w:val="de-CH"/>
              </w:rPr>
              <w:t>18</w:t>
            </w:r>
            <w:r w:rsidR="004D305D" w:rsidRPr="00B70D1D">
              <w:rPr>
                <w:webHidden/>
                <w:lang w:val="de-CH"/>
              </w:rPr>
              <w:fldChar w:fldCharType="end"/>
            </w:r>
          </w:hyperlink>
        </w:p>
        <w:p w14:paraId="6963C938" w14:textId="6ED01B25" w:rsidR="004D305D" w:rsidRPr="00B70D1D" w:rsidRDefault="005D43E0">
          <w:pPr>
            <w:pStyle w:val="Verzeichnis1"/>
            <w:rPr>
              <w:rFonts w:asciiTheme="minorHAnsi" w:eastAsiaTheme="minorEastAsia" w:hAnsiTheme="minorHAnsi" w:cstheme="minorBidi"/>
              <w:sz w:val="22"/>
              <w:szCs w:val="22"/>
              <w:lang w:val="de-CH"/>
            </w:rPr>
          </w:pPr>
          <w:hyperlink w:anchor="_Toc528828789" w:history="1">
            <w:r w:rsidR="004D305D" w:rsidRPr="00B70D1D">
              <w:rPr>
                <w:rStyle w:val="Hyperlink"/>
                <w:lang w:val="de-CH"/>
              </w:rPr>
              <w:t>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Teil 3: Anhang</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_Toc528828789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342B467B" w14:textId="7E6A3FAD" w:rsidR="004D305D" w:rsidRPr="00B70D1D" w:rsidRDefault="005D43E0">
          <w:pPr>
            <w:pStyle w:val="Verzeichnis2"/>
            <w:rPr>
              <w:rFonts w:asciiTheme="minorHAnsi" w:eastAsiaTheme="minorEastAsia" w:hAnsiTheme="minorHAnsi" w:cstheme="minorBidi"/>
              <w:sz w:val="22"/>
              <w:szCs w:val="22"/>
              <w:lang w:val="de-CH"/>
            </w:rPr>
          </w:pPr>
          <w:hyperlink w:anchor="_Toc528828790" w:history="1">
            <w:r w:rsidR="004D305D" w:rsidRPr="00B70D1D">
              <w:rPr>
                <w:rStyle w:val="Hyperlink"/>
                <w:lang w:val="de-CH"/>
              </w:rPr>
              <w:t>3.1</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Quellenverzeichnis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_Toc528828790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7B3BAE0D" w14:textId="3654BB95" w:rsidR="004D305D" w:rsidRPr="00B70D1D" w:rsidRDefault="005D43E0">
          <w:pPr>
            <w:pStyle w:val="Verzeichnis2"/>
            <w:rPr>
              <w:rFonts w:asciiTheme="minorHAnsi" w:eastAsiaTheme="minorEastAsia" w:hAnsiTheme="minorHAnsi" w:cstheme="minorBidi"/>
              <w:sz w:val="22"/>
              <w:szCs w:val="22"/>
              <w:lang w:val="de-CH"/>
            </w:rPr>
          </w:pPr>
          <w:hyperlink w:anchor="_Toc528828791" w:history="1">
            <w:r w:rsidR="004D305D" w:rsidRPr="00B70D1D">
              <w:rPr>
                <w:rStyle w:val="Hyperlink"/>
                <w:lang w:val="de-CH"/>
              </w:rPr>
              <w:t>3.2</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Abbildungsverzeichnis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_Toc528828791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3B9132F7" w14:textId="369B93C0" w:rsidR="004D305D" w:rsidRPr="00B70D1D" w:rsidRDefault="005D43E0">
          <w:pPr>
            <w:pStyle w:val="Verzeichnis2"/>
            <w:rPr>
              <w:rFonts w:asciiTheme="minorHAnsi" w:eastAsiaTheme="minorEastAsia" w:hAnsiTheme="minorHAnsi" w:cstheme="minorBidi"/>
              <w:sz w:val="22"/>
              <w:szCs w:val="22"/>
              <w:lang w:val="de-CH"/>
            </w:rPr>
          </w:pPr>
          <w:hyperlink w:anchor="_Toc528828792" w:history="1">
            <w:r w:rsidR="004D305D" w:rsidRPr="00B70D1D">
              <w:rPr>
                <w:rStyle w:val="Hyperlink"/>
                <w:lang w:val="de-CH"/>
              </w:rPr>
              <w:t>3.3</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Tabellenverzeichnis</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_Toc528828792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4C5D0C84" w14:textId="7778EE9C" w:rsidR="004D305D" w:rsidRPr="00B70D1D" w:rsidRDefault="005D43E0">
          <w:pPr>
            <w:pStyle w:val="Verzeichnis2"/>
            <w:rPr>
              <w:rFonts w:asciiTheme="minorHAnsi" w:eastAsiaTheme="minorEastAsia" w:hAnsiTheme="minorHAnsi" w:cstheme="minorBidi"/>
              <w:sz w:val="22"/>
              <w:szCs w:val="22"/>
              <w:lang w:val="de-CH"/>
            </w:rPr>
          </w:pPr>
          <w:hyperlink w:anchor="_Toc528828793" w:history="1">
            <w:r w:rsidR="004D305D" w:rsidRPr="00B70D1D">
              <w:rPr>
                <w:rStyle w:val="Hyperlink"/>
                <w:lang w:val="de-CH"/>
              </w:rPr>
              <w:t>3.4</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Glossar</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_Toc528828793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28B5F52D" w14:textId="4521C454" w:rsidR="004D305D" w:rsidRPr="00B70D1D" w:rsidRDefault="005D43E0">
          <w:pPr>
            <w:pStyle w:val="Verzeichnis2"/>
            <w:rPr>
              <w:rFonts w:asciiTheme="minorHAnsi" w:eastAsiaTheme="minorEastAsia" w:hAnsiTheme="minorHAnsi" w:cstheme="minorBidi"/>
              <w:sz w:val="22"/>
              <w:szCs w:val="22"/>
              <w:lang w:val="de-CH"/>
            </w:rPr>
          </w:pPr>
          <w:hyperlink w:anchor="_Toc528828794" w:history="1">
            <w:r w:rsidR="004D305D" w:rsidRPr="00B70D1D">
              <w:rPr>
                <w:rStyle w:val="Hyperlink"/>
                <w:lang w:val="de-CH"/>
              </w:rPr>
              <w:t>3.5</w:t>
            </w:r>
            <w:r w:rsidR="004D305D" w:rsidRPr="00B70D1D">
              <w:rPr>
                <w:rFonts w:asciiTheme="minorHAnsi" w:eastAsiaTheme="minorEastAsia" w:hAnsiTheme="minorHAnsi" w:cstheme="minorBidi"/>
                <w:sz w:val="22"/>
                <w:szCs w:val="22"/>
                <w:lang w:val="de-CH"/>
              </w:rPr>
              <w:tab/>
            </w:r>
            <w:r w:rsidR="004D305D" w:rsidRPr="00B70D1D">
              <w:rPr>
                <w:rStyle w:val="Hyperlink"/>
                <w:lang w:val="de-CH"/>
              </w:rPr>
              <w:t>Programmcode</w:t>
            </w:r>
            <w:r w:rsidR="004D305D" w:rsidRPr="00B70D1D">
              <w:rPr>
                <w:webHidden/>
                <w:lang w:val="de-CH"/>
              </w:rPr>
              <w:tab/>
            </w:r>
            <w:r w:rsidR="004D305D" w:rsidRPr="00B70D1D">
              <w:rPr>
                <w:webHidden/>
                <w:lang w:val="de-CH"/>
              </w:rPr>
              <w:fldChar w:fldCharType="begin"/>
            </w:r>
            <w:r w:rsidR="004D305D" w:rsidRPr="00B70D1D">
              <w:rPr>
                <w:webHidden/>
                <w:lang w:val="de-CH"/>
              </w:rPr>
              <w:instrText xml:space="preserve"> PAGEREF _Toc528828794 \h </w:instrText>
            </w:r>
            <w:r w:rsidR="004D305D" w:rsidRPr="00B70D1D">
              <w:rPr>
                <w:webHidden/>
                <w:lang w:val="de-CH"/>
              </w:rPr>
            </w:r>
            <w:r w:rsidR="004D305D" w:rsidRPr="00B70D1D">
              <w:rPr>
                <w:webHidden/>
                <w:lang w:val="de-CH"/>
              </w:rPr>
              <w:fldChar w:fldCharType="separate"/>
            </w:r>
            <w:r w:rsidR="004D305D" w:rsidRPr="00B70D1D">
              <w:rPr>
                <w:webHidden/>
                <w:lang w:val="de-CH"/>
              </w:rPr>
              <w:t>19</w:t>
            </w:r>
            <w:r w:rsidR="004D305D" w:rsidRPr="00B70D1D">
              <w:rPr>
                <w:webHidden/>
                <w:lang w:val="de-CH"/>
              </w:rPr>
              <w:fldChar w:fldCharType="end"/>
            </w:r>
          </w:hyperlink>
        </w:p>
        <w:p w14:paraId="7B25C045" w14:textId="0FB0B44F" w:rsidR="00B853E7" w:rsidRPr="00B70D1D" w:rsidRDefault="00B853E7">
          <w:pPr>
            <w:rPr>
              <w:lang w:val="de-CH"/>
            </w:rPr>
          </w:pPr>
          <w:r w:rsidRPr="00B70D1D">
            <w:rPr>
              <w:b/>
              <w:bCs/>
              <w:noProof/>
              <w:lang w:val="de-CH"/>
            </w:rPr>
            <w:fldChar w:fldCharType="end"/>
          </w:r>
        </w:p>
      </w:sdtContent>
    </w:sdt>
    <w:p w14:paraId="5CD787B1" w14:textId="77777777" w:rsidR="00EC651D" w:rsidRPr="00B70D1D" w:rsidRDefault="00EC651D" w:rsidP="00EC651D">
      <w:pPr>
        <w:pStyle w:val="Heading0"/>
        <w:numPr>
          <w:ilvl w:val="0"/>
          <w:numId w:val="0"/>
        </w:numPr>
        <w:rPr>
          <w:lang w:val="de-CH"/>
        </w:rPr>
      </w:pPr>
      <w:r w:rsidRPr="00B70D1D">
        <w:rPr>
          <w:lang w:val="de-CH"/>
        </w:rPr>
        <w:lastRenderedPageBreak/>
        <w:fldChar w:fldCharType="begin"/>
      </w:r>
      <w:r w:rsidRPr="00B70D1D">
        <w:rPr>
          <w:lang w:val="de-CH"/>
        </w:rPr>
        <w:instrText xml:space="preserve"> DOCPROPERTY "lblListOfChanges" </w:instrText>
      </w:r>
      <w:r w:rsidRPr="00B70D1D">
        <w:rPr>
          <w:lang w:val="de-CH"/>
        </w:rPr>
        <w:fldChar w:fldCharType="separate"/>
      </w:r>
      <w:r w:rsidRPr="00B70D1D">
        <w:rPr>
          <w:lang w:val="de-CH"/>
        </w:rPr>
        <w:t>Änderungshistorie</w:t>
      </w:r>
      <w:r w:rsidRPr="00B70D1D">
        <w:rPr>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B70D1D"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"lblVersion" </w:instrText>
            </w:r>
            <w:r w:rsidRPr="00B70D1D">
              <w:rPr>
                <w:lang w:val="de-CH"/>
              </w:rPr>
              <w:fldChar w:fldCharType="separate"/>
            </w:r>
            <w:r w:rsidRPr="00B70D1D">
              <w:rPr>
                <w:lang w:val="de-CH"/>
              </w:rPr>
              <w:t>Version</w:t>
            </w:r>
            <w:r w:rsidRPr="00B70D1D">
              <w:rPr>
                <w:lang w:val="de-CH"/>
              </w:rPr>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"lblDate" </w:instrText>
            </w:r>
            <w:r w:rsidRPr="00B70D1D">
              <w:rPr>
                <w:lang w:val="de-CH"/>
              </w:rPr>
              <w:fldChar w:fldCharType="separate"/>
            </w:r>
            <w:r w:rsidRPr="00B70D1D">
              <w:rPr>
                <w:lang w:val="de-CH"/>
              </w:rPr>
              <w:t>Datum</w:t>
            </w:r>
            <w:r w:rsidRPr="00B70D1D">
              <w:rPr>
                <w:lang w:val="de-CH"/>
              </w:rPr>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"lblDescription" </w:instrText>
            </w:r>
            <w:r w:rsidRPr="00B70D1D">
              <w:rPr>
                <w:lang w:val="de-CH"/>
              </w:rPr>
              <w:fldChar w:fldCharType="separate"/>
            </w:r>
            <w:r w:rsidRPr="00B70D1D">
              <w:rPr>
                <w:lang w:val="de-CH"/>
              </w:rPr>
              <w:t>Beschreibung</w:t>
            </w:r>
            <w:r w:rsidRPr="00B70D1D">
              <w:rPr>
                <w:lang w:val="de-CH"/>
              </w:rPr>
              <w:fldChar w:fldCharType="end"/>
            </w:r>
          </w:p>
        </w:tc>
        <w:tc>
          <w:tcPr>
            <w:tcW w:w="1724" w:type="dxa"/>
            <w:tcBorders>
              <w:left w:val="single" w:sz="4" w:space="0" w:color="FFFFFF"/>
            </w:tcBorders>
            <w:shd w:val="clear" w:color="auto" w:fill="0066A2"/>
            <w:tcMar>
              <w:top w:w="57" w:type="dxa"/>
            </w:tcMar>
          </w:tcPr>
          <w:p w14:paraId="10244460" w14:textId="77777777" w:rsidR="00EC651D" w:rsidRPr="00B70D1D" w:rsidRDefault="00EC651D" w:rsidP="00492CAA">
            <w:pPr>
              <w:pStyle w:val="TableHeader"/>
              <w:rPr>
                <w:lang w:val="de-CH"/>
              </w:rPr>
            </w:pPr>
            <w:r w:rsidRPr="00B70D1D">
              <w:rPr>
                <w:lang w:val="de-CH"/>
              </w:rPr>
              <w:fldChar w:fldCharType="begin"/>
            </w:r>
            <w:r w:rsidRPr="00B70D1D">
              <w:rPr>
                <w:lang w:val="de-CH"/>
              </w:rPr>
              <w:instrText xml:space="preserve"> DOCPROPERTY "lblAuthors" </w:instrText>
            </w:r>
            <w:r w:rsidRPr="00B70D1D">
              <w:rPr>
                <w:lang w:val="de-CH"/>
              </w:rPr>
              <w:fldChar w:fldCharType="separate"/>
            </w:r>
            <w:r w:rsidRPr="00B70D1D">
              <w:rPr>
                <w:lang w:val="de-CH"/>
              </w:rPr>
              <w:t>Autor(en)</w:t>
            </w:r>
            <w:r w:rsidRPr="00B70D1D">
              <w:rPr>
                <w:lang w:val="de-CH"/>
              </w:rPr>
              <w:fldChar w:fldCharType="end"/>
            </w:r>
          </w:p>
        </w:tc>
      </w:tr>
      <w:tr w:rsidR="00EC651D" w:rsidRPr="00B70D1D" w14:paraId="4952100B" w14:textId="77777777" w:rsidTr="006200CD">
        <w:trPr>
          <w:tblHeader/>
        </w:trPr>
        <w:tc>
          <w:tcPr>
            <w:tcW w:w="1274" w:type="dxa"/>
            <w:shd w:val="clear" w:color="auto" w:fill="auto"/>
            <w:tcMar>
              <w:top w:w="28" w:type="dxa"/>
            </w:tcMar>
          </w:tcPr>
          <w:p w14:paraId="2A49D4B1" w14:textId="417BE12E" w:rsidR="00EC651D" w:rsidRPr="00B70D1D" w:rsidRDefault="006200CD" w:rsidP="00492CAA">
            <w:pPr>
              <w:pStyle w:val="Table"/>
              <w:rPr>
                <w:lang w:val="de-CH"/>
              </w:rPr>
            </w:pPr>
            <w:r w:rsidRPr="00B70D1D">
              <w:rPr>
                <w:lang w:val="de-CH"/>
              </w:rPr>
              <w:t>0.1</w:t>
            </w:r>
          </w:p>
        </w:tc>
        <w:tc>
          <w:tcPr>
            <w:tcW w:w="1273" w:type="dxa"/>
            <w:shd w:val="clear" w:color="auto" w:fill="auto"/>
            <w:tcMar>
              <w:top w:w="28" w:type="dxa"/>
            </w:tcMar>
          </w:tcPr>
          <w:p w14:paraId="6D716423" w14:textId="579DA6F3" w:rsidR="00EC651D" w:rsidRPr="00B70D1D" w:rsidRDefault="0074335D" w:rsidP="00492CAA">
            <w:pPr>
              <w:pStyle w:val="Table"/>
              <w:rPr>
                <w:lang w:val="de-CH"/>
              </w:rPr>
            </w:pPr>
            <w:r w:rsidRPr="00B70D1D">
              <w:rPr>
                <w:lang w:val="de-CH"/>
              </w:rPr>
              <w:t>30.10.2018</w:t>
            </w:r>
          </w:p>
        </w:tc>
        <w:tc>
          <w:tcPr>
            <w:tcW w:w="4678" w:type="dxa"/>
            <w:shd w:val="clear" w:color="auto" w:fill="auto"/>
            <w:tcMar>
              <w:top w:w="28" w:type="dxa"/>
            </w:tcMar>
          </w:tcPr>
          <w:p w14:paraId="321B8AC0" w14:textId="59BBC437" w:rsidR="00EC651D" w:rsidRPr="00B70D1D" w:rsidRDefault="0074335D" w:rsidP="00492CAA">
            <w:pPr>
              <w:pStyle w:val="Table"/>
              <w:rPr>
                <w:lang w:val="de-CH"/>
              </w:rPr>
            </w:pPr>
            <w:r w:rsidRPr="00B70D1D">
              <w:rPr>
                <w:lang w:val="de-CH"/>
              </w:rPr>
              <w:t>Dokumentstruktur erstellt</w:t>
            </w:r>
          </w:p>
        </w:tc>
        <w:tc>
          <w:tcPr>
            <w:tcW w:w="1724" w:type="dxa"/>
            <w:shd w:val="clear" w:color="auto" w:fill="auto"/>
            <w:tcMar>
              <w:top w:w="28" w:type="dxa"/>
            </w:tcMar>
          </w:tcPr>
          <w:p w14:paraId="65A6C14A" w14:textId="3EC6937A" w:rsidR="00EC651D" w:rsidRPr="00B70D1D" w:rsidRDefault="006200CD" w:rsidP="00492CAA">
            <w:pPr>
              <w:pStyle w:val="Table"/>
              <w:rPr>
                <w:lang w:val="de-CH"/>
              </w:rPr>
            </w:pPr>
            <w:r w:rsidRPr="00B70D1D">
              <w:rPr>
                <w:lang w:val="de-CH"/>
              </w:rPr>
              <w:t>Cassandra Corrodi</w:t>
            </w:r>
          </w:p>
        </w:tc>
      </w:tr>
      <w:tr w:rsidR="006200CD" w:rsidRPr="00B70D1D" w14:paraId="11869F61" w14:textId="77777777" w:rsidTr="006200CD">
        <w:trPr>
          <w:tblHeader/>
        </w:trPr>
        <w:tc>
          <w:tcPr>
            <w:tcW w:w="1274" w:type="dxa"/>
            <w:shd w:val="clear" w:color="auto" w:fill="auto"/>
            <w:tcMar>
              <w:top w:w="28" w:type="dxa"/>
            </w:tcMar>
          </w:tcPr>
          <w:p w14:paraId="6C3E5FDE" w14:textId="4DE843E5" w:rsidR="006200CD" w:rsidRPr="00B70D1D" w:rsidRDefault="006200CD" w:rsidP="006200CD">
            <w:pPr>
              <w:pStyle w:val="Table"/>
              <w:rPr>
                <w:lang w:val="de-CH"/>
              </w:rPr>
            </w:pPr>
            <w:r w:rsidRPr="00B70D1D">
              <w:rPr>
                <w:lang w:val="de-CH"/>
              </w:rPr>
              <w:t>0.2</w:t>
            </w:r>
          </w:p>
        </w:tc>
        <w:tc>
          <w:tcPr>
            <w:tcW w:w="1273" w:type="dxa"/>
            <w:shd w:val="clear" w:color="auto" w:fill="auto"/>
            <w:tcMar>
              <w:top w:w="28" w:type="dxa"/>
            </w:tcMar>
          </w:tcPr>
          <w:p w14:paraId="2FF0BABD" w14:textId="77777777" w:rsidR="006200CD" w:rsidRPr="00B70D1D" w:rsidRDefault="006200CD" w:rsidP="006200CD">
            <w:pPr>
              <w:pStyle w:val="Table"/>
              <w:rPr>
                <w:lang w:val="de-CH"/>
              </w:rPr>
            </w:pPr>
          </w:p>
        </w:tc>
        <w:tc>
          <w:tcPr>
            <w:tcW w:w="4678" w:type="dxa"/>
            <w:shd w:val="clear" w:color="auto" w:fill="auto"/>
            <w:tcMar>
              <w:top w:w="28" w:type="dxa"/>
            </w:tcMar>
          </w:tcPr>
          <w:p w14:paraId="4138BE80" w14:textId="77777777" w:rsidR="006200CD" w:rsidRPr="00B70D1D" w:rsidRDefault="006200CD" w:rsidP="006200CD">
            <w:pPr>
              <w:pStyle w:val="Table"/>
              <w:rPr>
                <w:lang w:val="de-CH"/>
              </w:rPr>
            </w:pPr>
          </w:p>
        </w:tc>
        <w:tc>
          <w:tcPr>
            <w:tcW w:w="1724" w:type="dxa"/>
            <w:shd w:val="clear" w:color="auto" w:fill="auto"/>
            <w:tcMar>
              <w:top w:w="28" w:type="dxa"/>
            </w:tcMar>
          </w:tcPr>
          <w:p w14:paraId="38F1062C" w14:textId="22207F11" w:rsidR="006200CD" w:rsidRPr="00B70D1D" w:rsidRDefault="006200CD" w:rsidP="006200CD">
            <w:pPr>
              <w:pStyle w:val="Table"/>
              <w:rPr>
                <w:lang w:val="de-CH"/>
              </w:rPr>
            </w:pPr>
            <w:r w:rsidRPr="00B70D1D">
              <w:rPr>
                <w:lang w:val="de-CH"/>
              </w:rPr>
              <w:t>Cassandra Corrodi</w:t>
            </w:r>
          </w:p>
        </w:tc>
      </w:tr>
      <w:tr w:rsidR="006200CD" w:rsidRPr="00B70D1D" w14:paraId="64A7B7CB" w14:textId="77777777" w:rsidTr="006200CD">
        <w:trPr>
          <w:tblHeader/>
        </w:trPr>
        <w:tc>
          <w:tcPr>
            <w:tcW w:w="1274" w:type="dxa"/>
            <w:shd w:val="clear" w:color="auto" w:fill="auto"/>
            <w:tcMar>
              <w:top w:w="28" w:type="dxa"/>
            </w:tcMar>
          </w:tcPr>
          <w:p w14:paraId="749CF419" w14:textId="04675B24" w:rsidR="006200CD" w:rsidRPr="00B70D1D" w:rsidRDefault="006200CD" w:rsidP="006200CD">
            <w:pPr>
              <w:pStyle w:val="Table"/>
              <w:rPr>
                <w:lang w:val="de-CH"/>
              </w:rPr>
            </w:pPr>
            <w:r w:rsidRPr="00B70D1D">
              <w:rPr>
                <w:lang w:val="de-CH"/>
              </w:rPr>
              <w:t>0.3</w:t>
            </w:r>
          </w:p>
        </w:tc>
        <w:tc>
          <w:tcPr>
            <w:tcW w:w="1273" w:type="dxa"/>
            <w:shd w:val="clear" w:color="auto" w:fill="auto"/>
            <w:tcMar>
              <w:top w:w="28" w:type="dxa"/>
            </w:tcMar>
          </w:tcPr>
          <w:p w14:paraId="444D5533" w14:textId="77777777" w:rsidR="006200CD" w:rsidRPr="00B70D1D" w:rsidRDefault="006200CD" w:rsidP="006200CD">
            <w:pPr>
              <w:pStyle w:val="Table"/>
              <w:rPr>
                <w:lang w:val="de-CH"/>
              </w:rPr>
            </w:pPr>
          </w:p>
        </w:tc>
        <w:tc>
          <w:tcPr>
            <w:tcW w:w="4678" w:type="dxa"/>
            <w:shd w:val="clear" w:color="auto" w:fill="auto"/>
            <w:tcMar>
              <w:top w:w="28" w:type="dxa"/>
            </w:tcMar>
          </w:tcPr>
          <w:p w14:paraId="65CA5194" w14:textId="77777777" w:rsidR="006200CD" w:rsidRPr="00B70D1D" w:rsidRDefault="006200CD" w:rsidP="006200CD">
            <w:pPr>
              <w:pStyle w:val="Table"/>
              <w:rPr>
                <w:lang w:val="de-CH"/>
              </w:rPr>
            </w:pPr>
          </w:p>
        </w:tc>
        <w:tc>
          <w:tcPr>
            <w:tcW w:w="1724" w:type="dxa"/>
            <w:shd w:val="clear" w:color="auto" w:fill="auto"/>
            <w:tcMar>
              <w:top w:w="28" w:type="dxa"/>
            </w:tcMar>
          </w:tcPr>
          <w:p w14:paraId="1DA8829E" w14:textId="3422D5C3" w:rsidR="006200CD" w:rsidRPr="00B70D1D" w:rsidRDefault="006200CD" w:rsidP="006200CD">
            <w:pPr>
              <w:pStyle w:val="Table"/>
              <w:rPr>
                <w:lang w:val="de-CH"/>
              </w:rPr>
            </w:pPr>
            <w:r w:rsidRPr="00B70D1D">
              <w:rPr>
                <w:lang w:val="de-CH"/>
              </w:rP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B70D1D" w:rsidRDefault="00EC651D" w:rsidP="00EC651D">
      <w:pPr>
        <w:rPr>
          <w:lang w:val="de-CH"/>
        </w:rPr>
      </w:pPr>
      <w:r w:rsidRPr="00B70D1D">
        <w:rPr>
          <w:lang w:val="de-CH"/>
        </w:rPr>
        <w:fldChar w:fldCharType="begin"/>
      </w:r>
      <w:r w:rsidRPr="00B70D1D">
        <w:rPr>
          <w:lang w:val="de-CH"/>
        </w:rPr>
        <w:fldChar w:fldCharType="end"/>
      </w:r>
    </w:p>
    <w:p w14:paraId="5D5BAC47" w14:textId="39DA0BAF" w:rsidR="003B7ACB" w:rsidRPr="00B70D1D" w:rsidRDefault="003B7ACB" w:rsidP="003B7ACB">
      <w:pPr>
        <w:pStyle w:val="berschrift1"/>
        <w:rPr>
          <w:lang w:val="de-CH"/>
        </w:rPr>
      </w:pPr>
      <w:bookmarkStart w:id="7" w:name="_Toc528828756"/>
      <w:r w:rsidRPr="00B70D1D">
        <w:rPr>
          <w:lang w:val="de-CH"/>
        </w:rPr>
        <w:lastRenderedPageBreak/>
        <w:t>Teil 1: Umfeld und Ablauf</w:t>
      </w:r>
      <w:bookmarkEnd w:id="7"/>
    </w:p>
    <w:p w14:paraId="445B279A" w14:textId="63ECDD75" w:rsidR="0040759D" w:rsidRPr="00B70D1D" w:rsidRDefault="0040759D" w:rsidP="003B7ACB">
      <w:pPr>
        <w:pStyle w:val="berschrift2"/>
        <w:rPr>
          <w:lang w:val="de-CH"/>
        </w:rPr>
      </w:pPr>
      <w:bookmarkStart w:id="8" w:name="_Toc528828757"/>
      <w:r w:rsidRPr="00B70D1D">
        <w:rPr>
          <w:lang w:val="de-CH"/>
        </w:rPr>
        <w:t>Einleitung</w:t>
      </w:r>
      <w:bookmarkEnd w:id="8"/>
    </w:p>
    <w:p w14:paraId="10F8C233" w14:textId="629C21ED" w:rsidR="00927BB9" w:rsidRPr="00B70D1D" w:rsidRDefault="00927BB9" w:rsidP="00927BB9">
      <w:pPr>
        <w:pStyle w:val="berschrift3"/>
        <w:rPr>
          <w:lang w:val="de-CH"/>
        </w:rPr>
      </w:pPr>
      <w:bookmarkStart w:id="9" w:name="_Toc528828758"/>
      <w:r w:rsidRPr="00B70D1D">
        <w:rPr>
          <w:lang w:val="de-CH"/>
        </w:rPr>
        <w:t>Siemens Schweiz AG</w:t>
      </w:r>
      <w:bookmarkEnd w:id="9"/>
    </w:p>
    <w:p w14:paraId="57D4ED52" w14:textId="77777777" w:rsidR="00927BB9" w:rsidRPr="00B70D1D" w:rsidRDefault="00927BB9" w:rsidP="00927BB9">
      <w:pPr>
        <w:rPr>
          <w:lang w:val="de-CH"/>
        </w:rPr>
      </w:pPr>
      <w:r w:rsidRPr="00B70D1D">
        <w:rPr>
          <w:lang w:val="de-CH"/>
        </w:rPr>
        <w:t>1847 in einer kleinen Berliner Werkstatt durch Werner von Siemens gegründet, entwickelte sich seine Firma innerhalb weniger Jahrzehnte zu einem weltumspannenden Unternehmen. Der Zeigertelegraf, die Entdeckung des dynamoelektrischen Prinzips und weitere bahnbrechende Erfindungen verhalfen Siemens zu einem schnellen Wachstum. Mit dem Bau des Kraftwerks Wynau im Kanton Bern war das Unternehmen 1894 erstmals auch in der Schweiz aktiv. In den folgenden 123 Jahren hat Siemens seine Tätigkeitsgebiete stetig weiterentwickelt. Heute ist der petrolgrüne Schriftzug im ganzen Land präsent. An mehr als 20 Standorten in der Deutschschweiz, der Romandie und im Tessin beschäftigt Siemens mehr als 5300 Mitarbeiterinnen und Mitarbeiter, darunter über 300 Lernende. Im Geschäftsjahr 2017 generierte das Unternehmen in der Schweiz einen Auftragseingang von 2,3 Milliarden und einen Umsatz von 2,2 Milliarden Franken. Damit gehört Siemens hierzulande zu den wichtigsten und grössten industriellen Arbeitgebern.</w:t>
      </w:r>
    </w:p>
    <w:p w14:paraId="1ACE6DD2" w14:textId="7EE31B66" w:rsidR="00927BB9" w:rsidRPr="00B70D1D" w:rsidRDefault="00927BB9" w:rsidP="00927BB9">
      <w:pPr>
        <w:rPr>
          <w:lang w:val="de-CH"/>
        </w:rPr>
      </w:pPr>
      <w:r w:rsidRPr="00B70D1D">
        <w:rPr>
          <w:lang w:val="de-CH"/>
        </w:rPr>
        <w:t>Die Verantwortung für die Verkaufs- und Vertriebsaktivitäten liegt bei der Regionalgesellschaft Siemens Schweiz. Eine sehr starke Marktpräsenz hat das Unternehmen hierzulande vor allem in den Bereichen Energie- und Gebäudetechnik, Industrieautomatisierung und Antriebstechnik sowie in der Bahn- und Strassenverkehrstechnik.</w:t>
      </w:r>
      <w:r w:rsidR="00DA5A24" w:rsidRPr="00B70D1D">
        <w:rPr>
          <w:vertAlign w:val="superscript"/>
          <w:lang w:val="de-CH"/>
        </w:rPr>
        <w:t>1</w:t>
      </w:r>
    </w:p>
    <w:p w14:paraId="6CDDE95D" w14:textId="61B8CA4D" w:rsidR="00927BB9" w:rsidRPr="00B70D1D" w:rsidRDefault="00927BB9" w:rsidP="00927BB9">
      <w:pPr>
        <w:pStyle w:val="berschrift3"/>
        <w:rPr>
          <w:lang w:val="de-CH"/>
        </w:rPr>
      </w:pPr>
      <w:bookmarkStart w:id="10" w:name="_Toc528828759"/>
      <w:r w:rsidRPr="00B70D1D">
        <w:rPr>
          <w:lang w:val="de-CH"/>
        </w:rPr>
        <w:t>Atos AG</w:t>
      </w:r>
      <w:bookmarkEnd w:id="10"/>
    </w:p>
    <w:p w14:paraId="7DD785B7" w14:textId="40D5BC0D" w:rsidR="00927BB9" w:rsidRPr="00B70D1D" w:rsidRDefault="00927BB9" w:rsidP="00927BB9">
      <w:pPr>
        <w:rPr>
          <w:lang w:val="de-CH"/>
        </w:rPr>
      </w:pPr>
      <w:r w:rsidRPr="00B70D1D">
        <w:rPr>
          <w:lang w:val="de-CH"/>
        </w:rPr>
        <w:t>Atos ist ein weltweit führender Anbieter im Bereich der digitalen Transformation mit 120.000 Mitarbeitern in 73 Ländern und einem Jahresumsatz von 13 Milliarden Euro. Die Gruppe, die europaweit die Nummer eins in den Bereichen Cloud, Cybersicherheit und High-Performance Computing ist, bietet über ihre Digital Transformation Factory durchgängig orchestrierte hybride Cloud-, Big Data-, Business-Applikationen und Digital Workplace-Lösungen sowie Transaktionsdienste über Worldline, den europäischen Marktführer in der Zahlungsbranche.</w:t>
      </w:r>
    </w:p>
    <w:p w14:paraId="5031C181" w14:textId="77777777" w:rsidR="00927BB9" w:rsidRPr="00B70D1D" w:rsidRDefault="00927BB9" w:rsidP="00927BB9">
      <w:pPr>
        <w:rPr>
          <w:lang w:val="de-CH"/>
        </w:rPr>
      </w:pPr>
      <w:r w:rsidRPr="00B70D1D">
        <w:rPr>
          <w:lang w:val="de-CH"/>
        </w:rPr>
        <w:t>Mit seinen Spitzentechnologien und Branchenkenntnissen unterstützt Atos die digitale Transformation seiner Kunden in allen Geschäftsbereichen.</w:t>
      </w:r>
    </w:p>
    <w:p w14:paraId="5CE8A264" w14:textId="699F05AC" w:rsidR="00927BB9" w:rsidRPr="00B70D1D" w:rsidRDefault="00927BB9" w:rsidP="00927BB9">
      <w:pPr>
        <w:rPr>
          <w:lang w:val="de-CH"/>
        </w:rPr>
      </w:pPr>
      <w:r w:rsidRPr="00B70D1D">
        <w:rPr>
          <w:lang w:val="de-CH"/>
        </w:rPr>
        <w:t>Die Gruppe ist der weltweite Informationstechnologie-Partner für die Olympischen und Paralympischen Spiele und agiert unter den Marken Atos, Atos Syntel, Unify und Worldline. Atos ist im Pariser Aktienindex CAC40 gelistet.</w:t>
      </w:r>
      <w:r w:rsidR="00DA5A24" w:rsidRPr="00B70D1D">
        <w:rPr>
          <w:vertAlign w:val="superscript"/>
          <w:lang w:val="de-CH"/>
        </w:rPr>
        <w:t>2</w:t>
      </w:r>
    </w:p>
    <w:p w14:paraId="5F21CD4C" w14:textId="336C0501" w:rsidR="00927BB9" w:rsidRPr="00B70D1D" w:rsidRDefault="00927BB9" w:rsidP="00927BB9">
      <w:pPr>
        <w:pStyle w:val="berschrift3"/>
        <w:rPr>
          <w:lang w:val="de-CH"/>
        </w:rPr>
      </w:pPr>
      <w:bookmarkStart w:id="11" w:name="_Toc528828760"/>
      <w:r w:rsidRPr="00B70D1D">
        <w:rPr>
          <w:lang w:val="de-CH"/>
        </w:rPr>
        <w:t>Kandidatin</w:t>
      </w:r>
      <w:bookmarkEnd w:id="11"/>
    </w:p>
    <w:p w14:paraId="02871889" w14:textId="77777777" w:rsidR="00756FC2" w:rsidRPr="00B70D1D" w:rsidRDefault="00927BB9" w:rsidP="00927BB9">
      <w:pPr>
        <w:rPr>
          <w:lang w:val="de-CH"/>
        </w:rPr>
      </w:pPr>
      <w:r w:rsidRPr="00B70D1D">
        <w:rPr>
          <w:lang w:val="de-CH"/>
        </w:rPr>
        <w:t>Im Sommer 2015 habe ich meine Lehre zur Informatikerin Fachrichtung Applikationsentwicklung bei Siemens Schweiz gestartet. Im ersten Lehrjahr habe ich</w:t>
      </w:r>
      <w:r w:rsidR="00B576A0" w:rsidRPr="00B70D1D">
        <w:rPr>
          <w:lang w:val="de-CH"/>
        </w:rPr>
        <w:t xml:space="preserve"> dort</w:t>
      </w:r>
      <w:r w:rsidRPr="00B70D1D">
        <w:rPr>
          <w:lang w:val="de-CH"/>
        </w:rPr>
        <w:t xml:space="preserve"> die Basisausbildung absolviert. Alle Informatiklehrlinge vom gleichen Lehrgang waren während dieses Jahres zusammen</w:t>
      </w:r>
      <w:r w:rsidR="00B576A0" w:rsidRPr="00B70D1D">
        <w:rPr>
          <w:lang w:val="de-CH"/>
        </w:rPr>
        <w:t>, und mussten theoretische wie auch praktische Arbeiten lösen.</w:t>
      </w:r>
    </w:p>
    <w:p w14:paraId="5208D373" w14:textId="1374CA71" w:rsidR="00927BB9" w:rsidRPr="00B70D1D" w:rsidRDefault="00927BB9" w:rsidP="00927BB9">
      <w:pPr>
        <w:rPr>
          <w:lang w:val="de-CH"/>
        </w:rPr>
      </w:pPr>
      <w:r w:rsidRPr="00B70D1D">
        <w:rPr>
          <w:lang w:val="de-CH"/>
        </w:rPr>
        <w:t>Im zweiten Lehrjahr wurden alle in die Abteilungen verteilt. Ab dann habe ich bei Atos gearbeitet und konnte</w:t>
      </w:r>
      <w:r w:rsidR="00C059AD" w:rsidRPr="00B70D1D">
        <w:rPr>
          <w:lang w:val="de-CH"/>
        </w:rPr>
        <w:t xml:space="preserve"> in den Abteilungen</w:t>
      </w:r>
      <w:r w:rsidRPr="00B70D1D">
        <w:rPr>
          <w:lang w:val="de-CH"/>
        </w:rPr>
        <w:t xml:space="preserve"> praktische Erfahrungen im Bereich C# und Angular sammeln. </w:t>
      </w:r>
      <w:r w:rsidR="00C059AD" w:rsidRPr="00B70D1D">
        <w:rPr>
          <w:lang w:val="de-CH"/>
        </w:rPr>
        <w:t>Zudem durfte ich auch eine Woche im First-Level-Support arbeiten, bei dem ich auch nützliche Erfahungen mit Kunden sammeln und verschiedene Probleme lösen konnte.</w:t>
      </w:r>
    </w:p>
    <w:p w14:paraId="2295DD77" w14:textId="3E47BF67" w:rsidR="00927BB9" w:rsidRPr="00B70D1D" w:rsidRDefault="00927BB9" w:rsidP="00927BB9">
      <w:pPr>
        <w:rPr>
          <w:lang w:val="de-CH"/>
        </w:rPr>
      </w:pPr>
      <w:r w:rsidRPr="00B70D1D">
        <w:rPr>
          <w:lang w:val="de-CH"/>
        </w:rPr>
        <w:t>Im Moment arbeite ich im SWP Team, und Implementiere mit ASP.NET MVC.</w:t>
      </w:r>
    </w:p>
    <w:p w14:paraId="73E5220D" w14:textId="385847C1" w:rsidR="002E384C" w:rsidRPr="00B70D1D" w:rsidRDefault="002E384C">
      <w:pPr>
        <w:rPr>
          <w:lang w:val="de-CH"/>
        </w:rPr>
      </w:pPr>
      <w:r w:rsidRPr="00B70D1D">
        <w:rPr>
          <w:lang w:val="de-CH"/>
        </w:rPr>
        <w:br w:type="page"/>
      </w:r>
    </w:p>
    <w:p w14:paraId="3342C7BF" w14:textId="34C06A70" w:rsidR="002E384C" w:rsidRPr="00B70D1D" w:rsidRDefault="002E384C" w:rsidP="002E384C">
      <w:pPr>
        <w:pStyle w:val="berschrift2"/>
        <w:rPr>
          <w:lang w:val="de-CH"/>
        </w:rPr>
      </w:pPr>
      <w:bookmarkStart w:id="12" w:name="_Toc528828761"/>
      <w:r w:rsidRPr="00B70D1D">
        <w:rPr>
          <w:lang w:val="de-CH"/>
        </w:rPr>
        <w:lastRenderedPageBreak/>
        <w:t>Beteiligte Personen</w:t>
      </w:r>
      <w:bookmarkEnd w:id="12"/>
    </w:p>
    <w:p w14:paraId="54C02054" w14:textId="65502AAE" w:rsidR="002E384C" w:rsidRPr="00B70D1D" w:rsidRDefault="002E384C" w:rsidP="002E384C">
      <w:pPr>
        <w:pStyle w:val="berschrift3"/>
        <w:rPr>
          <w:lang w:val="de-CH"/>
        </w:rPr>
      </w:pPr>
      <w:bookmarkStart w:id="13" w:name="_Toc528828762"/>
      <w:r w:rsidRPr="00B70D1D">
        <w:rPr>
          <w:lang w:val="de-CH"/>
        </w:rPr>
        <w:t xml:space="preserve">Durchführung der </w:t>
      </w:r>
      <w:r w:rsidR="00C059AD" w:rsidRPr="00B70D1D">
        <w:rPr>
          <w:lang w:val="de-CH"/>
        </w:rPr>
        <w:t xml:space="preserve">Probe </w:t>
      </w:r>
      <w:r w:rsidRPr="00B70D1D">
        <w:rPr>
          <w:lang w:val="de-CH"/>
        </w:rPr>
        <w:t>IPA</w:t>
      </w:r>
      <w:bookmarkEnd w:id="13"/>
    </w:p>
    <w:p w14:paraId="074D85D8" w14:textId="684FE3A5" w:rsidR="002E384C" w:rsidRPr="00B70D1D" w:rsidRDefault="002E384C" w:rsidP="00C059AD">
      <w:pPr>
        <w:tabs>
          <w:tab w:val="left" w:pos="1134"/>
        </w:tabs>
        <w:rPr>
          <w:lang w:val="de-CH"/>
        </w:rPr>
      </w:pPr>
      <w:r w:rsidRPr="00B70D1D">
        <w:rPr>
          <w:lang w:val="de-CH"/>
        </w:rPr>
        <w:t>Lehrbetrieb:</w:t>
      </w:r>
      <w:r w:rsidRPr="00B70D1D">
        <w:rPr>
          <w:lang w:val="de-CH"/>
        </w:rPr>
        <w:tab/>
      </w:r>
      <w:r w:rsidR="00C059AD" w:rsidRPr="00B70D1D">
        <w:rPr>
          <w:lang w:val="de-CH"/>
        </w:rPr>
        <w:t>Siemens Schweiz</w:t>
      </w:r>
      <w:r w:rsidR="000231F2" w:rsidRPr="00B70D1D">
        <w:rPr>
          <w:lang w:val="de-CH"/>
        </w:rPr>
        <w:t xml:space="preserve"> AG</w:t>
      </w:r>
      <w:r w:rsidR="00C059AD" w:rsidRPr="00B70D1D">
        <w:rPr>
          <w:lang w:val="de-CH"/>
        </w:rPr>
        <w:br/>
        <w:t xml:space="preserve"> </w:t>
      </w:r>
      <w:r w:rsidR="00C059AD" w:rsidRPr="00B70D1D">
        <w:rPr>
          <w:lang w:val="de-CH"/>
        </w:rPr>
        <w:tab/>
        <w:t>Berufsbildung</w:t>
      </w:r>
      <w:r w:rsidRPr="00B70D1D">
        <w:rPr>
          <w:lang w:val="de-CH"/>
        </w:rPr>
        <w:br/>
        <w:t>Adresse:</w:t>
      </w:r>
      <w:r w:rsidRPr="00B70D1D">
        <w:rPr>
          <w:lang w:val="de-CH"/>
        </w:rPr>
        <w:tab/>
      </w:r>
      <w:r w:rsidR="000231F2" w:rsidRPr="00B70D1D">
        <w:rPr>
          <w:lang w:val="de-CH"/>
        </w:rPr>
        <w:t xml:space="preserve">Freilagerstrasse </w:t>
      </w:r>
      <w:r w:rsidR="00C059AD" w:rsidRPr="00B70D1D">
        <w:rPr>
          <w:lang w:val="de-CH"/>
        </w:rPr>
        <w:t>40</w:t>
      </w:r>
      <w:r w:rsidRPr="00B70D1D">
        <w:rPr>
          <w:lang w:val="de-CH"/>
        </w:rPr>
        <w:br/>
        <w:t>PLZ/Ort:</w:t>
      </w:r>
      <w:r w:rsidRPr="00B70D1D">
        <w:rPr>
          <w:lang w:val="de-CH"/>
        </w:rPr>
        <w:tab/>
      </w:r>
      <w:r w:rsidR="000231F2" w:rsidRPr="00B70D1D">
        <w:rPr>
          <w:lang w:val="de-CH"/>
        </w:rPr>
        <w:t>8047 Zürich</w:t>
      </w:r>
    </w:p>
    <w:p w14:paraId="75863AB2" w14:textId="44C15674" w:rsidR="002E384C" w:rsidRPr="00B70D1D" w:rsidRDefault="002E384C" w:rsidP="002E384C">
      <w:pPr>
        <w:pStyle w:val="berschrift3"/>
        <w:rPr>
          <w:lang w:val="de-CH"/>
        </w:rPr>
      </w:pPr>
      <w:bookmarkStart w:id="14" w:name="_Toc528828763"/>
      <w:r w:rsidRPr="00B70D1D">
        <w:rPr>
          <w:lang w:val="de-CH"/>
        </w:rPr>
        <w:t>Kandidat</w:t>
      </w:r>
      <w:r w:rsidR="00DA5A24" w:rsidRPr="00B70D1D">
        <w:rPr>
          <w:lang w:val="de-CH"/>
        </w:rPr>
        <w:t>in</w:t>
      </w:r>
      <w:bookmarkEnd w:id="14"/>
    </w:p>
    <w:p w14:paraId="4F3DCD35" w14:textId="21DB27C4" w:rsidR="002E384C" w:rsidRPr="00B70D1D" w:rsidRDefault="002E384C" w:rsidP="002E384C">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r>
      <w:r w:rsidR="00485F5A" w:rsidRPr="00B70D1D">
        <w:rPr>
          <w:lang w:val="de-CH"/>
        </w:rPr>
        <w:t>8707 Uetikon am See</w:t>
      </w:r>
      <w:r w:rsidRPr="00B70D1D">
        <w:rPr>
          <w:lang w:val="de-CH"/>
        </w:rPr>
        <w:br/>
      </w:r>
      <w:r w:rsidR="00485F5A" w:rsidRPr="00B70D1D">
        <w:rPr>
          <w:lang w:val="de-CH"/>
        </w:rPr>
        <w:t>Telefon</w:t>
      </w:r>
      <w:r w:rsidRPr="00B70D1D">
        <w:rPr>
          <w:lang w:val="de-CH"/>
        </w:rPr>
        <w:t>:</w:t>
      </w:r>
      <w:r w:rsidRPr="00B70D1D">
        <w:rPr>
          <w:lang w:val="de-CH"/>
        </w:rPr>
        <w:tab/>
      </w:r>
      <w:r w:rsidR="00485F5A" w:rsidRPr="00B70D1D">
        <w:rPr>
          <w:lang w:val="de-CH"/>
        </w:rPr>
        <w:t>079 517 38 89</w:t>
      </w:r>
    </w:p>
    <w:p w14:paraId="49EE3E91" w14:textId="3ED2365B" w:rsidR="002E384C" w:rsidRPr="00B70D1D" w:rsidRDefault="002E384C" w:rsidP="002E384C">
      <w:pPr>
        <w:pStyle w:val="berschrift3"/>
        <w:rPr>
          <w:lang w:val="de-CH"/>
        </w:rPr>
      </w:pPr>
      <w:bookmarkStart w:id="15" w:name="_Toc528828764"/>
      <w:r w:rsidRPr="00B70D1D">
        <w:rPr>
          <w:lang w:val="de-CH"/>
        </w:rPr>
        <w:t>Fachvorgesetzter</w:t>
      </w:r>
      <w:bookmarkEnd w:id="15"/>
    </w:p>
    <w:p w14:paraId="2E2F9D1C" w14:textId="6F913FD9" w:rsidR="002E384C" w:rsidRPr="00B70D1D" w:rsidRDefault="002E384C" w:rsidP="002E384C">
      <w:pPr>
        <w:tabs>
          <w:tab w:val="left" w:pos="1134"/>
        </w:tabs>
        <w:rPr>
          <w:lang w:val="de-CH"/>
        </w:rPr>
      </w:pPr>
      <w:r w:rsidRPr="00B70D1D">
        <w:rPr>
          <w:lang w:val="de-CH"/>
        </w:rPr>
        <w:t>Name:</w:t>
      </w:r>
      <w:r w:rsidRPr="00B70D1D">
        <w:rPr>
          <w:lang w:val="de-CH"/>
        </w:rPr>
        <w:tab/>
      </w:r>
      <w:r w:rsidR="000231F2" w:rsidRPr="00B70D1D">
        <w:rPr>
          <w:lang w:val="de-CH"/>
        </w:rPr>
        <w:t>Patrick Maurer</w:t>
      </w:r>
      <w:r w:rsidRPr="00B70D1D">
        <w:rPr>
          <w:lang w:val="de-CH"/>
        </w:rPr>
        <w:br/>
        <w:t>Adresse:</w:t>
      </w:r>
      <w:r w:rsidRPr="00B70D1D">
        <w:rPr>
          <w:lang w:val="de-CH"/>
        </w:rPr>
        <w:tab/>
      </w:r>
      <w:r w:rsidR="004238C9" w:rsidRPr="00B70D1D">
        <w:rPr>
          <w:lang w:val="de-CH"/>
        </w:rPr>
        <w:t>Freilagerstrasse 28</w:t>
      </w:r>
      <w:r w:rsidRPr="00B70D1D">
        <w:rPr>
          <w:lang w:val="de-CH"/>
        </w:rPr>
        <w:br/>
        <w:t>PLZ/Ort:</w:t>
      </w:r>
      <w:r w:rsidRPr="00B70D1D">
        <w:rPr>
          <w:lang w:val="de-CH"/>
        </w:rPr>
        <w:tab/>
      </w:r>
      <w:r w:rsidR="004238C9" w:rsidRPr="00B70D1D">
        <w:rPr>
          <w:lang w:val="de-CH"/>
        </w:rPr>
        <w:t>8047 Zürich</w:t>
      </w:r>
      <w:r w:rsidRPr="00B70D1D">
        <w:rPr>
          <w:lang w:val="de-CH"/>
        </w:rPr>
        <w:br/>
        <w:t>E-Mail:</w:t>
      </w:r>
      <w:r w:rsidRPr="00B70D1D">
        <w:rPr>
          <w:lang w:val="de-CH"/>
        </w:rPr>
        <w:tab/>
      </w:r>
      <w:r w:rsidR="002E5A60" w:rsidRPr="00B70D1D">
        <w:rPr>
          <w:lang w:val="de-CH"/>
        </w:rPr>
        <w:t>patrick.maurer@atos.net</w:t>
      </w:r>
    </w:p>
    <w:p w14:paraId="7E6B7700" w14:textId="63DC68E1" w:rsidR="002E384C" w:rsidRPr="00B70D1D" w:rsidRDefault="002E384C" w:rsidP="002E384C">
      <w:pPr>
        <w:pStyle w:val="berschrift3"/>
        <w:rPr>
          <w:lang w:val="de-CH"/>
        </w:rPr>
      </w:pPr>
      <w:bookmarkStart w:id="16" w:name="_Toc528828765"/>
      <w:r w:rsidRPr="00B70D1D">
        <w:rPr>
          <w:lang w:val="de-CH"/>
        </w:rPr>
        <w:t>Ausbildungsverantwortlicher</w:t>
      </w:r>
      <w:bookmarkEnd w:id="16"/>
    </w:p>
    <w:p w14:paraId="7BC145EA" w14:textId="4B98C8D0" w:rsidR="002E384C" w:rsidRPr="00B70D1D" w:rsidRDefault="002E384C" w:rsidP="002E384C">
      <w:pPr>
        <w:tabs>
          <w:tab w:val="left" w:pos="1134"/>
        </w:tabs>
        <w:rPr>
          <w:lang w:val="de-CH"/>
        </w:rPr>
      </w:pPr>
      <w:r w:rsidRPr="00B70D1D">
        <w:rPr>
          <w:lang w:val="de-CH"/>
        </w:rPr>
        <w:t>Name:</w:t>
      </w:r>
      <w:r w:rsidRPr="00B70D1D">
        <w:rPr>
          <w:lang w:val="de-CH"/>
        </w:rPr>
        <w:tab/>
      </w:r>
      <w:r w:rsidR="00C059AD" w:rsidRPr="00B70D1D">
        <w:rPr>
          <w:lang w:val="de-CH"/>
        </w:rPr>
        <w:t>Jonas Knoll</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r>
      <w:r w:rsidR="00485F5A" w:rsidRPr="00B70D1D">
        <w:rPr>
          <w:lang w:val="de-CH"/>
        </w:rPr>
        <w:t>Telefon</w:t>
      </w:r>
      <w:r w:rsidRPr="00B70D1D">
        <w:rPr>
          <w:lang w:val="de-CH"/>
        </w:rPr>
        <w:t>:</w:t>
      </w:r>
      <w:r w:rsidRPr="00B70D1D">
        <w:rPr>
          <w:lang w:val="de-CH"/>
        </w:rPr>
        <w:tab/>
      </w:r>
      <w:r w:rsidR="00C059AD" w:rsidRPr="00B70D1D">
        <w:rPr>
          <w:lang w:val="de-CH"/>
        </w:rPr>
        <w:t>058 558 38 58</w:t>
      </w:r>
      <w:r w:rsidRPr="00B70D1D">
        <w:rPr>
          <w:lang w:val="de-CH"/>
        </w:rPr>
        <w:br/>
        <w:t>E-Mail:</w:t>
      </w:r>
      <w:r w:rsidRPr="00B70D1D">
        <w:rPr>
          <w:lang w:val="de-CH"/>
        </w:rPr>
        <w:tab/>
      </w:r>
      <w:r w:rsidR="00C059AD" w:rsidRPr="00B70D1D">
        <w:rPr>
          <w:lang w:val="de-CH"/>
        </w:rPr>
        <w:t>jonas.knoll@siemens.com</w:t>
      </w:r>
    </w:p>
    <w:p w14:paraId="0EC67FEC" w14:textId="73AB1A1A" w:rsidR="002E384C" w:rsidRPr="00B70D1D" w:rsidRDefault="002E384C" w:rsidP="002E384C">
      <w:pPr>
        <w:pStyle w:val="berschrift3"/>
        <w:rPr>
          <w:lang w:val="de-CH"/>
        </w:rPr>
      </w:pPr>
      <w:bookmarkStart w:id="17" w:name="_Toc528828766"/>
      <w:r w:rsidRPr="00B70D1D">
        <w:rPr>
          <w:lang w:val="de-CH"/>
        </w:rPr>
        <w:t>Experte</w:t>
      </w:r>
      <w:bookmarkEnd w:id="17"/>
    </w:p>
    <w:p w14:paraId="62FEC291" w14:textId="698D55FE" w:rsidR="002E384C" w:rsidRPr="00B70D1D" w:rsidRDefault="002E384C" w:rsidP="00C059AD">
      <w:pPr>
        <w:tabs>
          <w:tab w:val="left" w:pos="1134"/>
        </w:tabs>
        <w:rPr>
          <w:lang w:val="de-CH"/>
        </w:rPr>
      </w:pPr>
      <w:r w:rsidRPr="00B70D1D">
        <w:rPr>
          <w:lang w:val="de-CH"/>
        </w:rPr>
        <w:t>Name:</w:t>
      </w:r>
      <w:r w:rsidRPr="00B70D1D">
        <w:rPr>
          <w:lang w:val="de-CH"/>
        </w:rPr>
        <w:tab/>
      </w:r>
      <w:r w:rsidR="00C059AD" w:rsidRPr="00B70D1D">
        <w:rPr>
          <w:lang w:val="de-CH"/>
        </w:rPr>
        <w:t>Remo Steinmann</w:t>
      </w:r>
      <w:r w:rsidRPr="00B70D1D">
        <w:rPr>
          <w:lang w:val="de-CH"/>
        </w:rPr>
        <w:br/>
        <w:t>Adresse:</w:t>
      </w:r>
      <w:r w:rsidRPr="00B70D1D">
        <w:rPr>
          <w:lang w:val="de-CH"/>
        </w:rPr>
        <w:tab/>
      </w:r>
      <w:r w:rsidR="00C059AD" w:rsidRPr="00B70D1D">
        <w:rPr>
          <w:lang w:val="de-CH"/>
        </w:rPr>
        <w:t>Freilagerstrasse 40</w:t>
      </w:r>
      <w:r w:rsidRPr="00B70D1D">
        <w:rPr>
          <w:lang w:val="de-CH"/>
        </w:rPr>
        <w:br/>
        <w:t>PLZ/Ort:</w:t>
      </w:r>
      <w:r w:rsidRPr="00B70D1D">
        <w:rPr>
          <w:lang w:val="de-CH"/>
        </w:rPr>
        <w:tab/>
      </w:r>
      <w:r w:rsidR="00C059AD" w:rsidRPr="00B70D1D">
        <w:rPr>
          <w:lang w:val="de-CH"/>
        </w:rPr>
        <w:t>8047 Zürich</w:t>
      </w:r>
      <w:r w:rsidRPr="00B70D1D">
        <w:rPr>
          <w:lang w:val="de-CH"/>
        </w:rPr>
        <w:br/>
        <w:t>E-Mail:</w:t>
      </w:r>
      <w:r w:rsidR="00C059AD" w:rsidRPr="00B70D1D">
        <w:rPr>
          <w:lang w:val="de-CH"/>
        </w:rPr>
        <w:tab/>
        <w:t>remo.steinmann@siemens.com</w:t>
      </w:r>
    </w:p>
    <w:p w14:paraId="76507F86" w14:textId="77777777" w:rsidR="002E384C" w:rsidRPr="00B70D1D" w:rsidRDefault="002E384C">
      <w:pPr>
        <w:rPr>
          <w:lang w:val="de-CH"/>
        </w:rPr>
      </w:pPr>
      <w:r w:rsidRPr="00B70D1D">
        <w:rPr>
          <w:lang w:val="de-CH"/>
        </w:rPr>
        <w:br w:type="page"/>
      </w:r>
    </w:p>
    <w:p w14:paraId="3EE3C581" w14:textId="78C41092" w:rsidR="003B7ACB" w:rsidRPr="00B70D1D" w:rsidRDefault="003B7ACB" w:rsidP="003B7ACB">
      <w:pPr>
        <w:pStyle w:val="berschrift2"/>
        <w:rPr>
          <w:lang w:val="de-CH"/>
        </w:rPr>
      </w:pPr>
      <w:bookmarkStart w:id="18" w:name="_Toc528828767"/>
      <w:r w:rsidRPr="00B70D1D">
        <w:rPr>
          <w:lang w:val="de-CH"/>
        </w:rPr>
        <w:lastRenderedPageBreak/>
        <w:t>Aufgabenstellung</w:t>
      </w:r>
      <w:bookmarkEnd w:id="18"/>
    </w:p>
    <w:p w14:paraId="14BCB8E3" w14:textId="223F2869" w:rsidR="00B576A0" w:rsidRPr="00B70D1D" w:rsidRDefault="00B576A0" w:rsidP="00B576A0">
      <w:pPr>
        <w:rPr>
          <w:lang w:val="de-CH"/>
        </w:rPr>
      </w:pPr>
      <w:r w:rsidRPr="00B70D1D">
        <w:rPr>
          <w:lang w:val="de-CH"/>
        </w:rPr>
        <w:t xml:space="preserve">Im eingereichten Projektbeschrieb ist beschrieben was das Programm schlussendlich können muss. </w:t>
      </w:r>
    </w:p>
    <w:p w14:paraId="3180011E" w14:textId="1CADFB6F" w:rsidR="00C059AD" w:rsidRPr="00B70D1D" w:rsidRDefault="0087107F" w:rsidP="0087107F">
      <w:pPr>
        <w:pStyle w:val="berschrift3"/>
        <w:rPr>
          <w:lang w:val="de-CH"/>
        </w:rPr>
      </w:pPr>
      <w:bookmarkStart w:id="19" w:name="_Toc528828768"/>
      <w:r w:rsidRPr="00B70D1D">
        <w:rPr>
          <w:lang w:val="de-CH"/>
        </w:rPr>
        <w:t>Projektantrag</w:t>
      </w:r>
      <w:bookmarkEnd w:id="19"/>
    </w:p>
    <w:p w14:paraId="59938865" w14:textId="4BF70A0E" w:rsidR="00547AA7" w:rsidRPr="00B70D1D" w:rsidRDefault="004A1411" w:rsidP="00547AA7">
      <w:pPr>
        <w:rPr>
          <w:lang w:val="de-CH"/>
        </w:rPr>
      </w:pPr>
      <w:r w:rsidRPr="00B70D1D">
        <w:rPr>
          <w:lang w:val="de-CH"/>
        </w:rPr>
        <w:t>Der Projektantrag wurde schon im Voraus dem Auftraggeber zugesendet.</w:t>
      </w:r>
    </w:p>
    <w:p w14:paraId="4A239316" w14:textId="234922A7" w:rsidR="00B70D1D" w:rsidRDefault="00E030A3" w:rsidP="0087107F">
      <w:pPr>
        <w:rPr>
          <w:lang w:val="de-CH"/>
        </w:rPr>
      </w:pPr>
      <w:r w:rsidRPr="00B70D1D">
        <w:rPr>
          <w:noProof/>
          <w:lang w:val="de-CH"/>
        </w:rPr>
        <w:lastRenderedPageBreak/>
        <w:drawing>
          <wp:inline distT="0" distB="0" distL="0" distR="0" wp14:anchorId="4CE72910" wp14:editId="3E062207">
            <wp:extent cx="5688965" cy="73583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7358380"/>
                    </a:xfrm>
                    <a:prstGeom prst="rect">
                      <a:avLst/>
                    </a:prstGeom>
                    <a:noFill/>
                    <a:ln>
                      <a:noFill/>
                    </a:ln>
                  </pic:spPr>
                </pic:pic>
              </a:graphicData>
            </a:graphic>
          </wp:inline>
        </w:drawing>
      </w:r>
    </w:p>
    <w:p w14:paraId="47C31DBC" w14:textId="77777777" w:rsidR="00B70D1D" w:rsidRDefault="00B70D1D">
      <w:pPr>
        <w:rPr>
          <w:lang w:val="de-CH"/>
        </w:rPr>
      </w:pPr>
      <w:r>
        <w:rPr>
          <w:lang w:val="de-CH"/>
        </w:rPr>
        <w:br w:type="page"/>
      </w:r>
    </w:p>
    <w:p w14:paraId="39E7FC2B" w14:textId="2DD39D45" w:rsidR="00B576A0" w:rsidRPr="00B70D1D" w:rsidRDefault="00B576A0" w:rsidP="00B576A0">
      <w:pPr>
        <w:pStyle w:val="berschrift3"/>
        <w:rPr>
          <w:lang w:val="de-CH"/>
        </w:rPr>
      </w:pPr>
      <w:bookmarkStart w:id="20" w:name="_Toc528828770"/>
      <w:r w:rsidRPr="00B70D1D">
        <w:rPr>
          <w:lang w:val="de-CH"/>
        </w:rPr>
        <w:lastRenderedPageBreak/>
        <w:t>Anforderungen des Moduls</w:t>
      </w:r>
      <w:bookmarkEnd w:id="20"/>
    </w:p>
    <w:p w14:paraId="0551B23B" w14:textId="70B3B9B3"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Multiuser-Applikation</w:t>
      </w:r>
    </w:p>
    <w:p w14:paraId="2A2F3FC7"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Objektorientierte Programmiersprache</w:t>
      </w:r>
    </w:p>
    <w:p w14:paraId="71AE6D90"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Relationale Datenbank muss erstellt werden</w:t>
      </w:r>
    </w:p>
    <w:p w14:paraId="4BAE16F6" w14:textId="77777777" w:rsidR="00B576A0" w:rsidRPr="00B70D1D" w:rsidRDefault="00B576A0" w:rsidP="00B576A0">
      <w:pPr>
        <w:pStyle w:val="Listenabsatz"/>
        <w:numPr>
          <w:ilvl w:val="0"/>
          <w:numId w:val="44"/>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Viele Clients müssen auf die Datenbank zugreifen können</w:t>
      </w:r>
    </w:p>
    <w:p w14:paraId="16288D6F" w14:textId="7884245A" w:rsidR="00E030A3" w:rsidRPr="00B70D1D" w:rsidRDefault="00E030A3" w:rsidP="0087107F">
      <w:pPr>
        <w:rPr>
          <w:lang w:val="de-CH"/>
        </w:rPr>
      </w:pPr>
    </w:p>
    <w:p w14:paraId="753989E9" w14:textId="58019859" w:rsidR="008414FF" w:rsidRPr="00B70D1D" w:rsidRDefault="008414FF" w:rsidP="008414FF">
      <w:pPr>
        <w:pStyle w:val="berschrift3"/>
        <w:rPr>
          <w:lang w:val="de-CH"/>
        </w:rPr>
      </w:pPr>
      <w:bookmarkStart w:id="21" w:name="_Toc528828771"/>
      <w:r w:rsidRPr="00B70D1D">
        <w:rPr>
          <w:lang w:val="de-CH"/>
        </w:rPr>
        <w:t>Technologiestack</w:t>
      </w:r>
      <w:bookmarkEnd w:id="21"/>
    </w:p>
    <w:p w14:paraId="5122BC9C" w14:textId="2E4364EA" w:rsidR="008414FF" w:rsidRPr="00B70D1D" w:rsidRDefault="008414FF" w:rsidP="008414FF">
      <w:pPr>
        <w:tabs>
          <w:tab w:val="left" w:pos="2835"/>
        </w:tabs>
        <w:rPr>
          <w:lang w:val="de-CH"/>
        </w:rPr>
      </w:pPr>
      <w:r w:rsidRPr="00B70D1D">
        <w:rPr>
          <w:lang w:val="de-CH"/>
        </w:rPr>
        <w:t>IDE:</w:t>
      </w:r>
      <w:r w:rsidRPr="00B70D1D">
        <w:rPr>
          <w:lang w:val="de-CH"/>
        </w:rPr>
        <w:tab/>
        <w:t>Visual Studio 2017</w:t>
      </w:r>
      <w:r w:rsidRPr="00B70D1D">
        <w:rPr>
          <w:lang w:val="de-CH"/>
        </w:rPr>
        <w:br/>
        <w:t>Datenbank:</w:t>
      </w:r>
      <w:r w:rsidRPr="00B70D1D">
        <w:rPr>
          <w:lang w:val="de-CH"/>
        </w:rPr>
        <w:tab/>
        <w:t>SQL Server Management Studio</w:t>
      </w:r>
      <w:r w:rsidRPr="00B70D1D">
        <w:rPr>
          <w:lang w:val="de-CH"/>
        </w:rPr>
        <w:br/>
        <w:t xml:space="preserve">Fronend: </w:t>
      </w:r>
      <w:r w:rsidRPr="00B70D1D">
        <w:rPr>
          <w:lang w:val="de-CH"/>
        </w:rPr>
        <w:tab/>
        <w:t>Razor</w:t>
      </w:r>
      <w:r w:rsidRPr="00B70D1D">
        <w:rPr>
          <w:lang w:val="de-CH"/>
        </w:rPr>
        <w:br/>
        <w:t>Backend:</w:t>
      </w:r>
      <w:r w:rsidRPr="00B70D1D">
        <w:rPr>
          <w:lang w:val="de-CH"/>
        </w:rPr>
        <w:tab/>
        <w:t>ASP.NET MVC</w:t>
      </w:r>
      <w:r w:rsidRPr="00B70D1D">
        <w:rPr>
          <w:lang w:val="de-CH"/>
        </w:rPr>
        <w:br/>
        <w:t>Versionierung:</w:t>
      </w:r>
      <w:r w:rsidRPr="00B70D1D">
        <w:rPr>
          <w:lang w:val="de-CH"/>
        </w:rPr>
        <w:tab/>
        <w:t>GitHub und TortoiseGit</w:t>
      </w:r>
    </w:p>
    <w:p w14:paraId="6864886D" w14:textId="5976F854" w:rsidR="004A1411" w:rsidRPr="00B70D1D" w:rsidRDefault="003B7ACB" w:rsidP="003B7ACB">
      <w:pPr>
        <w:pStyle w:val="berschrift2"/>
        <w:rPr>
          <w:lang w:val="de-CH"/>
        </w:rPr>
      </w:pPr>
      <w:bookmarkStart w:id="22" w:name="_Toc528828772"/>
      <w:r w:rsidRPr="00B70D1D">
        <w:rPr>
          <w:lang w:val="de-CH"/>
        </w:rPr>
        <w:t>Projektorganisation</w:t>
      </w:r>
      <w:bookmarkEnd w:id="22"/>
    </w:p>
    <w:p w14:paraId="44218FC6" w14:textId="77777777" w:rsidR="004A1411" w:rsidRPr="00B70D1D" w:rsidRDefault="004A1411">
      <w:pPr>
        <w:rPr>
          <w:b/>
          <w:color w:val="0066A2"/>
          <w:sz w:val="24"/>
          <w:szCs w:val="26"/>
          <w:lang w:val="de-CH"/>
        </w:rPr>
      </w:pPr>
      <w:r w:rsidRPr="00B70D1D">
        <w:rPr>
          <w:lang w:val="de-CH"/>
        </w:rPr>
        <w:br w:type="page"/>
      </w:r>
    </w:p>
    <w:p w14:paraId="239CF424" w14:textId="6AD7454A" w:rsidR="000231F2" w:rsidRPr="00B70D1D" w:rsidRDefault="000231F2" w:rsidP="000231F2">
      <w:pPr>
        <w:pStyle w:val="berschrift3"/>
        <w:rPr>
          <w:lang w:val="de-CH"/>
        </w:rPr>
      </w:pPr>
      <w:bookmarkStart w:id="23" w:name="_Toc528828773"/>
      <w:r w:rsidRPr="00B70D1D">
        <w:rPr>
          <w:lang w:val="de-CH"/>
        </w:rPr>
        <w:lastRenderedPageBreak/>
        <w:t>Projektmanagement Methode</w:t>
      </w:r>
      <w:bookmarkEnd w:id="23"/>
    </w:p>
    <w:p w14:paraId="5F8A14C1" w14:textId="15C90F9E" w:rsidR="00EC0283" w:rsidRPr="00B70D1D" w:rsidRDefault="00753913" w:rsidP="00EC0283">
      <w:pPr>
        <w:rPr>
          <w:lang w:val="de-CH"/>
        </w:rPr>
      </w:pPr>
      <w:r w:rsidRPr="00B70D1D">
        <w:rPr>
          <w:lang w:val="de-CH"/>
        </w:rPr>
        <w:t>Viele Projektmanagement Methoden sind eher darauf ausgerichtet, dass man diese im Team verwenden kann. Deswegen habe ich mich entschieden die Probe IPA mit IPERKA zu realisieren, da es sich sehr gut dafür eignet wenn man alleine arbeitet.</w:t>
      </w:r>
      <w:r w:rsidRPr="00B70D1D">
        <w:rPr>
          <w:lang w:val="de-CH"/>
        </w:rPr>
        <w:br/>
        <w:t>Zudem kann man seine Arbeitsschritte im IPERKA genau auf jede Phase zuteilen, denn es ist ganz einfach aufgebaut.</w:t>
      </w:r>
    </w:p>
    <w:p w14:paraId="471C2EB6" w14:textId="39069FA3" w:rsidR="000231F2" w:rsidRPr="00B70D1D" w:rsidRDefault="00596600" w:rsidP="000231F2">
      <w:pPr>
        <w:rPr>
          <w:lang w:val="de-CH"/>
        </w:rPr>
      </w:pPr>
      <w:r w:rsidRPr="00B70D1D">
        <w:rPr>
          <w:noProof/>
          <w:lang w:val="de-CH"/>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5D43E0" w:rsidRPr="008136A2" w:rsidRDefault="005D43E0"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5D43E0" w:rsidRPr="008136A2" w:rsidRDefault="005D43E0"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5D43E0" w:rsidRPr="008136A2" w:rsidRDefault="005D43E0"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5D43E0" w:rsidRPr="008136A2" w:rsidRDefault="005D43E0"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5D43E0" w:rsidRPr="008136A2" w:rsidRDefault="005D43E0"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5D43E0" w:rsidRPr="008136A2" w:rsidRDefault="005D43E0"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5D43E0" w:rsidRPr="00E51ECD" w:rsidRDefault="005D43E0"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5D43E0" w:rsidRPr="00E51ECD" w:rsidRDefault="005D43E0"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5D43E0" w:rsidRPr="0024784C" w:rsidRDefault="005D43E0"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5D43E0" w:rsidRPr="0024784C" w:rsidRDefault="005D43E0"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sidRPr="00B70D1D">
        <w:rPr>
          <w:noProof/>
          <w:lang w:val="de-CH"/>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5D43E0" w:rsidRPr="0024784C" w:rsidRDefault="005D43E0"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5D43E0" w:rsidRPr="0024784C" w:rsidRDefault="005D43E0"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sidRPr="00B70D1D">
        <w:rPr>
          <w:noProof/>
          <w:lang w:val="de-CH"/>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1F906A2" w14:textId="77777777" w:rsidR="003E0AD6" w:rsidRPr="00B70D1D" w:rsidRDefault="003E0AD6">
      <w:pPr>
        <w:rPr>
          <w:b/>
          <w:color w:val="0066A2"/>
          <w:sz w:val="24"/>
          <w:szCs w:val="26"/>
          <w:lang w:val="de-CH"/>
        </w:rPr>
      </w:pPr>
      <w:r w:rsidRPr="00B70D1D">
        <w:rPr>
          <w:lang w:val="de-CH"/>
        </w:rPr>
        <w:br w:type="page"/>
      </w:r>
    </w:p>
    <w:p w14:paraId="462A3A2F" w14:textId="7EF46CA6" w:rsidR="003B7ACB" w:rsidRPr="00B70D1D" w:rsidRDefault="003B7ACB" w:rsidP="003B7ACB">
      <w:pPr>
        <w:pStyle w:val="berschrift2"/>
        <w:rPr>
          <w:lang w:val="de-CH"/>
        </w:rPr>
      </w:pPr>
      <w:bookmarkStart w:id="24" w:name="_Toc528828774"/>
      <w:r w:rsidRPr="00B70D1D">
        <w:rPr>
          <w:lang w:val="de-CH"/>
        </w:rPr>
        <w:lastRenderedPageBreak/>
        <w:t>Vorkenntnisse</w:t>
      </w:r>
      <w:bookmarkEnd w:id="24"/>
    </w:p>
    <w:p w14:paraId="56B88725" w14:textId="1741FD71" w:rsidR="00DA5A24" w:rsidRPr="00B70D1D" w:rsidRDefault="004A1411" w:rsidP="00DA5A24">
      <w:pPr>
        <w:rPr>
          <w:lang w:val="de-CH"/>
        </w:rPr>
      </w:pPr>
      <w:r w:rsidRPr="00B70D1D">
        <w:rPr>
          <w:lang w:val="de-CH"/>
        </w:rPr>
        <w:t>Folgende Vorkenntnisse habe ich während der Lehre gesammelt:</w:t>
      </w:r>
    </w:p>
    <w:p w14:paraId="175512CC" w14:textId="601192C7"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ASP.NET MVC (6 Monate)</w:t>
      </w:r>
    </w:p>
    <w:p w14:paraId="1D38B8C2" w14:textId="4F5FF035"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SQL (Erfahrungen aus dem Basislehrjahr)</w:t>
      </w:r>
    </w:p>
    <w:p w14:paraId="2E8EF3E7" w14:textId="5114E361"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mit ReSharper (3 Jahre)</w:t>
      </w:r>
    </w:p>
    <w:p w14:paraId="2963E578" w14:textId="538DC784" w:rsidR="004A1411" w:rsidRPr="00B70D1D" w:rsidRDefault="004A1411"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&amp; TortoiseGit (2,5 Jahre)</w:t>
      </w:r>
    </w:p>
    <w:p w14:paraId="012BE96D" w14:textId="5B1902AB" w:rsidR="004A1411"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Angular Typescript (1 Jahr)</w:t>
      </w:r>
    </w:p>
    <w:p w14:paraId="698837DB" w14:textId="31D782C7" w:rsidR="00FF71EF" w:rsidRPr="00B70D1D" w:rsidRDefault="00FF71EF"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Visual Studio Code (1 Jahr)</w:t>
      </w:r>
    </w:p>
    <w:p w14:paraId="33C0D20D" w14:textId="65BF0A1D"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C# (1 Jahr)</w:t>
      </w:r>
    </w:p>
    <w:p w14:paraId="6CF3DFA6" w14:textId="32AA7514" w:rsidR="00325C6E" w:rsidRPr="00B70D1D" w:rsidRDefault="00325C6E" w:rsidP="004A1411">
      <w:pPr>
        <w:pStyle w:val="Listenabsatz"/>
        <w:numPr>
          <w:ilvl w:val="0"/>
          <w:numId w:val="45"/>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jQuery (3 Monate)</w:t>
      </w:r>
    </w:p>
    <w:p w14:paraId="1ACCA466" w14:textId="32A353A8" w:rsidR="003B7ACB" w:rsidRPr="00B70D1D" w:rsidRDefault="003B7ACB" w:rsidP="003B7ACB">
      <w:pPr>
        <w:pStyle w:val="berschrift2"/>
        <w:rPr>
          <w:lang w:val="de-CH"/>
        </w:rPr>
      </w:pPr>
      <w:bookmarkStart w:id="25" w:name="_Toc528828775"/>
      <w:r w:rsidRPr="00B70D1D">
        <w:rPr>
          <w:lang w:val="de-CH"/>
        </w:rPr>
        <w:t>Vorarbeiten</w:t>
      </w:r>
      <w:bookmarkEnd w:id="25"/>
    </w:p>
    <w:p w14:paraId="3ECD14EB" w14:textId="487AAF25" w:rsidR="00FF71EF" w:rsidRPr="00B70D1D" w:rsidRDefault="00824F88" w:rsidP="00FF71EF">
      <w:pPr>
        <w:rPr>
          <w:lang w:val="de-CH"/>
        </w:rPr>
      </w:pPr>
      <w:r w:rsidRPr="00B70D1D">
        <w:rPr>
          <w:lang w:val="de-CH"/>
        </w:rPr>
        <w:t>Bevor das Projekt offiziell begonnen hat</w:t>
      </w:r>
      <w:r w:rsidR="00FF71EF" w:rsidRPr="00B70D1D">
        <w:rPr>
          <w:lang w:val="de-CH"/>
        </w:rPr>
        <w:t>, wurden schon kleine Vorarbeiten geleistet. Damit kann man den Stress während der Endspurtphase etwas geringer machen.</w:t>
      </w:r>
    </w:p>
    <w:p w14:paraId="3DA357BD" w14:textId="715A5764"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Die </w:t>
      </w:r>
      <w:r w:rsidR="00325C6E" w:rsidRPr="00B70D1D">
        <w:rPr>
          <w:rFonts w:ascii="Segoe UI" w:eastAsia="Times New Roman" w:hAnsi="Segoe UI" w:cs="Times New Roman"/>
          <w:color w:val="auto"/>
          <w:sz w:val="18"/>
          <w:szCs w:val="20"/>
          <w:lang w:val="de-CH" w:eastAsia="en-US"/>
        </w:rPr>
        <w:t>Gliederung</w:t>
      </w:r>
      <w:r w:rsidRPr="00B70D1D">
        <w:rPr>
          <w:rFonts w:ascii="Segoe UI" w:eastAsia="Times New Roman" w:hAnsi="Segoe UI" w:cs="Times New Roman"/>
          <w:color w:val="auto"/>
          <w:sz w:val="18"/>
          <w:szCs w:val="20"/>
          <w:lang w:val="de-CH" w:eastAsia="en-US"/>
        </w:rPr>
        <w:t xml:space="preserve"> dieser Dokument</w:t>
      </w:r>
      <w:r w:rsidR="00325C6E" w:rsidRPr="00B70D1D">
        <w:rPr>
          <w:rFonts w:ascii="Segoe UI" w:eastAsia="Times New Roman" w:hAnsi="Segoe UI" w:cs="Times New Roman"/>
          <w:color w:val="auto"/>
          <w:sz w:val="18"/>
          <w:szCs w:val="20"/>
          <w:lang w:val="de-CH" w:eastAsia="en-US"/>
        </w:rPr>
        <w:t>ation wurde schon erstellt. Jede IPA ist verschieden, doch einige Punkte braucht es bei jeder Dokumentation</w:t>
      </w:r>
    </w:p>
    <w:p w14:paraId="64E54AF1" w14:textId="37F7ADBC"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IPERKA Abbildung, da dieses Thema bereits im ersten Lehrjahr bearbeitet wurde</w:t>
      </w:r>
    </w:p>
    <w:p w14:paraId="23CB0151" w14:textId="4F1FAFC8" w:rsidR="00FF71EF" w:rsidRPr="00B70D1D" w:rsidRDefault="004556E2"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Git Repository wurde bereitgestellt, Link ist mit Remo Steinmann geteilt</w:t>
      </w:r>
    </w:p>
    <w:p w14:paraId="729BF13B" w14:textId="22E50E98" w:rsidR="00FF71EF" w:rsidRPr="00B70D1D" w:rsidRDefault="00FF71EF" w:rsidP="00FF71EF">
      <w:pPr>
        <w:pStyle w:val="Listenabsatz"/>
        <w:numPr>
          <w:ilvl w:val="0"/>
          <w:numId w:val="46"/>
        </w:numPr>
        <w:rPr>
          <w:rFonts w:ascii="Segoe UI" w:eastAsia="Times New Roman" w:hAnsi="Segoe UI" w:cs="Times New Roman"/>
          <w:color w:val="auto"/>
          <w:sz w:val="18"/>
          <w:szCs w:val="20"/>
          <w:lang w:val="de-CH" w:eastAsia="en-US"/>
        </w:rPr>
      </w:pPr>
      <w:r w:rsidRPr="00B70D1D">
        <w:rPr>
          <w:rFonts w:ascii="Segoe UI" w:eastAsia="Times New Roman" w:hAnsi="Segoe UI" w:cs="Times New Roman"/>
          <w:color w:val="auto"/>
          <w:sz w:val="18"/>
          <w:szCs w:val="20"/>
          <w:lang w:val="de-CH" w:eastAsia="en-US"/>
        </w:rPr>
        <w:t xml:space="preserve">Inhalte </w:t>
      </w:r>
      <w:r w:rsidR="00325C6E" w:rsidRPr="00B70D1D">
        <w:rPr>
          <w:rFonts w:ascii="Segoe UI" w:eastAsia="Times New Roman" w:hAnsi="Segoe UI" w:cs="Times New Roman"/>
          <w:color w:val="auto"/>
          <w:sz w:val="18"/>
          <w:szCs w:val="20"/>
          <w:lang w:val="de-CH" w:eastAsia="en-US"/>
        </w:rPr>
        <w:t>welche schon im Voraus dokumentiert werden können, wurden erstellt</w:t>
      </w:r>
    </w:p>
    <w:p w14:paraId="610E43C7" w14:textId="77777777" w:rsidR="00824F88" w:rsidRPr="00B70D1D" w:rsidRDefault="00824F88" w:rsidP="00824F88">
      <w:pPr>
        <w:rPr>
          <w:lang w:val="de-CH"/>
        </w:rPr>
      </w:pPr>
      <w:r w:rsidRPr="00B70D1D">
        <w:rPr>
          <w:lang w:val="de-CH"/>
        </w:rPr>
        <w:t>Die Struktur dieser Dokumentation wurde erstellt. Alle IPA Dokumentationen sind zwar verschieden, aber es hat ein paar Titel welche alle haben sollten. Über die wichtigsten Punkte wurde in einem Kurs bei Atos informiert und anschliessend umgesetzt.</w:t>
      </w:r>
      <w:r w:rsidRPr="00B70D1D">
        <w:rPr>
          <w:lang w:val="de-CH"/>
        </w:rPr>
        <w:br/>
        <w:t>Ein Teil dieser Doku ist die Abbildung und Beschreibung vom IPERKA. Da dieses Thema bereits im ersten Lehrjahr behandelt wurde, konnte das Wissen benutzt werden um die Grafik schon im Voraus zu erstellen.</w:t>
      </w:r>
    </w:p>
    <w:p w14:paraId="2A31CE9E" w14:textId="6881C445" w:rsidR="003B7ACB" w:rsidRPr="00B70D1D" w:rsidRDefault="003B7ACB" w:rsidP="003B7ACB">
      <w:pPr>
        <w:pStyle w:val="berschrift2"/>
        <w:rPr>
          <w:lang w:val="de-CH"/>
        </w:rPr>
      </w:pPr>
      <w:bookmarkStart w:id="26" w:name="_Toc528828776"/>
      <w:r w:rsidRPr="00B70D1D">
        <w:rPr>
          <w:lang w:val="de-CH"/>
        </w:rPr>
        <w:t>Firmenstandards</w:t>
      </w:r>
      <w:bookmarkEnd w:id="26"/>
    </w:p>
    <w:p w14:paraId="55538619" w14:textId="7200CAE1" w:rsidR="00801B46" w:rsidRDefault="003E0AD6" w:rsidP="003E0AD6">
      <w:pPr>
        <w:rPr>
          <w:lang w:val="de-CH"/>
        </w:rPr>
      </w:pPr>
      <w:r w:rsidRPr="00B70D1D">
        <w:rPr>
          <w:lang w:val="de-CH"/>
        </w:rPr>
        <w:t>Bei diesem Projekt stellt die Firma keine besonderen Standards. Tools und Technologie konnte selbt bestimmt werden.</w:t>
      </w:r>
      <w:r w:rsidRPr="00B70D1D">
        <w:rPr>
          <w:lang w:val="de-CH"/>
        </w:rPr>
        <w:br/>
      </w:r>
      <w:r w:rsidR="00D83D21" w:rsidRPr="00B70D1D">
        <w:rPr>
          <w:lang w:val="de-CH"/>
        </w:rPr>
        <w:t>Atos hat ein Standard Template für Dokumentationen. Dieses wurde verwendet um die Dokumentation dieses Projektes zu schreiben.</w:t>
      </w:r>
    </w:p>
    <w:p w14:paraId="237406B0" w14:textId="46F89576" w:rsidR="00DA3329" w:rsidRDefault="00DA3329" w:rsidP="00DA3329">
      <w:pPr>
        <w:pStyle w:val="berschrift2"/>
        <w:rPr>
          <w:lang w:val="de-CH"/>
        </w:rPr>
      </w:pPr>
      <w:r>
        <w:rPr>
          <w:lang w:val="de-CH"/>
        </w:rPr>
        <w:t>Zeitplan</w:t>
      </w:r>
    </w:p>
    <w:p w14:paraId="498AA223" w14:textId="7D95C003" w:rsidR="00DA3329" w:rsidRDefault="00DA3329" w:rsidP="00DA3329">
      <w:pPr>
        <w:pStyle w:val="berschrift3"/>
        <w:rPr>
          <w:lang w:val="de-CH"/>
        </w:rPr>
      </w:pPr>
      <w:r>
        <w:rPr>
          <w:lang w:val="de-CH"/>
        </w:rPr>
        <w:t>Meilensteine</w:t>
      </w:r>
    </w:p>
    <w:p w14:paraId="10F3C644" w14:textId="6A5919B7" w:rsidR="00DA3329" w:rsidRDefault="00DA3329" w:rsidP="00DA3329">
      <w:pPr>
        <w:rPr>
          <w:lang w:val="de-CH"/>
        </w:rPr>
      </w:pPr>
      <w:r>
        <w:rPr>
          <w:lang w:val="de-CH"/>
        </w:rPr>
        <w:t>Für das Projekt wurden Meilensteine festgelegt, welche die signifikanten Fortschritte eines Projektes darstellen.</w:t>
      </w:r>
    </w:p>
    <w:tbl>
      <w:tblPr>
        <w:tblStyle w:val="Gitternetztabelle4Akzent5"/>
        <w:tblW w:w="0" w:type="auto"/>
        <w:tblLook w:val="04A0" w:firstRow="1" w:lastRow="0" w:firstColumn="1" w:lastColumn="0" w:noHBand="0" w:noVBand="1"/>
      </w:tblPr>
      <w:tblGrid>
        <w:gridCol w:w="4474"/>
        <w:gridCol w:w="4475"/>
      </w:tblGrid>
      <w:tr w:rsidR="00984237" w:rsidRPr="005D43E0" w14:paraId="5BB7EB2B"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E445879" w14:textId="77777777" w:rsidR="00984237" w:rsidRDefault="00984237" w:rsidP="00DA3329">
            <w:pPr>
              <w:rPr>
                <w:lang w:val="de-CH"/>
              </w:rPr>
            </w:pPr>
          </w:p>
        </w:tc>
        <w:tc>
          <w:tcPr>
            <w:tcW w:w="4475" w:type="dxa"/>
          </w:tcPr>
          <w:p w14:paraId="6F02DBD2" w14:textId="77777777" w:rsidR="00984237" w:rsidRDefault="00984237" w:rsidP="00DA3329">
            <w:pPr>
              <w:cnfStyle w:val="100000000000" w:firstRow="1" w:lastRow="0" w:firstColumn="0" w:lastColumn="0" w:oddVBand="0" w:evenVBand="0" w:oddHBand="0" w:evenHBand="0" w:firstRowFirstColumn="0" w:firstRowLastColumn="0" w:lastRowFirstColumn="0" w:lastRowLastColumn="0"/>
              <w:rPr>
                <w:lang w:val="de-CH"/>
              </w:rPr>
            </w:pPr>
          </w:p>
        </w:tc>
      </w:tr>
      <w:tr w:rsidR="00984237" w:rsidRPr="005D43E0" w14:paraId="7AA022D5"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ABAD4AF" w14:textId="77777777" w:rsidR="00984237" w:rsidRDefault="00984237" w:rsidP="00DA3329">
            <w:pPr>
              <w:rPr>
                <w:lang w:val="de-CH"/>
              </w:rPr>
            </w:pPr>
          </w:p>
        </w:tc>
        <w:tc>
          <w:tcPr>
            <w:tcW w:w="4475" w:type="dxa"/>
          </w:tcPr>
          <w:p w14:paraId="2C7E0C07" w14:textId="77777777" w:rsidR="00984237" w:rsidRDefault="00984237" w:rsidP="00DA3329">
            <w:pPr>
              <w:cnfStyle w:val="000000100000" w:firstRow="0" w:lastRow="0" w:firstColumn="0" w:lastColumn="0" w:oddVBand="0" w:evenVBand="0" w:oddHBand="1" w:evenHBand="0" w:firstRowFirstColumn="0" w:firstRowLastColumn="0" w:lastRowFirstColumn="0" w:lastRowLastColumn="0"/>
              <w:rPr>
                <w:lang w:val="de-CH"/>
              </w:rPr>
            </w:pPr>
          </w:p>
        </w:tc>
      </w:tr>
      <w:tr w:rsidR="00984237" w:rsidRPr="005D43E0" w14:paraId="0B11CE4F"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39C5AF68" w14:textId="77777777" w:rsidR="00984237" w:rsidRDefault="00984237" w:rsidP="00DA3329">
            <w:pPr>
              <w:rPr>
                <w:lang w:val="de-CH"/>
              </w:rPr>
            </w:pPr>
          </w:p>
        </w:tc>
        <w:tc>
          <w:tcPr>
            <w:tcW w:w="4475" w:type="dxa"/>
          </w:tcPr>
          <w:p w14:paraId="6FE6FA00" w14:textId="77777777" w:rsidR="00984237" w:rsidRDefault="00984237" w:rsidP="00DA3329">
            <w:pPr>
              <w:cnfStyle w:val="000000000000" w:firstRow="0" w:lastRow="0" w:firstColumn="0" w:lastColumn="0" w:oddVBand="0" w:evenVBand="0" w:oddHBand="0" w:evenHBand="0" w:firstRowFirstColumn="0" w:firstRowLastColumn="0" w:lastRowFirstColumn="0" w:lastRowLastColumn="0"/>
              <w:rPr>
                <w:lang w:val="de-CH"/>
              </w:rPr>
            </w:pPr>
          </w:p>
        </w:tc>
      </w:tr>
      <w:tr w:rsidR="00984237" w:rsidRPr="005D43E0" w14:paraId="6D6115F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5246D5D" w14:textId="77777777" w:rsidR="00984237" w:rsidRDefault="00984237" w:rsidP="00DA3329">
            <w:pPr>
              <w:rPr>
                <w:lang w:val="de-CH"/>
              </w:rPr>
            </w:pPr>
          </w:p>
        </w:tc>
        <w:tc>
          <w:tcPr>
            <w:tcW w:w="4475" w:type="dxa"/>
          </w:tcPr>
          <w:p w14:paraId="21845943" w14:textId="77777777" w:rsidR="00984237" w:rsidRDefault="00984237" w:rsidP="00DA3329">
            <w:pPr>
              <w:cnfStyle w:val="000000100000" w:firstRow="0" w:lastRow="0" w:firstColumn="0" w:lastColumn="0" w:oddVBand="0" w:evenVBand="0" w:oddHBand="1" w:evenHBand="0" w:firstRowFirstColumn="0" w:firstRowLastColumn="0" w:lastRowFirstColumn="0" w:lastRowLastColumn="0"/>
              <w:rPr>
                <w:lang w:val="de-CH"/>
              </w:rPr>
            </w:pPr>
          </w:p>
        </w:tc>
      </w:tr>
      <w:tr w:rsidR="00984237" w:rsidRPr="005D43E0" w14:paraId="288E0A33"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4094682B" w14:textId="77777777" w:rsidR="00984237" w:rsidRDefault="00984237" w:rsidP="00DA3329">
            <w:pPr>
              <w:rPr>
                <w:lang w:val="de-CH"/>
              </w:rPr>
            </w:pPr>
          </w:p>
        </w:tc>
        <w:tc>
          <w:tcPr>
            <w:tcW w:w="4475" w:type="dxa"/>
          </w:tcPr>
          <w:p w14:paraId="186CFF62" w14:textId="77777777" w:rsidR="00984237" w:rsidRDefault="00984237" w:rsidP="00DA3329">
            <w:pPr>
              <w:cnfStyle w:val="000000000000" w:firstRow="0" w:lastRow="0" w:firstColumn="0" w:lastColumn="0" w:oddVBand="0" w:evenVBand="0" w:oddHBand="0" w:evenHBand="0" w:firstRowFirstColumn="0" w:firstRowLastColumn="0" w:lastRowFirstColumn="0" w:lastRowLastColumn="0"/>
              <w:rPr>
                <w:lang w:val="de-CH"/>
              </w:rPr>
            </w:pPr>
          </w:p>
        </w:tc>
      </w:tr>
      <w:tr w:rsidR="00984237" w:rsidRPr="005D43E0" w14:paraId="3D943525"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C2A17D2" w14:textId="77777777" w:rsidR="00984237" w:rsidRDefault="00984237" w:rsidP="00DA3329">
            <w:pPr>
              <w:rPr>
                <w:lang w:val="de-CH"/>
              </w:rPr>
            </w:pPr>
          </w:p>
        </w:tc>
        <w:tc>
          <w:tcPr>
            <w:tcW w:w="4475" w:type="dxa"/>
          </w:tcPr>
          <w:p w14:paraId="25E0D691" w14:textId="77777777" w:rsidR="00984237" w:rsidRDefault="00984237" w:rsidP="00DA3329">
            <w:pPr>
              <w:cnfStyle w:val="000000100000" w:firstRow="0" w:lastRow="0" w:firstColumn="0" w:lastColumn="0" w:oddVBand="0" w:evenVBand="0" w:oddHBand="1" w:evenHBand="0" w:firstRowFirstColumn="0" w:firstRowLastColumn="0" w:lastRowFirstColumn="0" w:lastRowLastColumn="0"/>
              <w:rPr>
                <w:lang w:val="de-CH"/>
              </w:rPr>
            </w:pPr>
          </w:p>
        </w:tc>
      </w:tr>
      <w:tr w:rsidR="00984237" w:rsidRPr="005D43E0" w14:paraId="107B28C6"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79C79651" w14:textId="77777777" w:rsidR="00984237" w:rsidRDefault="00984237" w:rsidP="00DA3329">
            <w:pPr>
              <w:rPr>
                <w:lang w:val="de-CH"/>
              </w:rPr>
            </w:pPr>
          </w:p>
        </w:tc>
        <w:tc>
          <w:tcPr>
            <w:tcW w:w="4475" w:type="dxa"/>
          </w:tcPr>
          <w:p w14:paraId="78DEA55F" w14:textId="77777777" w:rsidR="00984237" w:rsidRDefault="00984237" w:rsidP="00DA3329">
            <w:pPr>
              <w:cnfStyle w:val="000000000000" w:firstRow="0" w:lastRow="0" w:firstColumn="0" w:lastColumn="0" w:oddVBand="0" w:evenVBand="0" w:oddHBand="0" w:evenHBand="0" w:firstRowFirstColumn="0" w:firstRowLastColumn="0" w:lastRowFirstColumn="0" w:lastRowLastColumn="0"/>
              <w:rPr>
                <w:lang w:val="de-CH"/>
              </w:rPr>
            </w:pPr>
          </w:p>
        </w:tc>
      </w:tr>
    </w:tbl>
    <w:p w14:paraId="773C7936" w14:textId="77777777" w:rsidR="00984237" w:rsidRPr="00DA3329" w:rsidRDefault="00984237" w:rsidP="00DA3329">
      <w:pPr>
        <w:rPr>
          <w:lang w:val="de-CH"/>
        </w:rPr>
      </w:pPr>
    </w:p>
    <w:p w14:paraId="3EA97205" w14:textId="77777777" w:rsidR="00801B46" w:rsidRPr="00B70D1D" w:rsidRDefault="00801B46">
      <w:pPr>
        <w:rPr>
          <w:lang w:val="de-CH"/>
        </w:rPr>
      </w:pPr>
      <w:r w:rsidRPr="00B70D1D">
        <w:rPr>
          <w:lang w:val="de-CH"/>
        </w:rPr>
        <w:br w:type="page"/>
      </w:r>
    </w:p>
    <w:p w14:paraId="3E3A030E" w14:textId="77777777" w:rsidR="00EC651D" w:rsidRPr="00B70D1D" w:rsidRDefault="00EC651D" w:rsidP="003B7ACB">
      <w:pPr>
        <w:pStyle w:val="berschrift2"/>
        <w:rPr>
          <w:lang w:val="de-CH"/>
        </w:rPr>
        <w:sectPr w:rsidR="00EC651D" w:rsidRPr="00B70D1D" w:rsidSect="000A1A7E">
          <w:headerReference w:type="first" r:id="rId16"/>
          <w:pgSz w:w="11907" w:h="16839" w:code="9"/>
          <w:pgMar w:top="2892" w:right="1134" w:bottom="1418" w:left="1814" w:header="1531" w:footer="737" w:gutter="0"/>
          <w:cols w:space="708"/>
          <w:titlePg/>
          <w:docGrid w:linePitch="272"/>
        </w:sectPr>
      </w:pPr>
    </w:p>
    <w:p w14:paraId="0F5CD471" w14:textId="65F7E45E" w:rsidR="00EC651D" w:rsidRPr="00B70D1D" w:rsidRDefault="00DA3329" w:rsidP="00DA3329">
      <w:pPr>
        <w:pStyle w:val="berschrift3"/>
        <w:rPr>
          <w:lang w:val="de-CH"/>
        </w:rPr>
      </w:pPr>
      <w:r>
        <w:rPr>
          <w:lang w:val="de-CH"/>
        </w:rPr>
        <w:lastRenderedPageBreak/>
        <w:t>GANTT Diagramm</w:t>
      </w:r>
    </w:p>
    <w:p w14:paraId="540BCC4E" w14:textId="06B6D558" w:rsidR="00EC651D" w:rsidRPr="00B70D1D" w:rsidRDefault="00EC651D" w:rsidP="00EC651D">
      <w:pPr>
        <w:rPr>
          <w:lang w:val="de-CH"/>
        </w:rPr>
      </w:pPr>
    </w:p>
    <w:p w14:paraId="0235B189" w14:textId="77777777" w:rsidR="00EC651D" w:rsidRPr="00B70D1D" w:rsidRDefault="00EC651D" w:rsidP="00EC651D">
      <w:pPr>
        <w:rPr>
          <w:lang w:val="de-CH"/>
        </w:rPr>
      </w:pPr>
    </w:p>
    <w:p w14:paraId="13CF2076" w14:textId="63A9BFF3" w:rsidR="00EC651D" w:rsidRPr="00B70D1D" w:rsidRDefault="00EC651D" w:rsidP="00EC651D">
      <w:pPr>
        <w:rPr>
          <w:lang w:val="de-CH"/>
        </w:rPr>
        <w:sectPr w:rsidR="00EC651D" w:rsidRPr="00B70D1D" w:rsidSect="00EC651D">
          <w:pgSz w:w="16839" w:h="11907" w:orient="landscape" w:code="9"/>
          <w:pgMar w:top="1814" w:right="2892" w:bottom="1134" w:left="1418" w:header="1531" w:footer="737" w:gutter="0"/>
          <w:cols w:space="708"/>
          <w:titlePg/>
          <w:docGrid w:linePitch="272"/>
        </w:sectPr>
      </w:pPr>
    </w:p>
    <w:p w14:paraId="2B56DAE9" w14:textId="30608C41" w:rsidR="003B7ACB" w:rsidRPr="00B70D1D" w:rsidRDefault="003B7ACB" w:rsidP="003B7ACB">
      <w:pPr>
        <w:pStyle w:val="berschrift2"/>
        <w:rPr>
          <w:lang w:val="de-CH"/>
        </w:rPr>
      </w:pPr>
      <w:bookmarkStart w:id="27" w:name="_Toc528828778"/>
      <w:r w:rsidRPr="00B70D1D">
        <w:rPr>
          <w:lang w:val="de-CH"/>
        </w:rPr>
        <w:lastRenderedPageBreak/>
        <w:t>Arbeitsprotokoll</w:t>
      </w:r>
      <w:bookmarkEnd w:id="27"/>
    </w:p>
    <w:tbl>
      <w:tblPr>
        <w:tblStyle w:val="Tabellenraster"/>
        <w:tblW w:w="0" w:type="auto"/>
        <w:tblLook w:val="04A0" w:firstRow="1" w:lastRow="0" w:firstColumn="1" w:lastColumn="0" w:noHBand="0" w:noVBand="1"/>
      </w:tblPr>
      <w:tblGrid>
        <w:gridCol w:w="2964"/>
        <w:gridCol w:w="973"/>
        <w:gridCol w:w="2050"/>
        <w:gridCol w:w="2962"/>
      </w:tblGrid>
      <w:tr w:rsidR="00BE7C1B" w:rsidRPr="00B70D1D" w14:paraId="0F373915" w14:textId="77777777" w:rsidTr="00D36B75">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27E6A2" w14:textId="77777777" w:rsidR="00BE7C1B" w:rsidRPr="00B70D1D" w:rsidRDefault="00BE7C1B" w:rsidP="00075683">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C78987" w14:textId="14A9B24A" w:rsidR="00BE7C1B" w:rsidRPr="00B70D1D" w:rsidRDefault="00BE7C1B" w:rsidP="00BE7C1B">
            <w:pPr>
              <w:jc w:val="center"/>
              <w:rPr>
                <w:lang w:val="de-CH"/>
              </w:rPr>
            </w:pPr>
            <w:r w:rsidRPr="00B70D1D">
              <w:rPr>
                <w:lang w:val="de-CH"/>
              </w:rPr>
              <w:t>Tag 1</w:t>
            </w:r>
            <w:r w:rsidRPr="00B70D1D">
              <w:rPr>
                <w:lang w:val="de-CH"/>
              </w:rPr>
              <w:br/>
            </w:r>
            <w:r w:rsidR="00D71817" w:rsidRPr="00B70D1D">
              <w:rPr>
                <w:lang w:val="de-CH"/>
              </w:rPr>
              <w:t>31</w:t>
            </w:r>
            <w:r w:rsidRPr="00B70D1D">
              <w:rPr>
                <w:lang w:val="de-CH"/>
              </w:rPr>
              <w:t>.</w:t>
            </w:r>
            <w:r w:rsidR="00D71817" w:rsidRPr="00B70D1D">
              <w:rPr>
                <w:lang w:val="de-CH"/>
              </w:rPr>
              <w:t>10</w:t>
            </w:r>
            <w:r w:rsidRPr="00B70D1D">
              <w:rPr>
                <w:lang w:val="de-CH"/>
              </w:rPr>
              <w:t>.</w:t>
            </w:r>
            <w:r w:rsidR="00D71817"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7F3CE1E" w14:textId="77777777" w:rsidR="00BE7C1B" w:rsidRPr="00B70D1D" w:rsidRDefault="00BE7C1B" w:rsidP="00075683">
            <w:pPr>
              <w:rPr>
                <w:lang w:val="de-CH"/>
              </w:rPr>
            </w:pPr>
          </w:p>
        </w:tc>
      </w:tr>
      <w:tr w:rsidR="00DA3329" w:rsidRPr="00B70D1D" w14:paraId="41039AEC" w14:textId="77777777" w:rsidTr="0004594C">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495887C" w14:textId="72D8E9B6" w:rsidR="00DA3329" w:rsidRPr="00B70D1D" w:rsidRDefault="00DA3329" w:rsidP="00075683">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7AF0945" w14:textId="12C0A021" w:rsidR="00DA3329" w:rsidRPr="00B70D1D" w:rsidRDefault="00DA3329" w:rsidP="00075683">
            <w:pPr>
              <w:rPr>
                <w:lang w:val="de-CH"/>
              </w:rPr>
            </w:pPr>
            <w:r>
              <w:rPr>
                <w:lang w:val="de-CH"/>
              </w:rPr>
              <w:t>Ist</w:t>
            </w:r>
          </w:p>
        </w:tc>
      </w:tr>
      <w:tr w:rsidR="00DA3329" w:rsidRPr="00B70D1D" w14:paraId="53F78163"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5B1711" w14:textId="2229B95B" w:rsidR="00DA3329" w:rsidRPr="00B70D1D" w:rsidRDefault="00DA3329" w:rsidP="00075683">
            <w:pPr>
              <w:rPr>
                <w:lang w:val="de-CH"/>
              </w:rPr>
            </w:pPr>
            <w:r w:rsidRPr="00B70D1D">
              <w:rPr>
                <w:lang w:val="de-CH"/>
              </w:rPr>
              <w:t>Aufgabenstellung verbessert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D68D4C" w14:textId="3A5B9E8B" w:rsidR="00DA3329" w:rsidRPr="00B70D1D" w:rsidRDefault="000A533A" w:rsidP="00075683">
            <w:pPr>
              <w:rPr>
                <w:lang w:val="de-CH"/>
              </w:rPr>
            </w:pPr>
            <w:r>
              <w:rPr>
                <w:lang w:val="de-CH"/>
              </w:rPr>
              <w:t>Erledigt</w:t>
            </w:r>
          </w:p>
        </w:tc>
      </w:tr>
      <w:tr w:rsidR="00DA3329" w:rsidRPr="00B70D1D" w14:paraId="7DE1424E"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DCA1F7D" w14:textId="7E830D3D" w:rsidR="00DA3329" w:rsidRPr="00B70D1D" w:rsidRDefault="00DA3329" w:rsidP="00075683">
            <w:pPr>
              <w:rPr>
                <w:lang w:val="de-CH"/>
              </w:rPr>
            </w:pPr>
            <w:r w:rsidRPr="00B70D1D">
              <w:rPr>
                <w:lang w:val="de-CH"/>
              </w:rPr>
              <w:t>Projektbeginn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63848F" w14:textId="2E34E2F3" w:rsidR="00DA3329" w:rsidRPr="00B70D1D" w:rsidRDefault="000A533A" w:rsidP="00075683">
            <w:pPr>
              <w:rPr>
                <w:lang w:val="de-CH"/>
              </w:rPr>
            </w:pPr>
            <w:r>
              <w:rPr>
                <w:lang w:val="de-CH"/>
              </w:rPr>
              <w:t>Erledigt</w:t>
            </w:r>
          </w:p>
        </w:tc>
      </w:tr>
      <w:tr w:rsidR="00DA3329" w:rsidRPr="00B70D1D" w14:paraId="5A9EE17F"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39A9A3" w14:textId="7A5A5140" w:rsidR="00DA3329" w:rsidRPr="00B70D1D" w:rsidRDefault="00DA3329" w:rsidP="00075683">
            <w:pPr>
              <w:rPr>
                <w:lang w:val="de-CH"/>
              </w:rPr>
            </w:pPr>
            <w:r w:rsidRPr="00B70D1D">
              <w:rPr>
                <w:lang w:val="de-CH"/>
              </w:rPr>
              <w:t>Vorarbeiten und Vorkenntnisse Dokumentieren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52369CF" w14:textId="3DF35A38" w:rsidR="00DA3329" w:rsidRPr="00B70D1D" w:rsidRDefault="000A533A" w:rsidP="00075683">
            <w:pPr>
              <w:rPr>
                <w:lang w:val="de-CH"/>
              </w:rPr>
            </w:pPr>
            <w:r>
              <w:rPr>
                <w:lang w:val="de-CH"/>
              </w:rPr>
              <w:t>Erledigt</w:t>
            </w:r>
          </w:p>
        </w:tc>
      </w:tr>
      <w:tr w:rsidR="00DA3329" w:rsidRPr="00B70D1D" w14:paraId="75685AC1"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66B043C" w14:textId="3F6E99D2" w:rsidR="00DA3329" w:rsidRPr="00B70D1D" w:rsidRDefault="00DA3329" w:rsidP="00075683">
            <w:pPr>
              <w:rPr>
                <w:lang w:val="de-CH"/>
              </w:rPr>
            </w:pPr>
            <w:r w:rsidRPr="00B70D1D">
              <w:rPr>
                <w:lang w:val="de-CH"/>
              </w:rPr>
              <w:t>Firmenstandards beschreiben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6F5DA5" w14:textId="3BD8FD4C" w:rsidR="00DA3329" w:rsidRPr="00B70D1D" w:rsidRDefault="000A533A" w:rsidP="00075683">
            <w:pPr>
              <w:rPr>
                <w:lang w:val="de-CH"/>
              </w:rPr>
            </w:pPr>
            <w:r>
              <w:rPr>
                <w:lang w:val="de-CH"/>
              </w:rPr>
              <w:t>Erledigt</w:t>
            </w:r>
          </w:p>
        </w:tc>
      </w:tr>
      <w:tr w:rsidR="00DA3329" w:rsidRPr="00B70D1D" w14:paraId="4BDDD1F5"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B75D10" w14:textId="56222AB5" w:rsidR="00DA3329" w:rsidRPr="00B70D1D" w:rsidRDefault="00DA3329" w:rsidP="00075683">
            <w:pPr>
              <w:rPr>
                <w:lang w:val="de-CH"/>
              </w:rPr>
            </w:pPr>
            <w:r w:rsidRPr="00B70D1D">
              <w:rPr>
                <w:lang w:val="de-CH"/>
              </w:rPr>
              <w:t>Soll-Zeit bei Zeitplan eingefügt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0B2867A" w14:textId="0E7A161E" w:rsidR="00DA3329" w:rsidRPr="00B70D1D" w:rsidRDefault="000A533A" w:rsidP="00075683">
            <w:pPr>
              <w:rPr>
                <w:lang w:val="de-CH"/>
              </w:rPr>
            </w:pPr>
            <w:r>
              <w:rPr>
                <w:lang w:val="de-CH"/>
              </w:rPr>
              <w:t>Erledigt</w:t>
            </w:r>
          </w:p>
        </w:tc>
      </w:tr>
      <w:tr w:rsidR="00DA3329" w:rsidRPr="005D43E0" w14:paraId="35571DED"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DFF006" w14:textId="57FAAC56" w:rsidR="00DA3329" w:rsidRPr="00B70D1D" w:rsidRDefault="00DA3329" w:rsidP="00075683">
            <w:pPr>
              <w:rPr>
                <w:lang w:val="de-CH"/>
              </w:rPr>
            </w:pPr>
            <w:r w:rsidRPr="00B70D1D">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DCAFF5" w14:textId="4ED234D1" w:rsidR="00DA3329" w:rsidRPr="00B70D1D" w:rsidRDefault="000A533A" w:rsidP="00075683">
            <w:pPr>
              <w:rPr>
                <w:lang w:val="de-CH"/>
              </w:rPr>
            </w:pPr>
            <w:r>
              <w:rPr>
                <w:lang w:val="de-CH"/>
              </w:rPr>
              <w:t>Leider ist mit dies nicht gelungen denn ich habe zuerst das Grundgerüst mit Visual Studio erstellt.</w:t>
            </w:r>
          </w:p>
        </w:tc>
      </w:tr>
      <w:tr w:rsidR="00DA3329" w:rsidRPr="00B70D1D" w14:paraId="528DFCCB" w14:textId="77777777" w:rsidTr="0004594C">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AB5D879" w14:textId="4063746D" w:rsidR="00DA3329" w:rsidRPr="00B70D1D" w:rsidRDefault="00DA3329" w:rsidP="00075683">
            <w:pPr>
              <w:rPr>
                <w:lang w:val="de-CH"/>
              </w:rPr>
            </w:pPr>
            <w:r w:rsidRPr="00B70D1D">
              <w:rPr>
                <w:lang w:val="de-CH"/>
              </w:rPr>
              <w:t>Meilensteine definieren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F073520" w14:textId="71411AC7" w:rsidR="00DA3329" w:rsidRPr="00B70D1D" w:rsidRDefault="000A533A" w:rsidP="00075683">
            <w:pPr>
              <w:rPr>
                <w:lang w:val="de-CH"/>
              </w:rPr>
            </w:pPr>
            <w:r>
              <w:rPr>
                <w:lang w:val="de-CH"/>
              </w:rPr>
              <w:t>Erledigt</w:t>
            </w:r>
          </w:p>
        </w:tc>
      </w:tr>
      <w:tr w:rsidR="00BE7C1B" w:rsidRPr="00B70D1D" w14:paraId="7DFF5A42" w14:textId="77777777" w:rsidTr="00802BF1">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FEF4BB" w14:textId="23A94811" w:rsidR="00BE7C1B" w:rsidRPr="00B70D1D" w:rsidRDefault="00BE7C1B" w:rsidP="00075683">
            <w:pPr>
              <w:rPr>
                <w:lang w:val="de-CH"/>
              </w:rPr>
            </w:pPr>
            <w:r w:rsidRPr="00B70D1D">
              <w:rPr>
                <w:lang w:val="de-CH"/>
              </w:rPr>
              <w:t>Positives (Was lief gut?)</w:t>
            </w:r>
          </w:p>
        </w:tc>
      </w:tr>
      <w:tr w:rsidR="00802BF1" w:rsidRPr="005D43E0" w14:paraId="085EFDB6"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2E9BD92" w14:textId="77777777" w:rsidR="00802BF1" w:rsidRDefault="000A533A" w:rsidP="00075683">
            <w:pPr>
              <w:rPr>
                <w:lang w:val="de-CH"/>
              </w:rPr>
            </w:pPr>
            <w:r>
              <w:rPr>
                <w:lang w:val="de-CH"/>
              </w:rPr>
              <w:t>Ich konnte die meisten Tasks welche für den heutigen Tag geplant waren erledigen. Zudem konnte ich das Grundgerüst des Projektes mit Visual Studio bereits erstellen.</w:t>
            </w:r>
          </w:p>
          <w:p w14:paraId="7D4CDA48" w14:textId="6EA54BBE" w:rsidR="000A533A" w:rsidRPr="00B70D1D" w:rsidRDefault="000A533A" w:rsidP="00075683">
            <w:pPr>
              <w:rPr>
                <w:lang w:val="de-CH"/>
              </w:rPr>
            </w:pPr>
            <w:r>
              <w:rPr>
                <w:lang w:val="de-CH"/>
              </w:rPr>
              <w:t>Ich habe auch noch Programme, welche für die Realisation des Projektes benötigt werden auf den Rechner installiert, damit ich vorbereitet bin für die nächsten Tage.</w:t>
            </w:r>
          </w:p>
        </w:tc>
      </w:tr>
      <w:tr w:rsidR="00BE7C1B" w:rsidRPr="005D43E0" w14:paraId="6D7BAF7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CD4FCF" w14:textId="6987F9DA" w:rsidR="00BE7C1B" w:rsidRPr="00B70D1D" w:rsidRDefault="00BE7C1B" w:rsidP="00075683">
            <w:pPr>
              <w:rPr>
                <w:lang w:val="de-CH"/>
              </w:rPr>
            </w:pPr>
            <w:r w:rsidRPr="00B70D1D">
              <w:rPr>
                <w:lang w:val="de-CH"/>
              </w:rPr>
              <w:t>Negatives</w:t>
            </w:r>
            <w:r w:rsidR="00802BF1" w:rsidRPr="00B70D1D">
              <w:rPr>
                <w:lang w:val="de-CH"/>
              </w:rPr>
              <w:t xml:space="preserve"> (Wo gab es Probleme?)</w:t>
            </w:r>
          </w:p>
        </w:tc>
      </w:tr>
      <w:tr w:rsidR="00802BF1" w:rsidRPr="005D43E0" w14:paraId="2EA816F0"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52EF02" w14:textId="127C5A26" w:rsidR="00802BF1" w:rsidRPr="00B70D1D" w:rsidRDefault="000A533A" w:rsidP="00075683">
            <w:pPr>
              <w:rPr>
                <w:lang w:val="de-CH"/>
              </w:rPr>
            </w:pPr>
            <w:r>
              <w:rPr>
                <w:lang w:val="de-CH"/>
              </w:rPr>
              <w:t>Heute ist es mit nicht gelungen die Use-Cases zu erstellen, denn die Zeit war knapp, und ich hatte am Feierabend noch einen Termin, also konnte ic</w:t>
            </w:r>
            <w:r w:rsidR="001B7970">
              <w:rPr>
                <w:lang w:val="de-CH"/>
              </w:rPr>
              <w:t>h nicht länger bleiben. Da ich kurz bevor ich gegangen bin nur noch wenig Zeit hatte, und es bestimmt nicht für die Use-Cases gereicht hätte, habe ich das Grundgerüst für die Applikation in Visual Studio erstellt, da ich gewusst habe, dass dies nicht so viel Zeit in Anspruch nimmt.</w:t>
            </w:r>
          </w:p>
        </w:tc>
      </w:tr>
      <w:tr w:rsidR="00802BF1" w:rsidRPr="00B70D1D" w14:paraId="3785637E"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34E8D09" w14:textId="31FA5FC9" w:rsidR="00802BF1" w:rsidRPr="00B70D1D" w:rsidRDefault="00802BF1" w:rsidP="00075683">
            <w:pPr>
              <w:rPr>
                <w:lang w:val="de-CH"/>
              </w:rPr>
            </w:pPr>
            <w:r w:rsidRPr="00B70D1D">
              <w:rPr>
                <w:lang w:val="de-CH"/>
              </w:rPr>
              <w:t>Zeitplanung</w:t>
            </w:r>
          </w:p>
        </w:tc>
      </w:tr>
      <w:tr w:rsidR="00802BF1" w:rsidRPr="005D43E0" w14:paraId="05CC32EC"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F8B1DC" w14:textId="7425208A" w:rsidR="00802BF1" w:rsidRPr="00B70D1D" w:rsidRDefault="001B7970" w:rsidP="00075683">
            <w:pPr>
              <w:rPr>
                <w:lang w:val="de-CH"/>
              </w:rPr>
            </w:pPr>
            <w:r>
              <w:rPr>
                <w:lang w:val="de-CH"/>
              </w:rPr>
              <w:t>Ich konnte die Zeitplanung nicht ganz einhalten, denn ich habe es nicht mehr auf die Reihe gebracht, die Use-Cases zu erstellen. Sonst sind alle anderen geplanten Arbeiten und noch eine vom folgenden Tag erledigt.</w:t>
            </w:r>
          </w:p>
        </w:tc>
      </w:tr>
      <w:tr w:rsidR="00802BF1" w:rsidRPr="00B70D1D" w14:paraId="14E0D4A1"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567ED" w14:textId="2498C9A4" w:rsidR="00802BF1" w:rsidRPr="00B70D1D" w:rsidRDefault="00802BF1" w:rsidP="00075683">
            <w:pPr>
              <w:rPr>
                <w:lang w:val="de-CH"/>
              </w:rPr>
            </w:pPr>
            <w:r w:rsidRPr="00B70D1D">
              <w:rPr>
                <w:lang w:val="de-CH"/>
              </w:rPr>
              <w:t>Beanspruchte Hilfestellung</w:t>
            </w:r>
          </w:p>
        </w:tc>
      </w:tr>
      <w:tr w:rsidR="00802BF1" w:rsidRPr="005D43E0" w14:paraId="4930BD39"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A00BBC8" w14:textId="6D102C18" w:rsidR="00802BF1" w:rsidRPr="00B70D1D" w:rsidRDefault="001B7970" w:rsidP="00075683">
            <w:pPr>
              <w:rPr>
                <w:lang w:val="de-CH"/>
              </w:rPr>
            </w:pPr>
            <w:r>
              <w:rPr>
                <w:lang w:val="de-CH"/>
              </w:rPr>
              <w:t>Heute habe ich keine Hilfe benötigt, da ich hauptsächlich geplant und dokumentiert habe.</w:t>
            </w:r>
          </w:p>
        </w:tc>
      </w:tr>
      <w:tr w:rsidR="00802BF1" w:rsidRPr="00B70D1D" w14:paraId="05D7D643"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CB49B8" w14:textId="0629FB89" w:rsidR="00802BF1" w:rsidRPr="00B70D1D" w:rsidRDefault="00802BF1" w:rsidP="00075683">
            <w:pPr>
              <w:rPr>
                <w:lang w:val="de-CH"/>
              </w:rPr>
            </w:pPr>
            <w:r w:rsidRPr="00B70D1D">
              <w:rPr>
                <w:lang w:val="de-CH"/>
              </w:rPr>
              <w:t>Nächste Schritte</w:t>
            </w:r>
          </w:p>
        </w:tc>
      </w:tr>
      <w:tr w:rsidR="00802BF1" w:rsidRPr="005D43E0" w14:paraId="0EFB5F87" w14:textId="77777777" w:rsidTr="00802BF1">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70AA8D3" w14:textId="76FAB2AF" w:rsidR="00802BF1" w:rsidRPr="00B70D1D" w:rsidRDefault="001B7970" w:rsidP="00802BF1">
            <w:pPr>
              <w:keepNext/>
              <w:rPr>
                <w:lang w:val="de-CH"/>
              </w:rPr>
            </w:pPr>
            <w:r>
              <w:rPr>
                <w:lang w:val="de-CH"/>
              </w:rPr>
              <w:t>Für den nächsten Tag habe ich geplant, gleich als erstes mit den Use-Cases zu beginnen. Ich möchte diese so schnell wie möglich erledigt haben, damit ich mit den nächsten Schritten weitermachen kann.</w:t>
            </w:r>
          </w:p>
        </w:tc>
      </w:tr>
    </w:tbl>
    <w:p w14:paraId="02F156AF" w14:textId="43CCE782" w:rsidR="00075683" w:rsidRPr="00B70D1D" w:rsidRDefault="00802BF1" w:rsidP="00802BF1">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1</w:t>
      </w:r>
      <w:r w:rsidRPr="00B70D1D">
        <w:rPr>
          <w:lang w:val="de-CH"/>
        </w:rPr>
        <w:fldChar w:fldCharType="end"/>
      </w:r>
      <w:r w:rsidRPr="00B70D1D">
        <w:rPr>
          <w:lang w:val="de-CH"/>
        </w:rPr>
        <w:t>: Arbeitsjournal Tag 1</w:t>
      </w:r>
    </w:p>
    <w:p w14:paraId="245C4AF8" w14:textId="03B4C040" w:rsidR="003B7ACB" w:rsidRPr="00B70D1D" w:rsidRDefault="003B7ACB">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5C1978DF"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607A195"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DCEA8B9" w14:textId="653CD561" w:rsidR="000A533A" w:rsidRPr="00B70D1D" w:rsidRDefault="000A533A" w:rsidP="00A6378B">
            <w:pPr>
              <w:jc w:val="center"/>
              <w:rPr>
                <w:lang w:val="de-CH"/>
              </w:rPr>
            </w:pPr>
            <w:r>
              <w:rPr>
                <w:lang w:val="de-CH"/>
              </w:rPr>
              <w:t>Tag 2</w:t>
            </w:r>
            <w:r w:rsidRPr="00B70D1D">
              <w:rPr>
                <w:lang w:val="de-CH"/>
              </w:rPr>
              <w:br/>
            </w:r>
            <w:r>
              <w:rPr>
                <w:lang w:val="de-CH"/>
              </w:rPr>
              <w:t>01</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C2B81A5" w14:textId="77777777" w:rsidR="000A533A" w:rsidRPr="00B70D1D" w:rsidRDefault="000A533A" w:rsidP="00A6378B">
            <w:pPr>
              <w:rPr>
                <w:lang w:val="de-CH"/>
              </w:rPr>
            </w:pPr>
          </w:p>
        </w:tc>
      </w:tr>
      <w:tr w:rsidR="000A533A" w:rsidRPr="00B70D1D" w14:paraId="2A18EF4C"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83EEC6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1014DF9" w14:textId="77777777" w:rsidR="000A533A" w:rsidRPr="00B70D1D" w:rsidRDefault="000A533A" w:rsidP="00A6378B">
            <w:pPr>
              <w:rPr>
                <w:lang w:val="de-CH"/>
              </w:rPr>
            </w:pPr>
            <w:r>
              <w:rPr>
                <w:lang w:val="de-CH"/>
              </w:rPr>
              <w:t>Ist</w:t>
            </w:r>
          </w:p>
        </w:tc>
      </w:tr>
      <w:tr w:rsidR="000A533A" w:rsidRPr="00B70D1D" w14:paraId="04BA1B8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A1060A" w14:textId="4CC5F107" w:rsidR="000A533A" w:rsidRPr="00B70D1D" w:rsidRDefault="001B7970" w:rsidP="00A6378B">
            <w:pPr>
              <w:rPr>
                <w:lang w:val="de-CH"/>
              </w:rPr>
            </w:pPr>
            <w:r>
              <w:rPr>
                <w:lang w:val="de-CH"/>
              </w:rPr>
              <w:t>Use-Cases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715AED" w14:textId="395B14BA" w:rsidR="000A533A" w:rsidRPr="00B70D1D" w:rsidRDefault="001B7970" w:rsidP="00A6378B">
            <w:pPr>
              <w:rPr>
                <w:lang w:val="de-CH"/>
              </w:rPr>
            </w:pPr>
            <w:r>
              <w:rPr>
                <w:lang w:val="de-CH"/>
              </w:rPr>
              <w:t>Erledigt</w:t>
            </w:r>
          </w:p>
        </w:tc>
      </w:tr>
      <w:tr w:rsidR="001B7970" w:rsidRPr="005D43E0" w14:paraId="1FF7A03F"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5A4884D" w14:textId="0230A03F" w:rsidR="001B7970" w:rsidRDefault="001B7970" w:rsidP="00A6378B">
            <w:pPr>
              <w:rPr>
                <w:lang w:val="de-CH"/>
              </w:rPr>
            </w:pPr>
            <w:r>
              <w:rPr>
                <w:lang w:val="de-CH"/>
              </w:rPr>
              <w:t>Software Architektur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40DC97E" w14:textId="30E9B587" w:rsidR="001B7970" w:rsidRDefault="004C7BAF" w:rsidP="00A6378B">
            <w:pPr>
              <w:rPr>
                <w:lang w:val="de-CH"/>
              </w:rPr>
            </w:pPr>
            <w:r>
              <w:rPr>
                <w:lang w:val="de-CH"/>
              </w:rPr>
              <w:t xml:space="preserve">Die Software Architektur ist geplant, aber noch nicht </w:t>
            </w:r>
            <w:r w:rsidR="00F03DAA">
              <w:rPr>
                <w:lang w:val="de-CH"/>
              </w:rPr>
              <w:t>grafisch dargestellt.</w:t>
            </w:r>
          </w:p>
        </w:tc>
      </w:tr>
      <w:tr w:rsidR="001B7970" w:rsidRPr="005D43E0" w14:paraId="515B5873"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D960343" w14:textId="5ECD4D03" w:rsidR="001B7970" w:rsidRDefault="001B7970" w:rsidP="00A6378B">
            <w:pPr>
              <w:rPr>
                <w:lang w:val="de-CH"/>
              </w:rPr>
            </w:pPr>
            <w:r>
              <w:rPr>
                <w:lang w:val="de-CH"/>
              </w:rPr>
              <w:t>ERD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F0802AC" w14:textId="0BA108C6" w:rsidR="001B7970" w:rsidRDefault="00F03DAA" w:rsidP="00A6378B">
            <w:pPr>
              <w:rPr>
                <w:lang w:val="de-CH"/>
              </w:rPr>
            </w:pPr>
            <w:r>
              <w:rPr>
                <w:lang w:val="de-CH"/>
              </w:rPr>
              <w:t>Das ERD ist ebenfalls schon geplant, aber auch noch nicht grafisch dargestellt</w:t>
            </w:r>
          </w:p>
        </w:tc>
      </w:tr>
      <w:tr w:rsidR="001B7970" w:rsidRPr="00A6378B" w14:paraId="178BBF4D"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45E4448" w14:textId="2CAC9526" w:rsidR="001B7970" w:rsidRDefault="001B7970" w:rsidP="00A6378B">
            <w:pPr>
              <w:rPr>
                <w:lang w:val="de-CH"/>
              </w:rPr>
            </w:pPr>
            <w:r>
              <w:rPr>
                <w:lang w:val="de-CH"/>
              </w:rPr>
              <w:t>Entscheid und Begründung für Projekt</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6E5A52" w14:textId="1A8D4366" w:rsidR="001B7970" w:rsidRDefault="00F03DAA" w:rsidP="00A6378B">
            <w:pPr>
              <w:rPr>
                <w:lang w:val="de-CH"/>
              </w:rPr>
            </w:pPr>
            <w:r>
              <w:rPr>
                <w:lang w:val="de-CH"/>
              </w:rPr>
              <w:t>Erledigt</w:t>
            </w:r>
          </w:p>
        </w:tc>
      </w:tr>
      <w:tr w:rsidR="001B7970" w:rsidRPr="005D43E0" w14:paraId="5B1AC8F4"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29F993" w14:textId="1A133CB4" w:rsidR="001B7970" w:rsidRDefault="00C572B5" w:rsidP="00A6378B">
            <w:pPr>
              <w:rPr>
                <w:lang w:val="de-CH"/>
              </w:rPr>
            </w:pPr>
            <w:r>
              <w:rPr>
                <w:lang w:val="de-CH"/>
              </w:rPr>
              <w:t>ASP.NET Grundgerüst in Visual Studio erstellen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258289D" w14:textId="092102C3" w:rsidR="001B7970" w:rsidRDefault="00C572B5" w:rsidP="00A6378B">
            <w:pPr>
              <w:rPr>
                <w:lang w:val="de-CH"/>
              </w:rPr>
            </w:pPr>
            <w:r>
              <w:rPr>
                <w:lang w:val="de-CH"/>
              </w:rPr>
              <w:t>Wurde schon am Vortag erledigt</w:t>
            </w:r>
          </w:p>
        </w:tc>
      </w:tr>
      <w:tr w:rsidR="00EF6547" w:rsidRPr="00A6378B" w14:paraId="463CB1E8"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5741DED" w14:textId="13FB1230" w:rsidR="00EF6547" w:rsidRDefault="00EF6547" w:rsidP="00A6378B">
            <w:pPr>
              <w:rPr>
                <w:lang w:val="de-CH"/>
              </w:rPr>
            </w:pPr>
            <w:r>
              <w:rPr>
                <w:lang w:val="de-CH"/>
              </w:rPr>
              <w:t>Verbesserungen am Dokument vornehmen</w:t>
            </w: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2ACB230" w14:textId="4C02C8B9" w:rsidR="00EF6547" w:rsidRDefault="00EF6547" w:rsidP="00A6378B">
            <w:pPr>
              <w:rPr>
                <w:lang w:val="de-CH"/>
              </w:rPr>
            </w:pPr>
            <w:r>
              <w:rPr>
                <w:lang w:val="de-CH"/>
              </w:rPr>
              <w:t>Erledigt</w:t>
            </w:r>
          </w:p>
        </w:tc>
      </w:tr>
      <w:tr w:rsidR="000A533A" w:rsidRPr="00B70D1D" w14:paraId="2DF659E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EB3ACBB" w14:textId="77777777" w:rsidR="000A533A" w:rsidRPr="00B70D1D" w:rsidRDefault="000A533A" w:rsidP="00A6378B">
            <w:pPr>
              <w:rPr>
                <w:lang w:val="de-CH"/>
              </w:rPr>
            </w:pPr>
            <w:r w:rsidRPr="00B70D1D">
              <w:rPr>
                <w:lang w:val="de-CH"/>
              </w:rPr>
              <w:t>Positives (Was lief gut?)</w:t>
            </w:r>
          </w:p>
        </w:tc>
      </w:tr>
      <w:tr w:rsidR="000A533A" w:rsidRPr="005D43E0" w14:paraId="5FDD721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5BC344" w14:textId="77777777" w:rsidR="000A533A" w:rsidRDefault="00A6378B" w:rsidP="00A6378B">
            <w:pPr>
              <w:rPr>
                <w:lang w:val="de-CH"/>
              </w:rPr>
            </w:pPr>
            <w:r>
              <w:rPr>
                <w:lang w:val="de-CH"/>
              </w:rPr>
              <w:t>Ich konnte heute alle Use-Cases erstellen</w:t>
            </w:r>
            <w:r w:rsidR="00F03DAA">
              <w:rPr>
                <w:lang w:val="de-CH"/>
              </w:rPr>
              <w:t xml:space="preserve"> und diese mit Draw.io Desktop visuell darstellen. Zudem konnte ich alle Use-Cases ausführlich beschreiben.</w:t>
            </w:r>
          </w:p>
          <w:p w14:paraId="7890F9E8" w14:textId="77777777" w:rsidR="00F03DAA" w:rsidRDefault="00F03DAA" w:rsidP="00A6378B">
            <w:pPr>
              <w:rPr>
                <w:lang w:val="de-CH"/>
              </w:rPr>
            </w:pPr>
            <w:r>
              <w:rPr>
                <w:lang w:val="de-CH"/>
              </w:rPr>
              <w:t>Zudem hatte ich das erste Expertengespräch, bei dem ich viele nützliche Tipps erhalten habe, wie ich meine Dokumentation noch besser gestalten kann.</w:t>
            </w:r>
            <w:r w:rsidR="00EF6547">
              <w:rPr>
                <w:lang w:val="de-CH"/>
              </w:rPr>
              <w:t xml:space="preserve"> Diese habe ich auch gleich umgesetzt.</w:t>
            </w:r>
          </w:p>
          <w:p w14:paraId="5EE3AFD5" w14:textId="717931B1" w:rsidR="00EF6547" w:rsidRPr="00B70D1D" w:rsidRDefault="00EF6547" w:rsidP="00A6378B">
            <w:pPr>
              <w:rPr>
                <w:lang w:val="de-CH"/>
              </w:rPr>
            </w:pPr>
            <w:r>
              <w:rPr>
                <w:lang w:val="de-CH"/>
              </w:rPr>
              <w:t>Den Rest des Tages habe ich genutzt, um die restlichen Teile meines Projektes zu planen, z.B. das ERD und die Software Architektur. Ich habe mich auch am Schluss des Tages definitiv entschieden wie ich das Projekt realisieren werde.</w:t>
            </w:r>
          </w:p>
        </w:tc>
      </w:tr>
      <w:tr w:rsidR="000A533A" w:rsidRPr="005D43E0" w14:paraId="0B6CDD2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6DE166" w14:textId="77777777" w:rsidR="000A533A" w:rsidRPr="00B70D1D" w:rsidRDefault="000A533A" w:rsidP="00A6378B">
            <w:pPr>
              <w:rPr>
                <w:lang w:val="de-CH"/>
              </w:rPr>
            </w:pPr>
            <w:r w:rsidRPr="00B70D1D">
              <w:rPr>
                <w:lang w:val="de-CH"/>
              </w:rPr>
              <w:t>Negatives (Wo gab es Probleme?)</w:t>
            </w:r>
          </w:p>
        </w:tc>
      </w:tr>
      <w:tr w:rsidR="000A533A" w:rsidRPr="005D43E0" w14:paraId="444A1AB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6BCAA5" w14:textId="435631A1" w:rsidR="000A533A" w:rsidRPr="00B70D1D" w:rsidRDefault="00F03DAA" w:rsidP="00A6378B">
            <w:pPr>
              <w:rPr>
                <w:lang w:val="de-CH"/>
              </w:rPr>
            </w:pPr>
            <w:r>
              <w:rPr>
                <w:lang w:val="de-CH"/>
              </w:rPr>
              <w:t xml:space="preserve">Leider konnte ich </w:t>
            </w:r>
            <w:r w:rsidR="00EF6547">
              <w:rPr>
                <w:lang w:val="de-CH"/>
              </w:rPr>
              <w:t>das ERD und die Software Architektur nicht grafisch darstellen, denn die Erstellung und Darstellung der Use-Cases war sehr zeitauftreibend. Zudem hatte ich eine Stund</w:t>
            </w:r>
            <w:r w:rsidR="00385DA0">
              <w:rPr>
                <w:lang w:val="de-CH"/>
              </w:rPr>
              <w:t>e Besprechung mit dem Experten. Nun muss ich aufholen, damit das Projekt stressfrei laufen kann.</w:t>
            </w:r>
          </w:p>
        </w:tc>
      </w:tr>
      <w:tr w:rsidR="000A533A" w:rsidRPr="00F03DAA" w14:paraId="342D1B0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EFEB91" w14:textId="77777777" w:rsidR="000A533A" w:rsidRPr="00B70D1D" w:rsidRDefault="000A533A" w:rsidP="00A6378B">
            <w:pPr>
              <w:rPr>
                <w:lang w:val="de-CH"/>
              </w:rPr>
            </w:pPr>
            <w:r w:rsidRPr="00B70D1D">
              <w:rPr>
                <w:lang w:val="de-CH"/>
              </w:rPr>
              <w:t>Zeitplanung</w:t>
            </w:r>
          </w:p>
        </w:tc>
      </w:tr>
      <w:tr w:rsidR="000A533A" w:rsidRPr="005D43E0" w14:paraId="43582FE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171BC78" w14:textId="4DFCD28C" w:rsidR="000A533A" w:rsidRPr="00B70D1D" w:rsidRDefault="00385DA0" w:rsidP="00A6378B">
            <w:pPr>
              <w:rPr>
                <w:lang w:val="de-CH"/>
              </w:rPr>
            </w:pPr>
            <w:r>
              <w:rPr>
                <w:lang w:val="de-CH"/>
              </w:rPr>
              <w:t>Ich konnte mich nicht an die Zeitplanung halten, denn ich habe keine Abbildungen erstellen können, weil die anderen Arbeiten sehr zeitauftreibend waren.</w:t>
            </w:r>
          </w:p>
        </w:tc>
      </w:tr>
      <w:tr w:rsidR="000A533A" w:rsidRPr="00F03DAA" w14:paraId="069C94E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932380A" w14:textId="77777777" w:rsidR="000A533A" w:rsidRPr="00B70D1D" w:rsidRDefault="000A533A" w:rsidP="00A6378B">
            <w:pPr>
              <w:rPr>
                <w:lang w:val="de-CH"/>
              </w:rPr>
            </w:pPr>
            <w:r w:rsidRPr="00B70D1D">
              <w:rPr>
                <w:lang w:val="de-CH"/>
              </w:rPr>
              <w:t>Beanspruchte Hilfestellung</w:t>
            </w:r>
          </w:p>
        </w:tc>
      </w:tr>
      <w:tr w:rsidR="000A533A" w:rsidRPr="005D43E0" w14:paraId="5D5DA18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0A11E7" w14:textId="4FBE782C" w:rsidR="000A533A" w:rsidRPr="00B70D1D" w:rsidRDefault="00EF6547" w:rsidP="00A6378B">
            <w:pPr>
              <w:rPr>
                <w:lang w:val="de-CH"/>
              </w:rPr>
            </w:pPr>
            <w:r>
              <w:rPr>
                <w:lang w:val="de-CH"/>
              </w:rPr>
              <w:t xml:space="preserve">Ich habe im Internet nach </w:t>
            </w:r>
            <w:r w:rsidR="00385DA0">
              <w:rPr>
                <w:lang w:val="de-CH"/>
              </w:rPr>
              <w:t>Use-Case Diagrammen gesucht, um auf Nummer sicher zu gehen, dass meine Use-Case Diagramme richtig aufgebaut sind.</w:t>
            </w:r>
          </w:p>
        </w:tc>
      </w:tr>
      <w:tr w:rsidR="000A533A" w:rsidRPr="00EF6547" w14:paraId="77E859E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C0ADDB5" w14:textId="77777777" w:rsidR="000A533A" w:rsidRPr="00B70D1D" w:rsidRDefault="000A533A" w:rsidP="00A6378B">
            <w:pPr>
              <w:rPr>
                <w:lang w:val="de-CH"/>
              </w:rPr>
            </w:pPr>
            <w:r w:rsidRPr="00B70D1D">
              <w:rPr>
                <w:lang w:val="de-CH"/>
              </w:rPr>
              <w:t>Nächste Schritte</w:t>
            </w:r>
          </w:p>
        </w:tc>
      </w:tr>
      <w:tr w:rsidR="000A533A" w:rsidRPr="005D43E0" w14:paraId="1353720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CD8AD2" w14:textId="2F0CD0FD" w:rsidR="000A533A" w:rsidRPr="00B70D1D" w:rsidRDefault="00092771" w:rsidP="00A6378B">
            <w:pPr>
              <w:keepNext/>
              <w:rPr>
                <w:lang w:val="de-CH"/>
              </w:rPr>
            </w:pPr>
            <w:r>
              <w:rPr>
                <w:lang w:val="de-CH"/>
              </w:rPr>
              <w:t>Nun werde ich mich an die</w:t>
            </w:r>
            <w:r w:rsidR="00385DA0">
              <w:rPr>
                <w:lang w:val="de-CH"/>
              </w:rPr>
              <w:t xml:space="preserve"> Darstellung des ERDs und der Software Architektur machen, damit ich diese in die Dokumentation einfügen. Ich möchte die ersten drei Schritte des IPERKAS (Informieren, Planen und entscheiden) ganz erledigt haben. Wenn ich es schaffe widme ich mich auch schon der Entwicklung des Programmes.</w:t>
            </w:r>
          </w:p>
        </w:tc>
      </w:tr>
    </w:tbl>
    <w:p w14:paraId="33CC0DA1" w14:textId="313473BB"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2</w:t>
      </w:r>
      <w:r w:rsidRPr="00B70D1D">
        <w:rPr>
          <w:lang w:val="de-CH"/>
        </w:rPr>
        <w:fldChar w:fldCharType="end"/>
      </w:r>
      <w:r w:rsidRPr="00B70D1D">
        <w:rPr>
          <w:lang w:val="de-CH"/>
        </w:rPr>
        <w:t>: Arbeitsjournal Tag 2</w:t>
      </w:r>
    </w:p>
    <w:p w14:paraId="49287070" w14:textId="77777777"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1B956414"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A4259D1"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4E7C7FDD" w14:textId="14FF5231" w:rsidR="000A533A" w:rsidRPr="00B70D1D" w:rsidRDefault="000A533A" w:rsidP="00A6378B">
            <w:pPr>
              <w:jc w:val="center"/>
              <w:rPr>
                <w:lang w:val="de-CH"/>
              </w:rPr>
            </w:pPr>
            <w:r>
              <w:rPr>
                <w:lang w:val="de-CH"/>
              </w:rPr>
              <w:t>Tag 3</w:t>
            </w:r>
            <w:r w:rsidRPr="00B70D1D">
              <w:rPr>
                <w:lang w:val="de-CH"/>
              </w:rPr>
              <w:br/>
            </w:r>
            <w:r>
              <w:rPr>
                <w:lang w:val="de-CH"/>
              </w:rPr>
              <w:t>02</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942326E" w14:textId="77777777" w:rsidR="000A533A" w:rsidRPr="00B70D1D" w:rsidRDefault="000A533A" w:rsidP="00A6378B">
            <w:pPr>
              <w:rPr>
                <w:lang w:val="de-CH"/>
              </w:rPr>
            </w:pPr>
          </w:p>
        </w:tc>
      </w:tr>
      <w:tr w:rsidR="000A533A" w:rsidRPr="00B70D1D" w14:paraId="599BF794"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2D1CFF"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6BE3249" w14:textId="77777777" w:rsidR="000A533A" w:rsidRPr="00B70D1D" w:rsidRDefault="000A533A" w:rsidP="00A6378B">
            <w:pPr>
              <w:rPr>
                <w:lang w:val="de-CH"/>
              </w:rPr>
            </w:pPr>
            <w:r>
              <w:rPr>
                <w:lang w:val="de-CH"/>
              </w:rPr>
              <w:t>Ist</w:t>
            </w:r>
          </w:p>
        </w:tc>
      </w:tr>
      <w:tr w:rsidR="000A533A" w:rsidRPr="00B70D1D" w14:paraId="32C65A1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F75D988"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7271E67" w14:textId="77777777" w:rsidR="000A533A" w:rsidRPr="00B70D1D" w:rsidRDefault="000A533A" w:rsidP="00A6378B">
            <w:pPr>
              <w:rPr>
                <w:lang w:val="de-CH"/>
              </w:rPr>
            </w:pPr>
          </w:p>
        </w:tc>
      </w:tr>
      <w:tr w:rsidR="000A533A" w:rsidRPr="00B70D1D" w14:paraId="75E8DB05"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7BFEBF" w14:textId="77777777" w:rsidR="000A533A" w:rsidRPr="00B70D1D" w:rsidRDefault="000A533A" w:rsidP="00A6378B">
            <w:pPr>
              <w:rPr>
                <w:lang w:val="de-CH"/>
              </w:rPr>
            </w:pPr>
            <w:r w:rsidRPr="00B70D1D">
              <w:rPr>
                <w:lang w:val="de-CH"/>
              </w:rPr>
              <w:t>Positives (Was lief gut?)</w:t>
            </w:r>
          </w:p>
        </w:tc>
      </w:tr>
      <w:tr w:rsidR="000A533A" w:rsidRPr="005D43E0" w14:paraId="5D17B8AA"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12755EB" w14:textId="09D1E6BC" w:rsidR="000A533A" w:rsidRPr="00B70D1D" w:rsidRDefault="003E759C" w:rsidP="00A6378B">
            <w:pPr>
              <w:rPr>
                <w:lang w:val="de-CH"/>
              </w:rPr>
            </w:pPr>
            <w:r>
              <w:rPr>
                <w:lang w:val="de-CH"/>
              </w:rPr>
              <w:t>In Sachen Dokumentation konnte ich heute viel erreichen.</w:t>
            </w:r>
          </w:p>
        </w:tc>
      </w:tr>
      <w:tr w:rsidR="000A533A" w:rsidRPr="005D43E0" w14:paraId="0C7FF6B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14369C" w14:textId="77777777" w:rsidR="000A533A" w:rsidRPr="00B70D1D" w:rsidRDefault="000A533A" w:rsidP="00A6378B">
            <w:pPr>
              <w:rPr>
                <w:lang w:val="de-CH"/>
              </w:rPr>
            </w:pPr>
            <w:r w:rsidRPr="00B70D1D">
              <w:rPr>
                <w:lang w:val="de-CH"/>
              </w:rPr>
              <w:t>Negatives (Wo gab es Probleme?)</w:t>
            </w:r>
          </w:p>
        </w:tc>
      </w:tr>
      <w:tr w:rsidR="000A533A" w:rsidRPr="005D43E0" w14:paraId="3AA9B46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428574C" w14:textId="77777777" w:rsidR="000A533A" w:rsidRPr="00B70D1D" w:rsidRDefault="000A533A" w:rsidP="00A6378B">
            <w:pPr>
              <w:rPr>
                <w:lang w:val="de-CH"/>
              </w:rPr>
            </w:pPr>
          </w:p>
        </w:tc>
      </w:tr>
      <w:tr w:rsidR="000A533A" w:rsidRPr="00B70D1D" w14:paraId="547C70C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B7AE3A8" w14:textId="77777777" w:rsidR="000A533A" w:rsidRPr="00B70D1D" w:rsidRDefault="000A533A" w:rsidP="00A6378B">
            <w:pPr>
              <w:rPr>
                <w:lang w:val="de-CH"/>
              </w:rPr>
            </w:pPr>
            <w:r w:rsidRPr="00B70D1D">
              <w:rPr>
                <w:lang w:val="de-CH"/>
              </w:rPr>
              <w:t>Zeitplanung</w:t>
            </w:r>
          </w:p>
        </w:tc>
      </w:tr>
      <w:tr w:rsidR="000A533A" w:rsidRPr="00B70D1D" w14:paraId="76BFA1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4FE9C51" w14:textId="77777777" w:rsidR="000A533A" w:rsidRPr="00B70D1D" w:rsidRDefault="000A533A" w:rsidP="00A6378B">
            <w:pPr>
              <w:rPr>
                <w:lang w:val="de-CH"/>
              </w:rPr>
            </w:pPr>
          </w:p>
        </w:tc>
      </w:tr>
      <w:tr w:rsidR="000A533A" w:rsidRPr="00B70D1D" w14:paraId="3C08914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941579" w14:textId="77777777" w:rsidR="000A533A" w:rsidRPr="00B70D1D" w:rsidRDefault="000A533A" w:rsidP="00A6378B">
            <w:pPr>
              <w:rPr>
                <w:lang w:val="de-CH"/>
              </w:rPr>
            </w:pPr>
            <w:r w:rsidRPr="00B70D1D">
              <w:rPr>
                <w:lang w:val="de-CH"/>
              </w:rPr>
              <w:t>Beanspruchte Hilfestellung</w:t>
            </w:r>
          </w:p>
        </w:tc>
      </w:tr>
      <w:tr w:rsidR="000A533A" w:rsidRPr="00B70D1D" w14:paraId="763291E1"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FB963B3" w14:textId="77777777" w:rsidR="000A533A" w:rsidRPr="00B70D1D" w:rsidRDefault="000A533A" w:rsidP="00A6378B">
            <w:pPr>
              <w:rPr>
                <w:lang w:val="de-CH"/>
              </w:rPr>
            </w:pPr>
          </w:p>
        </w:tc>
      </w:tr>
      <w:tr w:rsidR="000A533A" w:rsidRPr="00B70D1D" w14:paraId="3D30D69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136C5D" w14:textId="77777777" w:rsidR="000A533A" w:rsidRPr="00B70D1D" w:rsidRDefault="000A533A" w:rsidP="00A6378B">
            <w:pPr>
              <w:rPr>
                <w:lang w:val="de-CH"/>
              </w:rPr>
            </w:pPr>
            <w:r w:rsidRPr="00B70D1D">
              <w:rPr>
                <w:lang w:val="de-CH"/>
              </w:rPr>
              <w:t>Nächste Schritte</w:t>
            </w:r>
          </w:p>
        </w:tc>
      </w:tr>
      <w:tr w:rsidR="000A533A" w:rsidRPr="00B70D1D" w14:paraId="601D54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5A46E04" w14:textId="77777777" w:rsidR="000A533A" w:rsidRPr="00B70D1D" w:rsidRDefault="000A533A" w:rsidP="00A6378B">
            <w:pPr>
              <w:keepNext/>
              <w:rPr>
                <w:lang w:val="de-CH"/>
              </w:rPr>
            </w:pPr>
          </w:p>
        </w:tc>
      </w:tr>
    </w:tbl>
    <w:p w14:paraId="155F3030" w14:textId="5A0D00E0"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3</w:t>
      </w:r>
      <w:r w:rsidRPr="00B70D1D">
        <w:rPr>
          <w:lang w:val="de-CH"/>
        </w:rPr>
        <w:fldChar w:fldCharType="end"/>
      </w:r>
      <w:r w:rsidRPr="00B70D1D">
        <w:rPr>
          <w:lang w:val="de-CH"/>
        </w:rPr>
        <w:t>: Arbeitsjournal Tag 3</w:t>
      </w:r>
    </w:p>
    <w:p w14:paraId="09E48B4F" w14:textId="1FC0F94B"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776733DE"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329863"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00CF299" w14:textId="5BAD05B1" w:rsidR="000A533A" w:rsidRPr="00B70D1D" w:rsidRDefault="000A533A" w:rsidP="00A6378B">
            <w:pPr>
              <w:jc w:val="center"/>
              <w:rPr>
                <w:lang w:val="de-CH"/>
              </w:rPr>
            </w:pPr>
            <w:r>
              <w:rPr>
                <w:lang w:val="de-CH"/>
              </w:rPr>
              <w:t>Tag 4</w:t>
            </w:r>
            <w:r w:rsidRPr="00B70D1D">
              <w:rPr>
                <w:lang w:val="de-CH"/>
              </w:rPr>
              <w:br/>
            </w:r>
            <w:r>
              <w:rPr>
                <w:lang w:val="de-CH"/>
              </w:rPr>
              <w:t>07</w:t>
            </w:r>
            <w:r w:rsidRPr="00B70D1D">
              <w:rPr>
                <w:lang w:val="de-CH"/>
              </w:rPr>
              <w:t>.1</w:t>
            </w:r>
            <w:r>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BC388E2" w14:textId="77777777" w:rsidR="000A533A" w:rsidRPr="00B70D1D" w:rsidRDefault="000A533A" w:rsidP="00A6378B">
            <w:pPr>
              <w:rPr>
                <w:lang w:val="de-CH"/>
              </w:rPr>
            </w:pPr>
          </w:p>
        </w:tc>
      </w:tr>
      <w:tr w:rsidR="000A533A" w:rsidRPr="00B70D1D" w14:paraId="4913793E"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D3DCFD2"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75A9503" w14:textId="77777777" w:rsidR="000A533A" w:rsidRPr="00B70D1D" w:rsidRDefault="000A533A" w:rsidP="00A6378B">
            <w:pPr>
              <w:rPr>
                <w:lang w:val="de-CH"/>
              </w:rPr>
            </w:pPr>
            <w:r>
              <w:rPr>
                <w:lang w:val="de-CH"/>
              </w:rPr>
              <w:t>Ist</w:t>
            </w:r>
          </w:p>
        </w:tc>
      </w:tr>
      <w:tr w:rsidR="000A533A" w:rsidRPr="00B70D1D" w14:paraId="269D9FDE"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1F219C"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59083B" w14:textId="77777777" w:rsidR="000A533A" w:rsidRPr="00B70D1D" w:rsidRDefault="000A533A" w:rsidP="00A6378B">
            <w:pPr>
              <w:rPr>
                <w:lang w:val="de-CH"/>
              </w:rPr>
            </w:pPr>
          </w:p>
        </w:tc>
      </w:tr>
      <w:tr w:rsidR="000A533A" w:rsidRPr="00B70D1D" w14:paraId="2328F937"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0AD8B9" w14:textId="77777777" w:rsidR="000A533A" w:rsidRPr="00B70D1D" w:rsidRDefault="000A533A" w:rsidP="00A6378B">
            <w:pPr>
              <w:rPr>
                <w:lang w:val="de-CH"/>
              </w:rPr>
            </w:pPr>
            <w:r w:rsidRPr="00B70D1D">
              <w:rPr>
                <w:lang w:val="de-CH"/>
              </w:rPr>
              <w:t>Positives (Was lief gut?)</w:t>
            </w:r>
          </w:p>
        </w:tc>
      </w:tr>
      <w:tr w:rsidR="000A533A" w:rsidRPr="00B70D1D" w14:paraId="32B3A352"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ED7BCF" w14:textId="77777777" w:rsidR="000A533A" w:rsidRPr="00B70D1D" w:rsidRDefault="000A533A" w:rsidP="00A6378B">
            <w:pPr>
              <w:rPr>
                <w:lang w:val="de-CH"/>
              </w:rPr>
            </w:pPr>
          </w:p>
        </w:tc>
      </w:tr>
      <w:tr w:rsidR="000A533A" w:rsidRPr="005D43E0" w14:paraId="3642CD8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08D42A7" w14:textId="77777777" w:rsidR="000A533A" w:rsidRPr="00B70D1D" w:rsidRDefault="000A533A" w:rsidP="00A6378B">
            <w:pPr>
              <w:rPr>
                <w:lang w:val="de-CH"/>
              </w:rPr>
            </w:pPr>
            <w:r w:rsidRPr="00B70D1D">
              <w:rPr>
                <w:lang w:val="de-CH"/>
              </w:rPr>
              <w:t>Negatives (Wo gab es Probleme?)</w:t>
            </w:r>
          </w:p>
        </w:tc>
      </w:tr>
      <w:tr w:rsidR="000A533A" w:rsidRPr="005D43E0" w14:paraId="570C87DC"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D43546" w14:textId="77777777" w:rsidR="000A533A" w:rsidRPr="00B70D1D" w:rsidRDefault="000A533A" w:rsidP="00A6378B">
            <w:pPr>
              <w:rPr>
                <w:lang w:val="de-CH"/>
              </w:rPr>
            </w:pPr>
          </w:p>
        </w:tc>
      </w:tr>
      <w:tr w:rsidR="000A533A" w:rsidRPr="00B70D1D" w14:paraId="196175FF"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6C4DD10" w14:textId="77777777" w:rsidR="000A533A" w:rsidRPr="00B70D1D" w:rsidRDefault="000A533A" w:rsidP="00A6378B">
            <w:pPr>
              <w:rPr>
                <w:lang w:val="de-CH"/>
              </w:rPr>
            </w:pPr>
            <w:r w:rsidRPr="00B70D1D">
              <w:rPr>
                <w:lang w:val="de-CH"/>
              </w:rPr>
              <w:t>Zeitplanung</w:t>
            </w:r>
          </w:p>
        </w:tc>
      </w:tr>
      <w:tr w:rsidR="000A533A" w:rsidRPr="00B70D1D" w14:paraId="3A68243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AF8808B" w14:textId="77777777" w:rsidR="000A533A" w:rsidRPr="00B70D1D" w:rsidRDefault="000A533A" w:rsidP="00A6378B">
            <w:pPr>
              <w:rPr>
                <w:lang w:val="de-CH"/>
              </w:rPr>
            </w:pPr>
          </w:p>
        </w:tc>
      </w:tr>
      <w:tr w:rsidR="000A533A" w:rsidRPr="00B70D1D" w14:paraId="34DE952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425C5F" w14:textId="77777777" w:rsidR="000A533A" w:rsidRPr="00B70D1D" w:rsidRDefault="000A533A" w:rsidP="00A6378B">
            <w:pPr>
              <w:rPr>
                <w:lang w:val="de-CH"/>
              </w:rPr>
            </w:pPr>
            <w:r w:rsidRPr="00B70D1D">
              <w:rPr>
                <w:lang w:val="de-CH"/>
              </w:rPr>
              <w:t>Beanspruchte Hilfestellung</w:t>
            </w:r>
          </w:p>
        </w:tc>
      </w:tr>
      <w:tr w:rsidR="000A533A" w:rsidRPr="00B70D1D" w14:paraId="40F52A18"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A0D07E8" w14:textId="77777777" w:rsidR="000A533A" w:rsidRPr="00B70D1D" w:rsidRDefault="000A533A" w:rsidP="00A6378B">
            <w:pPr>
              <w:rPr>
                <w:lang w:val="de-CH"/>
              </w:rPr>
            </w:pPr>
          </w:p>
        </w:tc>
      </w:tr>
      <w:tr w:rsidR="000A533A" w:rsidRPr="00B70D1D" w14:paraId="386219C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85CBA41" w14:textId="77777777" w:rsidR="000A533A" w:rsidRPr="00B70D1D" w:rsidRDefault="000A533A" w:rsidP="00A6378B">
            <w:pPr>
              <w:rPr>
                <w:lang w:val="de-CH"/>
              </w:rPr>
            </w:pPr>
            <w:r w:rsidRPr="00B70D1D">
              <w:rPr>
                <w:lang w:val="de-CH"/>
              </w:rPr>
              <w:t>Nächste Schritte</w:t>
            </w:r>
          </w:p>
        </w:tc>
      </w:tr>
      <w:tr w:rsidR="000A533A" w:rsidRPr="00B70D1D" w14:paraId="3D9149CE"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68453D8" w14:textId="77777777" w:rsidR="000A533A" w:rsidRPr="00B70D1D" w:rsidRDefault="000A533A" w:rsidP="00A6378B">
            <w:pPr>
              <w:keepNext/>
              <w:rPr>
                <w:lang w:val="de-CH"/>
              </w:rPr>
            </w:pPr>
          </w:p>
        </w:tc>
      </w:tr>
    </w:tbl>
    <w:p w14:paraId="6212E5C3" w14:textId="20BAB77E"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4</w:t>
      </w:r>
      <w:r w:rsidRPr="00B70D1D">
        <w:rPr>
          <w:lang w:val="de-CH"/>
        </w:rPr>
        <w:fldChar w:fldCharType="end"/>
      </w:r>
      <w:r w:rsidRPr="00B70D1D">
        <w:rPr>
          <w:lang w:val="de-CH"/>
        </w:rPr>
        <w:t>: Arbeitsjournal Tag 4</w:t>
      </w:r>
    </w:p>
    <w:p w14:paraId="14570FBF" w14:textId="6B03BFDE" w:rsidR="00802BF1" w:rsidRPr="00B70D1D" w:rsidRDefault="00802BF1">
      <w:pPr>
        <w:rPr>
          <w:lang w:val="de-CH"/>
        </w:rPr>
      </w:pPr>
      <w:r w:rsidRPr="00B70D1D">
        <w:rPr>
          <w:lang w:val="de-CH"/>
        </w:rPr>
        <w:br w:type="page"/>
      </w:r>
    </w:p>
    <w:tbl>
      <w:tblPr>
        <w:tblStyle w:val="Tabellenraster"/>
        <w:tblW w:w="0" w:type="auto"/>
        <w:tblLook w:val="04A0" w:firstRow="1" w:lastRow="0" w:firstColumn="1" w:lastColumn="0" w:noHBand="0" w:noVBand="1"/>
      </w:tblPr>
      <w:tblGrid>
        <w:gridCol w:w="2964"/>
        <w:gridCol w:w="973"/>
        <w:gridCol w:w="2050"/>
        <w:gridCol w:w="2962"/>
      </w:tblGrid>
      <w:tr w:rsidR="000A533A" w:rsidRPr="00B70D1D" w14:paraId="6C6A744A" w14:textId="77777777" w:rsidTr="00A6378B">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9C9307E" w14:textId="77777777" w:rsidR="000A533A" w:rsidRPr="00B70D1D" w:rsidRDefault="000A533A" w:rsidP="00A6378B">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0655FE49" w14:textId="433746E6" w:rsidR="000A533A" w:rsidRPr="00B70D1D" w:rsidRDefault="000A533A" w:rsidP="00A6378B">
            <w:pPr>
              <w:jc w:val="center"/>
              <w:rPr>
                <w:lang w:val="de-CH"/>
              </w:rPr>
            </w:pPr>
            <w:r>
              <w:rPr>
                <w:lang w:val="de-CH"/>
              </w:rPr>
              <w:t>Tag 5</w:t>
            </w:r>
            <w:r w:rsidRPr="00B70D1D">
              <w:rPr>
                <w:lang w:val="de-CH"/>
              </w:rPr>
              <w:br/>
            </w:r>
            <w:r>
              <w:rPr>
                <w:lang w:val="de-CH"/>
              </w:rPr>
              <w:t>09</w:t>
            </w:r>
            <w:r w:rsidRPr="00B70D1D">
              <w:rPr>
                <w:lang w:val="de-CH"/>
              </w:rPr>
              <w:t>.</w:t>
            </w:r>
            <w:r>
              <w:rPr>
                <w:lang w:val="de-CH"/>
              </w:rPr>
              <w:t>11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C08E5F3" w14:textId="77777777" w:rsidR="000A533A" w:rsidRPr="00B70D1D" w:rsidRDefault="000A533A" w:rsidP="00A6378B">
            <w:pPr>
              <w:rPr>
                <w:lang w:val="de-CH"/>
              </w:rPr>
            </w:pPr>
          </w:p>
        </w:tc>
      </w:tr>
      <w:tr w:rsidR="000A533A" w:rsidRPr="00B70D1D" w14:paraId="6B3662D3" w14:textId="77777777" w:rsidTr="00A6378B">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AFC32FE" w14:textId="77777777" w:rsidR="000A533A" w:rsidRPr="00B70D1D" w:rsidRDefault="000A533A" w:rsidP="00A6378B">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83D1AB5" w14:textId="77777777" w:rsidR="000A533A" w:rsidRPr="00B70D1D" w:rsidRDefault="000A533A" w:rsidP="00A6378B">
            <w:pPr>
              <w:rPr>
                <w:lang w:val="de-CH"/>
              </w:rPr>
            </w:pPr>
            <w:r>
              <w:rPr>
                <w:lang w:val="de-CH"/>
              </w:rPr>
              <w:t>Ist</w:t>
            </w:r>
          </w:p>
        </w:tc>
      </w:tr>
      <w:tr w:rsidR="000A533A" w:rsidRPr="00B70D1D" w14:paraId="3EB64DB7" w14:textId="77777777" w:rsidTr="00A6378B">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07A2706" w14:textId="77777777" w:rsidR="000A533A" w:rsidRPr="00B70D1D" w:rsidRDefault="000A533A" w:rsidP="00A6378B">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37DA17" w14:textId="77777777" w:rsidR="000A533A" w:rsidRPr="00B70D1D" w:rsidRDefault="000A533A" w:rsidP="00A6378B">
            <w:pPr>
              <w:rPr>
                <w:lang w:val="de-CH"/>
              </w:rPr>
            </w:pPr>
          </w:p>
        </w:tc>
      </w:tr>
      <w:tr w:rsidR="000A533A" w:rsidRPr="00B70D1D" w14:paraId="3BA0ECE0" w14:textId="77777777" w:rsidTr="00A6378B">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2D04982" w14:textId="77777777" w:rsidR="000A533A" w:rsidRPr="00B70D1D" w:rsidRDefault="000A533A" w:rsidP="00A6378B">
            <w:pPr>
              <w:rPr>
                <w:lang w:val="de-CH"/>
              </w:rPr>
            </w:pPr>
            <w:r w:rsidRPr="00B70D1D">
              <w:rPr>
                <w:lang w:val="de-CH"/>
              </w:rPr>
              <w:t>Positives (Was lief gut?)</w:t>
            </w:r>
          </w:p>
        </w:tc>
      </w:tr>
      <w:tr w:rsidR="000A533A" w:rsidRPr="00B70D1D" w14:paraId="0EDCE386"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7AC0F8A" w14:textId="77777777" w:rsidR="000A533A" w:rsidRPr="00B70D1D" w:rsidRDefault="000A533A" w:rsidP="00A6378B">
            <w:pPr>
              <w:rPr>
                <w:lang w:val="de-CH"/>
              </w:rPr>
            </w:pPr>
          </w:p>
        </w:tc>
      </w:tr>
      <w:tr w:rsidR="000A533A" w:rsidRPr="005D43E0" w14:paraId="6F4EF79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113C9C" w14:textId="77777777" w:rsidR="000A533A" w:rsidRPr="00B70D1D" w:rsidRDefault="000A533A" w:rsidP="00A6378B">
            <w:pPr>
              <w:rPr>
                <w:lang w:val="de-CH"/>
              </w:rPr>
            </w:pPr>
            <w:r w:rsidRPr="00B70D1D">
              <w:rPr>
                <w:lang w:val="de-CH"/>
              </w:rPr>
              <w:t>Negatives (Wo gab es Probleme?)</w:t>
            </w:r>
          </w:p>
        </w:tc>
      </w:tr>
      <w:tr w:rsidR="000A533A" w:rsidRPr="005D43E0" w14:paraId="44B01090"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7D9AFF" w14:textId="77777777" w:rsidR="000A533A" w:rsidRPr="00B70D1D" w:rsidRDefault="000A533A" w:rsidP="00A6378B">
            <w:pPr>
              <w:rPr>
                <w:lang w:val="de-CH"/>
              </w:rPr>
            </w:pPr>
          </w:p>
        </w:tc>
      </w:tr>
      <w:tr w:rsidR="000A533A" w:rsidRPr="00B70D1D" w14:paraId="6C96541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1783BAE" w14:textId="77777777" w:rsidR="000A533A" w:rsidRPr="00B70D1D" w:rsidRDefault="000A533A" w:rsidP="00A6378B">
            <w:pPr>
              <w:rPr>
                <w:lang w:val="de-CH"/>
              </w:rPr>
            </w:pPr>
            <w:r w:rsidRPr="00B70D1D">
              <w:rPr>
                <w:lang w:val="de-CH"/>
              </w:rPr>
              <w:t>Zeitplanung</w:t>
            </w:r>
          </w:p>
        </w:tc>
      </w:tr>
      <w:tr w:rsidR="000A533A" w:rsidRPr="00B70D1D" w14:paraId="5F6393AB"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257E1A" w14:textId="77777777" w:rsidR="000A533A" w:rsidRPr="00B70D1D" w:rsidRDefault="000A533A" w:rsidP="00A6378B">
            <w:pPr>
              <w:rPr>
                <w:lang w:val="de-CH"/>
              </w:rPr>
            </w:pPr>
          </w:p>
        </w:tc>
      </w:tr>
      <w:tr w:rsidR="000A533A" w:rsidRPr="00B70D1D" w14:paraId="47A58333"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A24FA5D" w14:textId="77777777" w:rsidR="000A533A" w:rsidRPr="00B70D1D" w:rsidRDefault="000A533A" w:rsidP="00A6378B">
            <w:pPr>
              <w:rPr>
                <w:lang w:val="de-CH"/>
              </w:rPr>
            </w:pPr>
            <w:r w:rsidRPr="00B70D1D">
              <w:rPr>
                <w:lang w:val="de-CH"/>
              </w:rPr>
              <w:t>Beanspruchte Hilfestellung</w:t>
            </w:r>
          </w:p>
        </w:tc>
      </w:tr>
      <w:tr w:rsidR="000A533A" w:rsidRPr="00B70D1D" w14:paraId="29760525"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A704F5" w14:textId="77777777" w:rsidR="000A533A" w:rsidRPr="00B70D1D" w:rsidRDefault="000A533A" w:rsidP="00A6378B">
            <w:pPr>
              <w:rPr>
                <w:lang w:val="de-CH"/>
              </w:rPr>
            </w:pPr>
          </w:p>
        </w:tc>
      </w:tr>
      <w:tr w:rsidR="000A533A" w:rsidRPr="00B70D1D" w14:paraId="13537A09"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FB023A0" w14:textId="77777777" w:rsidR="000A533A" w:rsidRPr="00B70D1D" w:rsidRDefault="000A533A" w:rsidP="00A6378B">
            <w:pPr>
              <w:rPr>
                <w:lang w:val="de-CH"/>
              </w:rPr>
            </w:pPr>
            <w:r w:rsidRPr="00B70D1D">
              <w:rPr>
                <w:lang w:val="de-CH"/>
              </w:rPr>
              <w:t>Nächste Schritte</w:t>
            </w:r>
          </w:p>
        </w:tc>
      </w:tr>
      <w:tr w:rsidR="000A533A" w:rsidRPr="00B70D1D" w14:paraId="57248884" w14:textId="77777777" w:rsidTr="00A6378B">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7D54A2" w14:textId="77777777" w:rsidR="000A533A" w:rsidRPr="00B70D1D" w:rsidRDefault="000A533A" w:rsidP="00A6378B">
            <w:pPr>
              <w:keepNext/>
              <w:rPr>
                <w:lang w:val="de-CH"/>
              </w:rPr>
            </w:pPr>
          </w:p>
        </w:tc>
      </w:tr>
    </w:tbl>
    <w:p w14:paraId="514ACFFC" w14:textId="0ACC2464" w:rsidR="00CD5CA0" w:rsidRPr="00B70D1D" w:rsidRDefault="00CD5CA0">
      <w:pPr>
        <w:pStyle w:val="Beschriftung"/>
        <w:rPr>
          <w:lang w:val="de-CH"/>
        </w:rPr>
      </w:pPr>
      <w:r w:rsidRPr="00B70D1D">
        <w:rPr>
          <w:lang w:val="de-CH"/>
        </w:rPr>
        <w:t xml:space="preserve">Tabelle </w:t>
      </w:r>
      <w:r w:rsidRPr="00B70D1D">
        <w:rPr>
          <w:lang w:val="de-CH"/>
        </w:rPr>
        <w:fldChar w:fldCharType="begin"/>
      </w:r>
      <w:r w:rsidRPr="00B70D1D">
        <w:rPr>
          <w:lang w:val="de-CH"/>
        </w:rPr>
        <w:instrText xml:space="preserve"> SEQ Tabelle \* ARABIC </w:instrText>
      </w:r>
      <w:r w:rsidRPr="00B70D1D">
        <w:rPr>
          <w:lang w:val="de-CH"/>
        </w:rPr>
        <w:fldChar w:fldCharType="separate"/>
      </w:r>
      <w:r w:rsidR="00CD648B" w:rsidRPr="00B70D1D">
        <w:rPr>
          <w:noProof/>
          <w:lang w:val="de-CH"/>
        </w:rPr>
        <w:t>5</w:t>
      </w:r>
      <w:r w:rsidRPr="00B70D1D">
        <w:rPr>
          <w:lang w:val="de-CH"/>
        </w:rPr>
        <w:fldChar w:fldCharType="end"/>
      </w:r>
      <w:r w:rsidRPr="00B70D1D">
        <w:rPr>
          <w:lang w:val="de-CH"/>
        </w:rPr>
        <w:t>: Arbeitsjournal Tag 5</w:t>
      </w:r>
    </w:p>
    <w:p w14:paraId="5E0AF491" w14:textId="65554C25" w:rsidR="00802BF1" w:rsidRPr="00B70D1D" w:rsidRDefault="00802BF1">
      <w:pPr>
        <w:rPr>
          <w:lang w:val="de-CH"/>
        </w:rPr>
      </w:pPr>
      <w:r w:rsidRPr="00B70D1D">
        <w:rPr>
          <w:lang w:val="de-CH"/>
        </w:rPr>
        <w:br w:type="page"/>
      </w:r>
    </w:p>
    <w:p w14:paraId="1082AC9E" w14:textId="1B902F8B" w:rsidR="003B7ACB" w:rsidRPr="00B70D1D" w:rsidRDefault="00EC651D" w:rsidP="00EC651D">
      <w:pPr>
        <w:pStyle w:val="berschrift1"/>
        <w:rPr>
          <w:lang w:val="de-CH"/>
        </w:rPr>
      </w:pPr>
      <w:bookmarkStart w:id="28" w:name="_Toc528828779"/>
      <w:r w:rsidRPr="00B70D1D">
        <w:rPr>
          <w:lang w:val="de-CH"/>
        </w:rPr>
        <w:lastRenderedPageBreak/>
        <w:t>Teil 2: Projekt-Dokumentation</w:t>
      </w:r>
      <w:bookmarkEnd w:id="28"/>
    </w:p>
    <w:p w14:paraId="3B104B5F" w14:textId="731EBAB6" w:rsidR="00EC651D" w:rsidRPr="00B70D1D" w:rsidRDefault="00EC651D" w:rsidP="00EC651D">
      <w:pPr>
        <w:pStyle w:val="berschrift2"/>
        <w:rPr>
          <w:lang w:val="de-CH"/>
        </w:rPr>
      </w:pPr>
      <w:bookmarkStart w:id="29" w:name="_Toc528828780"/>
      <w:r w:rsidRPr="00B70D1D">
        <w:rPr>
          <w:lang w:val="de-CH"/>
        </w:rPr>
        <w:t>Informieren</w:t>
      </w:r>
      <w:bookmarkEnd w:id="29"/>
    </w:p>
    <w:p w14:paraId="47DBFE37" w14:textId="77777777" w:rsidR="00060A6E" w:rsidRPr="00B70D1D" w:rsidRDefault="00060A6E" w:rsidP="00060A6E">
      <w:pPr>
        <w:pStyle w:val="berschrift3"/>
        <w:rPr>
          <w:lang w:val="de-CH"/>
        </w:rPr>
      </w:pPr>
      <w:bookmarkStart w:id="30" w:name="_Toc528828781"/>
      <w:r w:rsidRPr="00B70D1D">
        <w:rPr>
          <w:lang w:val="de-CH"/>
        </w:rPr>
        <w:t>Soll-Analyse</w:t>
      </w:r>
      <w:bookmarkEnd w:id="30"/>
    </w:p>
    <w:p w14:paraId="5DB44F48" w14:textId="77777777" w:rsidR="00060A6E" w:rsidRPr="00B70D1D" w:rsidRDefault="00060A6E" w:rsidP="00060A6E">
      <w:pPr>
        <w:rPr>
          <w:lang w:val="de-CH"/>
        </w:rPr>
      </w:pPr>
      <w:r w:rsidRPr="00B70D1D">
        <w:rPr>
          <w:lang w:val="de-CH"/>
        </w:rPr>
        <w:t>Bei der Soll-Analyse werden die Anforderungen genau analysiert.</w:t>
      </w:r>
    </w:p>
    <w:p w14:paraId="69526C0C" w14:textId="77777777" w:rsidR="00060A6E" w:rsidRPr="0004594C" w:rsidRDefault="00060A6E" w:rsidP="0004594C">
      <w:pPr>
        <w:pStyle w:val="berschrift4"/>
        <w:numPr>
          <w:ilvl w:val="0"/>
          <w:numId w:val="0"/>
        </w:numPr>
        <w:rPr>
          <w:color w:val="auto"/>
          <w:sz w:val="18"/>
          <w:szCs w:val="20"/>
          <w:lang w:val="de-CH"/>
        </w:rPr>
      </w:pPr>
      <w:r w:rsidRPr="0004594C">
        <w:rPr>
          <w:color w:val="auto"/>
          <w:sz w:val="18"/>
          <w:szCs w:val="20"/>
          <w:lang w:val="de-CH"/>
        </w:rPr>
        <w:t>GUI</w:t>
      </w:r>
    </w:p>
    <w:p w14:paraId="1A0801F8" w14:textId="77777777" w:rsidR="00060A6E" w:rsidRPr="00B70D1D" w:rsidRDefault="00060A6E" w:rsidP="00060A6E">
      <w:pPr>
        <w:rPr>
          <w:lang w:val="de-CH"/>
        </w:rPr>
      </w:pPr>
      <w:r w:rsidRPr="00B70D1D">
        <w:rPr>
          <w:lang w:val="de-CH"/>
        </w:rPr>
        <w:t>Das GUI wird in diesem Projekt mit Razor und CSS erstellt. Bei Bedarf werden einige jQuery Elemente im Frontend vorhanden sein.</w:t>
      </w:r>
    </w:p>
    <w:p w14:paraId="4040595E" w14:textId="6367BA59" w:rsidR="00060A6E" w:rsidRPr="00B70D1D" w:rsidRDefault="00060A6E" w:rsidP="00060A6E">
      <w:pPr>
        <w:rPr>
          <w:lang w:val="de-CH"/>
        </w:rPr>
      </w:pPr>
      <w:r w:rsidRPr="00B70D1D">
        <w:rPr>
          <w:lang w:val="de-CH"/>
        </w:rPr>
        <w:t xml:space="preserve">Wenn die Applikation geöffnet wird, </w:t>
      </w:r>
      <w:r w:rsidR="00B96015" w:rsidRPr="00B70D1D">
        <w:rPr>
          <w:lang w:val="de-CH"/>
        </w:rPr>
        <w:t>kommt man auf die Startseite eines ASP.NET Projektes. Es wurden keine Änderungen oder Vorarbeiten geleistet.</w:t>
      </w:r>
    </w:p>
    <w:p w14:paraId="1D64CC24" w14:textId="285B3D4E" w:rsidR="00B96015" w:rsidRPr="00B70D1D" w:rsidRDefault="00B96015" w:rsidP="00060A6E">
      <w:pPr>
        <w:rPr>
          <w:lang w:val="de-CH"/>
        </w:rPr>
      </w:pPr>
      <w:r w:rsidRPr="00B70D1D">
        <w:rPr>
          <w:lang w:val="de-CH"/>
        </w:rPr>
        <w:t>Standardmässig hat es jedoch ein gute</w:t>
      </w:r>
      <w:r w:rsidR="003C6A8D" w:rsidRPr="00B70D1D">
        <w:rPr>
          <w:lang w:val="de-CH"/>
        </w:rPr>
        <w:t>s</w:t>
      </w:r>
      <w:r w:rsidRPr="00B70D1D">
        <w:rPr>
          <w:lang w:val="de-CH"/>
        </w:rPr>
        <w:t xml:space="preserve"> Grundgerüst, nämlich eine Navigation mit einer Startseite, </w:t>
      </w:r>
      <w:r w:rsidR="003C6A8D" w:rsidRPr="00B70D1D">
        <w:rPr>
          <w:lang w:val="de-CH"/>
        </w:rPr>
        <w:t>Infoseite, Kontaktseite und eine Getting started Seite. Die getting started Seite wird bearbeitet, damit diese dann zur starseite meines Projektes wird.</w:t>
      </w:r>
    </w:p>
    <w:p w14:paraId="4F4B9222" w14:textId="26BB05F5" w:rsidR="003C6A8D" w:rsidRPr="00B70D1D" w:rsidRDefault="003C6A8D" w:rsidP="00060A6E">
      <w:pPr>
        <w:rPr>
          <w:lang w:val="de-CH"/>
        </w:rPr>
      </w:pPr>
      <w:r w:rsidRPr="00B70D1D">
        <w:rPr>
          <w:lang w:val="de-CH"/>
        </w:rPr>
        <w:t>Das Design des GUIs ist sehr schlicht gehalten, deswegen wird es noch einiges zum Verändern geben. Zudem sollte die Seite so Benutzerfreundlich wie möglich werden.</w:t>
      </w:r>
    </w:p>
    <w:p w14:paraId="7FB12F8E" w14:textId="77777777" w:rsidR="00060A6E" w:rsidRPr="0004594C" w:rsidRDefault="00060A6E" w:rsidP="0004594C">
      <w:pPr>
        <w:pStyle w:val="berschrift4"/>
        <w:numPr>
          <w:ilvl w:val="0"/>
          <w:numId w:val="0"/>
        </w:numPr>
        <w:rPr>
          <w:color w:val="auto"/>
          <w:sz w:val="18"/>
          <w:szCs w:val="20"/>
          <w:lang w:val="de-CH"/>
        </w:rPr>
      </w:pPr>
      <w:bookmarkStart w:id="31" w:name="_Toc528828782"/>
      <w:r w:rsidRPr="0004594C">
        <w:rPr>
          <w:color w:val="auto"/>
          <w:sz w:val="18"/>
          <w:szCs w:val="20"/>
          <w:lang w:val="de-CH"/>
        </w:rPr>
        <w:t>Ist-Analyse</w:t>
      </w:r>
      <w:bookmarkEnd w:id="31"/>
    </w:p>
    <w:p w14:paraId="4B7A5492" w14:textId="77777777" w:rsidR="00060A6E" w:rsidRPr="00B70D1D" w:rsidRDefault="00060A6E" w:rsidP="00060A6E">
      <w:pPr>
        <w:rPr>
          <w:lang w:val="de-CH"/>
        </w:rPr>
      </w:pPr>
      <w:r w:rsidRPr="00B70D1D">
        <w:rPr>
          <w:lang w:val="de-CH"/>
        </w:rPr>
        <w:t>Der Zweck der Ist-Analyse ist, herauszufinden was das vorhandene System bereits zu bieten hat.</w:t>
      </w:r>
    </w:p>
    <w:p w14:paraId="2F0B33CA" w14:textId="77777777" w:rsidR="00060A6E" w:rsidRPr="0004594C" w:rsidRDefault="00060A6E" w:rsidP="0004594C">
      <w:pPr>
        <w:rPr>
          <w:b/>
          <w:lang w:val="de-CH"/>
        </w:rPr>
      </w:pPr>
      <w:r w:rsidRPr="0004594C">
        <w:rPr>
          <w:b/>
          <w:lang w:val="de-CH"/>
        </w:rPr>
        <w:t>Hardware</w:t>
      </w:r>
    </w:p>
    <w:p w14:paraId="5BCEA28D" w14:textId="77777777" w:rsidR="00060A6E" w:rsidRPr="00B70D1D" w:rsidRDefault="00060A6E" w:rsidP="00060A6E">
      <w:pPr>
        <w:rPr>
          <w:lang w:val="de-CH"/>
        </w:rPr>
      </w:pPr>
      <w:r w:rsidRPr="00B70D1D">
        <w:rPr>
          <w:lang w:val="de-CH"/>
        </w:rPr>
        <w:t>Das Entwicklungsgerät ist ein privater PC, und zwar einen Acer Aspire V 15 Nitro, mit dem Windows 10 Betriebssystem.</w:t>
      </w:r>
    </w:p>
    <w:p w14:paraId="213ED0B8" w14:textId="77777777" w:rsidR="00060A6E" w:rsidRPr="0004594C" w:rsidRDefault="00060A6E" w:rsidP="0004594C">
      <w:pPr>
        <w:rPr>
          <w:b/>
          <w:lang w:val="de-CH"/>
        </w:rPr>
      </w:pPr>
      <w:r w:rsidRPr="0004594C">
        <w:rPr>
          <w:b/>
          <w:lang w:val="de-CH"/>
        </w:rPr>
        <w:t>Entwicklungsumgebung</w:t>
      </w:r>
    </w:p>
    <w:p w14:paraId="01D9DFFD" w14:textId="77777777" w:rsidR="00060A6E" w:rsidRPr="00B70D1D" w:rsidRDefault="00060A6E" w:rsidP="00060A6E">
      <w:pPr>
        <w:rPr>
          <w:lang w:val="de-CH"/>
        </w:rPr>
      </w:pPr>
      <w:r w:rsidRPr="00B70D1D">
        <w:rPr>
          <w:lang w:val="de-CH"/>
        </w:rPr>
        <w:t>Das Projekt wird mit Visual Studio 2017 Community realisiert. In dieser Edition ist kein ReSharper vorhanden, doch sonst ist alles andere bereits konfiguriert und bereit für die Implementation des Projektes.</w:t>
      </w:r>
    </w:p>
    <w:p w14:paraId="1E72A8C8" w14:textId="77777777" w:rsidR="00060A6E" w:rsidRPr="0004594C" w:rsidRDefault="00060A6E" w:rsidP="0004594C">
      <w:pPr>
        <w:rPr>
          <w:b/>
          <w:lang w:val="de-CH"/>
        </w:rPr>
      </w:pPr>
      <w:r w:rsidRPr="0004594C">
        <w:rPr>
          <w:b/>
          <w:lang w:val="de-CH"/>
        </w:rPr>
        <w:t>SQL</w:t>
      </w:r>
    </w:p>
    <w:p w14:paraId="2FC1B928" w14:textId="77777777" w:rsidR="00060A6E" w:rsidRPr="00B70D1D" w:rsidRDefault="00060A6E" w:rsidP="00060A6E">
      <w:pPr>
        <w:rPr>
          <w:lang w:val="de-CH"/>
        </w:rPr>
      </w:pPr>
      <w:r w:rsidRPr="00B70D1D">
        <w:rPr>
          <w:lang w:val="de-CH"/>
        </w:rPr>
        <w:t>Mithilfe von Visual Studio und Microsoft MySQL Server Management Studio wird die Datenbank zum Laufen gebracht.</w:t>
      </w:r>
    </w:p>
    <w:p w14:paraId="35E8FC5D" w14:textId="77777777" w:rsidR="00060A6E" w:rsidRPr="0004594C" w:rsidRDefault="00060A6E" w:rsidP="0004594C">
      <w:pPr>
        <w:rPr>
          <w:b/>
          <w:lang w:val="de-CH"/>
        </w:rPr>
      </w:pPr>
      <w:r w:rsidRPr="0004594C">
        <w:rPr>
          <w:b/>
          <w:lang w:val="de-CH"/>
        </w:rPr>
        <w:t>Microsoft SQL Server Management Studio</w:t>
      </w:r>
    </w:p>
    <w:p w14:paraId="4626448A" w14:textId="77777777" w:rsidR="00060A6E" w:rsidRPr="00B70D1D" w:rsidRDefault="00060A6E" w:rsidP="00060A6E">
      <w:pPr>
        <w:rPr>
          <w:lang w:val="de-CH"/>
        </w:rPr>
      </w:pPr>
      <w:r w:rsidRPr="00B70D1D">
        <w:rPr>
          <w:lang w:val="de-CH"/>
        </w:rPr>
        <w:t>SQL Server Management Studio wurde installiert, damit man das im Visual Studio erstellte edmx ganz einfach importieren kann, und die Daten in die Datenbank einlesen kann.</w:t>
      </w:r>
    </w:p>
    <w:p w14:paraId="45204A48" w14:textId="77777777" w:rsidR="00060A6E" w:rsidRPr="0004594C" w:rsidRDefault="00060A6E" w:rsidP="0004594C">
      <w:pPr>
        <w:rPr>
          <w:b/>
          <w:lang w:val="de-CH"/>
        </w:rPr>
      </w:pPr>
      <w:r w:rsidRPr="0004594C">
        <w:rPr>
          <w:b/>
          <w:lang w:val="de-CH"/>
        </w:rPr>
        <w:t>Internetbrowser</w:t>
      </w:r>
    </w:p>
    <w:p w14:paraId="02CE986F" w14:textId="77777777" w:rsidR="00060A6E" w:rsidRPr="00B70D1D" w:rsidRDefault="00060A6E" w:rsidP="00060A6E">
      <w:pPr>
        <w:rPr>
          <w:lang w:val="de-CH"/>
        </w:rPr>
      </w:pPr>
      <w:r w:rsidRPr="00B70D1D">
        <w:rPr>
          <w:lang w:val="de-CH"/>
        </w:rPr>
        <w:t>Auf dem Gerät sind die Browser Chrome, Vivaldi, Edge und Internet Explorer installiert.</w:t>
      </w:r>
    </w:p>
    <w:p w14:paraId="4ABA797E" w14:textId="77777777" w:rsidR="00060A6E" w:rsidRPr="0004594C" w:rsidRDefault="00060A6E" w:rsidP="0004594C">
      <w:pPr>
        <w:rPr>
          <w:b/>
          <w:lang w:val="de-CH"/>
        </w:rPr>
      </w:pPr>
      <w:r w:rsidRPr="0004594C">
        <w:rPr>
          <w:b/>
          <w:lang w:val="de-CH"/>
        </w:rPr>
        <w:t>Git</w:t>
      </w:r>
    </w:p>
    <w:p w14:paraId="7CEDBF97" w14:textId="76BE53DE" w:rsidR="003C6A8D" w:rsidRPr="00B70D1D" w:rsidRDefault="00060A6E" w:rsidP="00060A6E">
      <w:pPr>
        <w:rPr>
          <w:lang w:val="de-CH"/>
        </w:rPr>
      </w:pPr>
      <w:r w:rsidRPr="00B70D1D">
        <w:rPr>
          <w:lang w:val="de-CH"/>
        </w:rPr>
        <w:t>Git i</w:t>
      </w:r>
      <w:r w:rsidR="003C6A8D" w:rsidRPr="00B70D1D">
        <w:rPr>
          <w:lang w:val="de-CH"/>
        </w:rPr>
        <w:t>st schon seit langer Zeit auf dem Entwicklungsgerät installiert und ist bereit genutzt zu werden. Um die Arbeit mit Git zu erleichern, ist auch TortoiseGit installiert, damit Commits und Pushs schneller erledigt werden können.</w:t>
      </w:r>
    </w:p>
    <w:p w14:paraId="7EA4646E" w14:textId="77777777" w:rsidR="003C6A8D" w:rsidRPr="00B70D1D" w:rsidRDefault="003C6A8D">
      <w:pPr>
        <w:rPr>
          <w:lang w:val="de-CH"/>
        </w:rPr>
      </w:pPr>
      <w:r w:rsidRPr="00B70D1D">
        <w:rPr>
          <w:lang w:val="de-CH"/>
        </w:rPr>
        <w:br w:type="page"/>
      </w:r>
    </w:p>
    <w:p w14:paraId="31B51A2B" w14:textId="11EE61FE" w:rsidR="003C6A8D" w:rsidRPr="00B70D1D" w:rsidRDefault="003C6A8D" w:rsidP="003C6A8D">
      <w:pPr>
        <w:pStyle w:val="berschrift3"/>
        <w:rPr>
          <w:lang w:val="de-CH"/>
        </w:rPr>
      </w:pPr>
      <w:bookmarkStart w:id="32" w:name="_Toc528828783"/>
      <w:r w:rsidRPr="00B70D1D">
        <w:rPr>
          <w:lang w:val="de-CH"/>
        </w:rPr>
        <w:lastRenderedPageBreak/>
        <w:t>Use-Cases</w:t>
      </w:r>
      <w:bookmarkEnd w:id="32"/>
    </w:p>
    <w:p w14:paraId="01320ED7" w14:textId="36A36D80" w:rsidR="003C6A8D" w:rsidRDefault="003C6A8D" w:rsidP="003C6A8D">
      <w:pPr>
        <w:rPr>
          <w:lang w:val="de-CH"/>
        </w:rPr>
      </w:pPr>
      <w:r w:rsidRPr="00B70D1D">
        <w:rPr>
          <w:lang w:val="de-CH"/>
        </w:rPr>
        <w:t>Um das Programm besser darstellen zu können, wurden Use-Cases erstellt.</w:t>
      </w:r>
    </w:p>
    <w:p w14:paraId="36AC9799" w14:textId="159624B9" w:rsidR="0004594C" w:rsidRPr="0004594C" w:rsidRDefault="0004594C" w:rsidP="003C6A8D">
      <w:pPr>
        <w:rPr>
          <w:b/>
          <w:lang w:val="de-CH"/>
        </w:rPr>
      </w:pPr>
      <w:r w:rsidRPr="0004594C">
        <w:rPr>
          <w:b/>
          <w:lang w:val="de-CH"/>
        </w:rPr>
        <w:t>Profil erstellen</w:t>
      </w:r>
    </w:p>
    <w:p w14:paraId="1C7719FF" w14:textId="5BA24C22" w:rsidR="0023485A" w:rsidRPr="0023485A" w:rsidRDefault="0023485A" w:rsidP="0023485A">
      <w:pPr>
        <w:rPr>
          <w:lang w:val="de-CH"/>
        </w:rPr>
      </w:pPr>
      <w:r>
        <w:rPr>
          <w:noProof/>
        </w:rPr>
        <w:drawing>
          <wp:inline distT="0" distB="0" distL="0" distR="0" wp14:anchorId="7F456E54" wp14:editId="4354D78C">
            <wp:extent cx="5688965" cy="1695390"/>
            <wp:effectExtent l="0" t="0" r="698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8965" cy="1695390"/>
                    </a:xfrm>
                    <a:prstGeom prst="rect">
                      <a:avLst/>
                    </a:prstGeom>
                    <a:noFill/>
                    <a:ln>
                      <a:noFill/>
                    </a:ln>
                  </pic:spPr>
                </pic:pic>
              </a:graphicData>
            </a:graphic>
          </wp:inline>
        </w:drawing>
      </w:r>
    </w:p>
    <w:tbl>
      <w:tblPr>
        <w:tblStyle w:val="Gitternetztabelle4Akzent5"/>
        <w:tblW w:w="0" w:type="auto"/>
        <w:tblLook w:val="04A0" w:firstRow="1" w:lastRow="0" w:firstColumn="1" w:lastColumn="0" w:noHBand="0" w:noVBand="1"/>
      </w:tblPr>
      <w:tblGrid>
        <w:gridCol w:w="1884"/>
        <w:gridCol w:w="6946"/>
      </w:tblGrid>
      <w:tr w:rsidR="003C6A8D" w:rsidRPr="00B70D1D" w14:paraId="5ADFE241"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37F0497" w14:textId="14BCAA49" w:rsidR="003C6A8D" w:rsidRPr="00B70D1D" w:rsidRDefault="003C6A8D" w:rsidP="003C6A8D">
            <w:pPr>
              <w:rPr>
                <w:lang w:val="de-CH"/>
              </w:rPr>
            </w:pPr>
            <w:r w:rsidRPr="00B70D1D">
              <w:rPr>
                <w:lang w:val="de-CH"/>
              </w:rPr>
              <w:t>Use-Case 1: Login</w:t>
            </w:r>
          </w:p>
        </w:tc>
      </w:tr>
      <w:tr w:rsidR="003C6A8D" w:rsidRPr="005D43E0" w14:paraId="16584E57"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53EDF3" w14:textId="28889BE3" w:rsidR="003C6A8D" w:rsidRPr="00B70D1D" w:rsidRDefault="003C6A8D" w:rsidP="003C6A8D">
            <w:pPr>
              <w:rPr>
                <w:lang w:val="de-CH"/>
              </w:rPr>
            </w:pPr>
            <w:r w:rsidRPr="00B70D1D">
              <w:rPr>
                <w:lang w:val="de-CH"/>
              </w:rPr>
              <w:t>Beschreibung</w:t>
            </w:r>
          </w:p>
        </w:tc>
        <w:tc>
          <w:tcPr>
            <w:tcW w:w="6946" w:type="dxa"/>
          </w:tcPr>
          <w:p w14:paraId="42DC3E8C" w14:textId="146C54B8"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E</w:t>
            </w:r>
            <w:r w:rsidR="00547358" w:rsidRPr="00B70D1D">
              <w:rPr>
                <w:lang w:val="de-CH"/>
              </w:rPr>
              <w:t>in neuer User muss ein Profil erstellen können</w:t>
            </w:r>
          </w:p>
        </w:tc>
      </w:tr>
      <w:tr w:rsidR="003C6A8D" w:rsidRPr="00B70D1D" w14:paraId="521C27A4"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54C20C09" w14:textId="3EAB7EEF" w:rsidR="003C6A8D" w:rsidRPr="00B70D1D" w:rsidRDefault="003C6A8D" w:rsidP="003C6A8D">
            <w:pPr>
              <w:rPr>
                <w:lang w:val="de-CH"/>
              </w:rPr>
            </w:pPr>
            <w:r w:rsidRPr="00B70D1D">
              <w:rPr>
                <w:lang w:val="de-CH"/>
              </w:rPr>
              <w:t>Personen</w:t>
            </w:r>
          </w:p>
        </w:tc>
        <w:tc>
          <w:tcPr>
            <w:tcW w:w="6946" w:type="dxa"/>
          </w:tcPr>
          <w:p w14:paraId="3354AA75" w14:textId="0F1DD184" w:rsidR="003C6A8D" w:rsidRPr="00B70D1D" w:rsidRDefault="00547358"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Neuer User</w:t>
            </w:r>
          </w:p>
        </w:tc>
      </w:tr>
      <w:tr w:rsidR="003C6A8D" w:rsidRPr="005D43E0" w14:paraId="12C47A3E"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298FF4" w14:textId="2310D39A" w:rsidR="003C6A8D" w:rsidRPr="00B70D1D" w:rsidRDefault="003C6A8D" w:rsidP="003C6A8D">
            <w:pPr>
              <w:rPr>
                <w:lang w:val="de-CH"/>
              </w:rPr>
            </w:pPr>
            <w:r w:rsidRPr="00B70D1D">
              <w:rPr>
                <w:lang w:val="de-CH"/>
              </w:rPr>
              <w:t>Eintrittsfall</w:t>
            </w:r>
          </w:p>
        </w:tc>
        <w:tc>
          <w:tcPr>
            <w:tcW w:w="6946" w:type="dxa"/>
          </w:tcPr>
          <w:p w14:paraId="5E844128" w14:textId="2FD93FEF"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 xml:space="preserve">Der User </w:t>
            </w:r>
            <w:r w:rsidR="00547358" w:rsidRPr="00B70D1D">
              <w:rPr>
                <w:lang w:val="de-CH"/>
              </w:rPr>
              <w:t xml:space="preserve">befindet sich auf der </w:t>
            </w:r>
            <w:r w:rsidR="0023485A">
              <w:rPr>
                <w:lang w:val="de-CH"/>
              </w:rPr>
              <w:t>«</w:t>
            </w:r>
            <w:r w:rsidR="00547358" w:rsidRPr="00B70D1D">
              <w:rPr>
                <w:lang w:val="de-CH"/>
              </w:rPr>
              <w:t>User erstellen</w:t>
            </w:r>
            <w:r w:rsidR="0023485A">
              <w:rPr>
                <w:lang w:val="de-CH"/>
              </w:rPr>
              <w:t>»</w:t>
            </w:r>
            <w:r w:rsidR="00547358" w:rsidRPr="00B70D1D">
              <w:rPr>
                <w:lang w:val="de-CH"/>
              </w:rPr>
              <w:t xml:space="preserve"> Page.</w:t>
            </w:r>
          </w:p>
        </w:tc>
      </w:tr>
      <w:tr w:rsidR="003C6A8D" w:rsidRPr="00B70D1D" w14:paraId="37631BA3"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169266C8" w14:textId="08FF2D80" w:rsidR="003C6A8D" w:rsidRPr="00B70D1D" w:rsidRDefault="000E024F" w:rsidP="003C6A8D">
            <w:pPr>
              <w:rPr>
                <w:lang w:val="de-CH"/>
              </w:rPr>
            </w:pPr>
            <w:r w:rsidRPr="00B70D1D">
              <w:rPr>
                <w:lang w:val="de-CH"/>
              </w:rPr>
              <w:t>Vorb</w:t>
            </w:r>
            <w:r w:rsidR="003C6A8D" w:rsidRPr="00B70D1D">
              <w:rPr>
                <w:lang w:val="de-CH"/>
              </w:rPr>
              <w:t>edingungen</w:t>
            </w:r>
          </w:p>
        </w:tc>
        <w:tc>
          <w:tcPr>
            <w:tcW w:w="6946" w:type="dxa"/>
          </w:tcPr>
          <w:p w14:paraId="097DBA5C" w14:textId="68DB6FF0" w:rsidR="003C6A8D"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Der User ist ausgeloggt.</w:t>
            </w:r>
          </w:p>
        </w:tc>
      </w:tr>
      <w:tr w:rsidR="003C6A8D" w:rsidRPr="005D43E0" w14:paraId="0EFF78A4"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28093D" w14:textId="5B278F2D" w:rsidR="003C6A8D" w:rsidRPr="00B70D1D" w:rsidRDefault="003C6A8D" w:rsidP="003C6A8D">
            <w:pPr>
              <w:rPr>
                <w:lang w:val="de-CH"/>
              </w:rPr>
            </w:pPr>
            <w:r w:rsidRPr="00B70D1D">
              <w:rPr>
                <w:lang w:val="de-CH"/>
              </w:rPr>
              <w:t>Resultat</w:t>
            </w:r>
          </w:p>
        </w:tc>
        <w:tc>
          <w:tcPr>
            <w:tcW w:w="6946" w:type="dxa"/>
          </w:tcPr>
          <w:p w14:paraId="4AF75EDF" w14:textId="24596889" w:rsidR="003C6A8D"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Der User wird eingeloggt, und kann somit Aktionen ausführen</w:t>
            </w:r>
            <w:r w:rsidR="002438C2">
              <w:rPr>
                <w:lang w:val="de-CH"/>
              </w:rPr>
              <w:t>,</w:t>
            </w:r>
            <w:r w:rsidRPr="00B70D1D">
              <w:rPr>
                <w:lang w:val="de-CH"/>
              </w:rPr>
              <w:t xml:space="preserve"> wenn er einen Gegenstand verkaufen möchte.</w:t>
            </w:r>
          </w:p>
        </w:tc>
      </w:tr>
      <w:tr w:rsidR="003C6A8D" w:rsidRPr="00B70D1D" w14:paraId="552C473E" w14:textId="77777777" w:rsidTr="000E024F">
        <w:tc>
          <w:tcPr>
            <w:cnfStyle w:val="001000000000" w:firstRow="0" w:lastRow="0" w:firstColumn="1" w:lastColumn="0" w:oddVBand="0" w:evenVBand="0" w:oddHBand="0" w:evenHBand="0" w:firstRowFirstColumn="0" w:firstRowLastColumn="0" w:lastRowFirstColumn="0" w:lastRowLastColumn="0"/>
            <w:tcW w:w="1838" w:type="dxa"/>
          </w:tcPr>
          <w:p w14:paraId="79C3E711" w14:textId="5C1C9BF3" w:rsidR="003C6A8D" w:rsidRPr="00B70D1D" w:rsidRDefault="003C6A8D" w:rsidP="003C6A8D">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E024F" w:rsidRPr="00B70D1D" w14:paraId="56503064" w14:textId="77777777" w:rsidTr="000E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C907229" w14:textId="3D1457A3" w:rsidR="000E024F" w:rsidRPr="00B70D1D" w:rsidRDefault="000E024F" w:rsidP="003C6A8D">
                  <w:pPr>
                    <w:rPr>
                      <w:lang w:val="de-CH"/>
                    </w:rPr>
                  </w:pPr>
                  <w:r w:rsidRPr="00B70D1D">
                    <w:rPr>
                      <w:lang w:val="de-CH"/>
                    </w:rPr>
                    <w:t>Schritt</w:t>
                  </w:r>
                </w:p>
              </w:tc>
              <w:tc>
                <w:tcPr>
                  <w:tcW w:w="1691" w:type="dxa"/>
                </w:tcPr>
                <w:p w14:paraId="2C786E48" w14:textId="52128F64"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232B7C67" w14:textId="08C569F6" w:rsidR="000E024F" w:rsidRPr="00B70D1D" w:rsidRDefault="000E024F" w:rsidP="003C6A8D">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E024F" w:rsidRPr="005D43E0" w14:paraId="26598E09"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5D5D5646" w14:textId="65EEE51B" w:rsidR="000E024F" w:rsidRPr="00B70D1D" w:rsidRDefault="000E024F" w:rsidP="003C6A8D">
                  <w:pPr>
                    <w:rPr>
                      <w:lang w:val="de-CH"/>
                    </w:rPr>
                  </w:pPr>
                  <w:r w:rsidRPr="00B70D1D">
                    <w:rPr>
                      <w:lang w:val="de-CH"/>
                    </w:rPr>
                    <w:t>1</w:t>
                  </w:r>
                </w:p>
              </w:tc>
              <w:tc>
                <w:tcPr>
                  <w:tcW w:w="1691" w:type="dxa"/>
                </w:tcPr>
                <w:p w14:paraId="60C3B57C" w14:textId="67C650C4"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w:t>
                  </w:r>
                </w:p>
              </w:tc>
              <w:tc>
                <w:tcPr>
                  <w:tcW w:w="4111" w:type="dxa"/>
                </w:tcPr>
                <w:p w14:paraId="4F165221" w14:textId="07D37D1A" w:rsidR="000E024F" w:rsidRPr="00B70D1D" w:rsidRDefault="000E024F" w:rsidP="003C6A8D">
                  <w:pPr>
                    <w:cnfStyle w:val="000000100000" w:firstRow="0" w:lastRow="0" w:firstColumn="0" w:lastColumn="0" w:oddVBand="0" w:evenVBand="0" w:oddHBand="1" w:evenHBand="0" w:firstRowFirstColumn="0" w:firstRowLastColumn="0" w:lastRowFirstColumn="0" w:lastRowLastColumn="0"/>
                    <w:rPr>
                      <w:lang w:val="de-CH"/>
                    </w:rPr>
                  </w:pPr>
                  <w:r w:rsidRPr="00B70D1D">
                    <w:rPr>
                      <w:lang w:val="de-CH"/>
                    </w:rPr>
                    <w:t>User öffnet die Login Page</w:t>
                  </w:r>
                </w:p>
              </w:tc>
            </w:tr>
            <w:tr w:rsidR="000E024F" w:rsidRPr="005D43E0" w14:paraId="08096686"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2FF88768" w14:textId="6BAED687" w:rsidR="000E024F" w:rsidRPr="00B70D1D" w:rsidRDefault="000E024F" w:rsidP="003C6A8D">
                  <w:pPr>
                    <w:rPr>
                      <w:lang w:val="de-CH"/>
                    </w:rPr>
                  </w:pPr>
                  <w:r w:rsidRPr="00B70D1D">
                    <w:rPr>
                      <w:lang w:val="de-CH"/>
                    </w:rPr>
                    <w:t>2</w:t>
                  </w:r>
                </w:p>
              </w:tc>
              <w:tc>
                <w:tcPr>
                  <w:tcW w:w="1691" w:type="dxa"/>
                </w:tcPr>
                <w:p w14:paraId="6C6F73F3" w14:textId="0AA5DC18"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User</w:t>
                  </w:r>
                </w:p>
              </w:tc>
              <w:tc>
                <w:tcPr>
                  <w:tcW w:w="4111" w:type="dxa"/>
                </w:tcPr>
                <w:p w14:paraId="0AC022F2" w14:textId="0D4CD5C9" w:rsidR="000E024F" w:rsidRPr="00B70D1D" w:rsidRDefault="000E024F" w:rsidP="003C6A8D">
                  <w:pPr>
                    <w:cnfStyle w:val="000000000000" w:firstRow="0" w:lastRow="0" w:firstColumn="0" w:lastColumn="0" w:oddVBand="0" w:evenVBand="0" w:oddHBand="0" w:evenHBand="0" w:firstRowFirstColumn="0" w:firstRowLastColumn="0" w:lastRowFirstColumn="0" w:lastRowLastColumn="0"/>
                    <w:rPr>
                      <w:lang w:val="de-CH"/>
                    </w:rPr>
                  </w:pPr>
                  <w:r w:rsidRPr="00B70D1D">
                    <w:rPr>
                      <w:lang w:val="de-CH"/>
                    </w:rPr>
                    <w:t xml:space="preserve">User gibt seine </w:t>
                  </w:r>
                  <w:r w:rsidR="0023485A">
                    <w:rPr>
                      <w:lang w:val="de-CH"/>
                    </w:rPr>
                    <w:t>Personaldaten an</w:t>
                  </w:r>
                </w:p>
              </w:tc>
            </w:tr>
            <w:tr w:rsidR="0023485A" w:rsidRPr="005D43E0" w14:paraId="7F6BB802" w14:textId="77777777" w:rsidTr="000E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411E9E1" w14:textId="627F0F33" w:rsidR="0023485A" w:rsidRPr="00B70D1D" w:rsidRDefault="0023485A" w:rsidP="003C6A8D">
                  <w:pPr>
                    <w:rPr>
                      <w:lang w:val="de-CH"/>
                    </w:rPr>
                  </w:pPr>
                  <w:r>
                    <w:rPr>
                      <w:lang w:val="de-CH"/>
                    </w:rPr>
                    <w:t>3</w:t>
                  </w:r>
                </w:p>
              </w:tc>
              <w:tc>
                <w:tcPr>
                  <w:tcW w:w="1691" w:type="dxa"/>
                </w:tcPr>
                <w:p w14:paraId="3E460E31" w14:textId="027B5D83"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Sy</w:t>
                  </w:r>
                  <w:r w:rsidR="0004594C">
                    <w:rPr>
                      <w:lang w:val="de-CH"/>
                    </w:rPr>
                    <w:t>s</w:t>
                  </w:r>
                  <w:r>
                    <w:rPr>
                      <w:lang w:val="de-CH"/>
                    </w:rPr>
                    <w:t>tem</w:t>
                  </w:r>
                </w:p>
              </w:tc>
              <w:tc>
                <w:tcPr>
                  <w:tcW w:w="4111" w:type="dxa"/>
                </w:tcPr>
                <w:p w14:paraId="209B4325" w14:textId="2DA16982" w:rsidR="0023485A" w:rsidRPr="00B70D1D" w:rsidRDefault="002438C2" w:rsidP="003C6A8D">
                  <w:pPr>
                    <w:cnfStyle w:val="000000100000" w:firstRow="0" w:lastRow="0" w:firstColumn="0" w:lastColumn="0" w:oddVBand="0" w:evenVBand="0" w:oddHBand="1" w:evenHBand="0" w:firstRowFirstColumn="0" w:firstRowLastColumn="0" w:lastRowFirstColumn="0" w:lastRowLastColumn="0"/>
                    <w:rPr>
                      <w:lang w:val="de-CH"/>
                    </w:rPr>
                  </w:pPr>
                  <w:r>
                    <w:rPr>
                      <w:lang w:val="de-CH"/>
                    </w:rPr>
                    <w:t>Das System überprüft ob die eingegebenen Daten valide</w:t>
                  </w:r>
                </w:p>
              </w:tc>
            </w:tr>
            <w:tr w:rsidR="0004594C" w:rsidRPr="00B70D1D" w14:paraId="2A9BF92F" w14:textId="77777777" w:rsidTr="000E024F">
              <w:tc>
                <w:tcPr>
                  <w:cnfStyle w:val="001000000000" w:firstRow="0" w:lastRow="0" w:firstColumn="1" w:lastColumn="0" w:oddVBand="0" w:evenVBand="0" w:oddHBand="0" w:evenHBand="0" w:firstRowFirstColumn="0" w:firstRowLastColumn="0" w:lastRowFirstColumn="0" w:lastRowLastColumn="0"/>
                  <w:tcW w:w="887" w:type="dxa"/>
                </w:tcPr>
                <w:p w14:paraId="1550F6A8" w14:textId="3CB34289" w:rsidR="0004594C" w:rsidRDefault="0004594C" w:rsidP="003C6A8D">
                  <w:pPr>
                    <w:rPr>
                      <w:lang w:val="de-CH"/>
                    </w:rPr>
                  </w:pPr>
                  <w:r>
                    <w:rPr>
                      <w:lang w:val="de-CH"/>
                    </w:rPr>
                    <w:t>4</w:t>
                  </w:r>
                </w:p>
              </w:tc>
              <w:tc>
                <w:tcPr>
                  <w:tcW w:w="1691" w:type="dxa"/>
                </w:tcPr>
                <w:p w14:paraId="5E1343D3" w14:textId="55D5AFAA"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241DE9B8" w14:textId="14AC7223" w:rsidR="0004594C" w:rsidRDefault="0004594C" w:rsidP="003C6A8D">
                  <w:pPr>
                    <w:cnfStyle w:val="000000000000" w:firstRow="0" w:lastRow="0" w:firstColumn="0" w:lastColumn="0" w:oddVBand="0" w:evenVBand="0" w:oddHBand="0" w:evenHBand="0" w:firstRowFirstColumn="0" w:firstRowLastColumn="0" w:lastRowFirstColumn="0" w:lastRowLastColumn="0"/>
                    <w:rPr>
                      <w:lang w:val="de-CH"/>
                    </w:rPr>
                  </w:pPr>
                  <w:r>
                    <w:rPr>
                      <w:lang w:val="de-CH"/>
                    </w:rPr>
                    <w:t>Erstellt den User</w:t>
                  </w:r>
                </w:p>
              </w:tc>
            </w:tr>
          </w:tbl>
          <w:p w14:paraId="6B847FEB" w14:textId="77777777" w:rsidR="003C6A8D" w:rsidRPr="00B70D1D" w:rsidRDefault="003C6A8D" w:rsidP="003C6A8D">
            <w:pPr>
              <w:cnfStyle w:val="000000000000" w:firstRow="0" w:lastRow="0" w:firstColumn="0" w:lastColumn="0" w:oddVBand="0" w:evenVBand="0" w:oddHBand="0" w:evenHBand="0" w:firstRowFirstColumn="0" w:firstRowLastColumn="0" w:lastRowFirstColumn="0" w:lastRowLastColumn="0"/>
              <w:rPr>
                <w:lang w:val="de-CH"/>
              </w:rPr>
            </w:pPr>
          </w:p>
        </w:tc>
      </w:tr>
    </w:tbl>
    <w:p w14:paraId="0E47DFBB" w14:textId="77777777" w:rsidR="004B4F12" w:rsidRDefault="004B4F12" w:rsidP="003C6A8D">
      <w:pPr>
        <w:rPr>
          <w:lang w:val="de-CH"/>
        </w:rPr>
      </w:pPr>
    </w:p>
    <w:p w14:paraId="2AF8FF1F" w14:textId="77777777" w:rsidR="004B4F12" w:rsidRDefault="004B4F12">
      <w:pPr>
        <w:rPr>
          <w:lang w:val="de-CH"/>
        </w:rPr>
      </w:pPr>
      <w:r>
        <w:rPr>
          <w:lang w:val="de-CH"/>
        </w:rPr>
        <w:br w:type="page"/>
      </w:r>
    </w:p>
    <w:p w14:paraId="6286DE9B" w14:textId="159A1FB0" w:rsidR="00CC0C39" w:rsidRPr="00CC0C39" w:rsidRDefault="00CC0C39" w:rsidP="003C6A8D">
      <w:pPr>
        <w:rPr>
          <w:b/>
          <w:lang w:val="de-CH"/>
        </w:rPr>
      </w:pPr>
      <w:r w:rsidRPr="00CC0C39">
        <w:rPr>
          <w:b/>
          <w:lang w:val="de-CH"/>
        </w:rPr>
        <w:lastRenderedPageBreak/>
        <w:t>Produkt erstellen &amp; löschen</w:t>
      </w:r>
    </w:p>
    <w:p w14:paraId="6813B1F6" w14:textId="10FDC4CB" w:rsidR="003C6A8D" w:rsidRDefault="006107FE" w:rsidP="003C6A8D">
      <w:pPr>
        <w:rPr>
          <w:lang w:val="de-CH"/>
        </w:rPr>
      </w:pPr>
      <w:r>
        <w:rPr>
          <w:noProof/>
        </w:rPr>
        <w:drawing>
          <wp:inline distT="0" distB="0" distL="0" distR="0" wp14:anchorId="6DDEF6F2" wp14:editId="7A2384A2">
            <wp:extent cx="5688965" cy="2204325"/>
            <wp:effectExtent l="0" t="0" r="698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8965" cy="2204325"/>
                    </a:xfrm>
                    <a:prstGeom prst="rect">
                      <a:avLst/>
                    </a:prstGeom>
                    <a:noFill/>
                    <a:ln>
                      <a:noFill/>
                    </a:ln>
                  </pic:spPr>
                </pic:pic>
              </a:graphicData>
            </a:graphic>
          </wp:inline>
        </w:drawing>
      </w:r>
    </w:p>
    <w:tbl>
      <w:tblPr>
        <w:tblStyle w:val="Gitternetztabelle4Akzent5"/>
        <w:tblW w:w="0" w:type="auto"/>
        <w:tblLook w:val="04A0" w:firstRow="1" w:lastRow="0" w:firstColumn="1" w:lastColumn="0" w:noHBand="0" w:noVBand="1"/>
      </w:tblPr>
      <w:tblGrid>
        <w:gridCol w:w="1884"/>
        <w:gridCol w:w="6946"/>
      </w:tblGrid>
      <w:tr w:rsidR="00CC0C39" w:rsidRPr="005D43E0" w14:paraId="71B02C7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26DFC5B3" w14:textId="7AB6D760" w:rsidR="00CC0C39" w:rsidRPr="00B70D1D" w:rsidRDefault="00CC0C39" w:rsidP="00A6378B">
            <w:pPr>
              <w:rPr>
                <w:lang w:val="de-CH"/>
              </w:rPr>
            </w:pPr>
            <w:r w:rsidRPr="00B70D1D">
              <w:rPr>
                <w:lang w:val="de-CH"/>
              </w:rPr>
              <w:t xml:space="preserve">Use-Case </w:t>
            </w:r>
            <w:r>
              <w:rPr>
                <w:lang w:val="de-CH"/>
              </w:rPr>
              <w:t>2</w:t>
            </w:r>
            <w:r w:rsidRPr="00B70D1D">
              <w:rPr>
                <w:lang w:val="de-CH"/>
              </w:rPr>
              <w:t xml:space="preserve">: </w:t>
            </w:r>
            <w:r>
              <w:rPr>
                <w:lang w:val="de-CH"/>
              </w:rPr>
              <w:t>Produkt erstellen und löschen</w:t>
            </w:r>
          </w:p>
        </w:tc>
      </w:tr>
      <w:tr w:rsidR="00CC0C39" w:rsidRPr="005D43E0" w14:paraId="27CAF1A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A75D54" w14:textId="77777777" w:rsidR="00CC0C39" w:rsidRPr="00B70D1D" w:rsidRDefault="00CC0C39" w:rsidP="00A6378B">
            <w:pPr>
              <w:rPr>
                <w:lang w:val="de-CH"/>
              </w:rPr>
            </w:pPr>
            <w:r w:rsidRPr="00B70D1D">
              <w:rPr>
                <w:lang w:val="de-CH"/>
              </w:rPr>
              <w:t>Beschreibung</w:t>
            </w:r>
          </w:p>
        </w:tc>
        <w:tc>
          <w:tcPr>
            <w:tcW w:w="6946" w:type="dxa"/>
          </w:tcPr>
          <w:p w14:paraId="45B40FB2" w14:textId="1E362E2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 angemeldeter User muss ein Produkt erfassen und hochladen. Zudem sollte es für ihn möglich sein, dieses Produkt zu löschen, wenn er diesen doch nicht mehr verkaufen möchte.</w:t>
            </w:r>
          </w:p>
        </w:tc>
      </w:tr>
      <w:tr w:rsidR="00CC0C39" w:rsidRPr="00B70D1D" w14:paraId="0716FDD5"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2FA4C91E" w14:textId="77777777" w:rsidR="00CC0C39" w:rsidRPr="00B70D1D" w:rsidRDefault="00CC0C39" w:rsidP="00A6378B">
            <w:pPr>
              <w:rPr>
                <w:lang w:val="de-CH"/>
              </w:rPr>
            </w:pPr>
            <w:r w:rsidRPr="00B70D1D">
              <w:rPr>
                <w:lang w:val="de-CH"/>
              </w:rPr>
              <w:t>Personen</w:t>
            </w:r>
          </w:p>
        </w:tc>
        <w:tc>
          <w:tcPr>
            <w:tcW w:w="6946" w:type="dxa"/>
          </w:tcPr>
          <w:p w14:paraId="5FC441A3" w14:textId="3EFB2EC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Angemeldeter User</w:t>
            </w:r>
          </w:p>
        </w:tc>
      </w:tr>
      <w:tr w:rsidR="00CC0C39" w:rsidRPr="005D43E0" w14:paraId="69E0659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149246" w14:textId="77777777" w:rsidR="00CC0C39" w:rsidRPr="00B70D1D" w:rsidRDefault="00CC0C39" w:rsidP="00A6378B">
            <w:pPr>
              <w:rPr>
                <w:lang w:val="de-CH"/>
              </w:rPr>
            </w:pPr>
            <w:r w:rsidRPr="00B70D1D">
              <w:rPr>
                <w:lang w:val="de-CH"/>
              </w:rPr>
              <w:t>Eintrittsfall</w:t>
            </w:r>
          </w:p>
        </w:tc>
        <w:tc>
          <w:tcPr>
            <w:tcW w:w="6946" w:type="dxa"/>
          </w:tcPr>
          <w:p w14:paraId="683C3C41" w14:textId="6659068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Wenn sich der User auf der «Sell Product» Seite befindet.</w:t>
            </w:r>
          </w:p>
        </w:tc>
      </w:tr>
      <w:tr w:rsidR="00CC0C39" w:rsidRPr="00B70D1D" w14:paraId="7D82E2BE"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60A7870F" w14:textId="77777777" w:rsidR="00CC0C39" w:rsidRPr="00B70D1D" w:rsidRDefault="00CC0C39" w:rsidP="00A6378B">
            <w:pPr>
              <w:rPr>
                <w:lang w:val="de-CH"/>
              </w:rPr>
            </w:pPr>
            <w:r w:rsidRPr="00B70D1D">
              <w:rPr>
                <w:lang w:val="de-CH"/>
              </w:rPr>
              <w:t>Vorbedingungen</w:t>
            </w:r>
          </w:p>
        </w:tc>
        <w:tc>
          <w:tcPr>
            <w:tcW w:w="6946" w:type="dxa"/>
          </w:tcPr>
          <w:p w14:paraId="15F545C9" w14:textId="11A30E14"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ist eingeloggt</w:t>
            </w:r>
          </w:p>
        </w:tc>
      </w:tr>
      <w:tr w:rsidR="00CC0C39" w:rsidRPr="005D43E0" w14:paraId="6028C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41921B" w14:textId="77777777" w:rsidR="00CC0C39" w:rsidRPr="00B70D1D" w:rsidRDefault="00CC0C39" w:rsidP="00A6378B">
            <w:pPr>
              <w:rPr>
                <w:lang w:val="de-CH"/>
              </w:rPr>
            </w:pPr>
            <w:r w:rsidRPr="00B70D1D">
              <w:rPr>
                <w:lang w:val="de-CH"/>
              </w:rPr>
              <w:t>Resultat</w:t>
            </w:r>
          </w:p>
        </w:tc>
        <w:tc>
          <w:tcPr>
            <w:tcW w:w="6946" w:type="dxa"/>
          </w:tcPr>
          <w:p w14:paraId="6B8ECBAE" w14:textId="4010C413"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Nach dem Upload können anderen User das Produkt sehen und dieses kaufen</w:t>
            </w:r>
          </w:p>
        </w:tc>
      </w:tr>
      <w:tr w:rsidR="00CC0C39" w:rsidRPr="005D43E0" w14:paraId="39E2F97A"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16CFB8D8" w14:textId="77777777" w:rsidR="00CC0C39" w:rsidRPr="00B70D1D" w:rsidRDefault="00CC0C39"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CC0C39" w:rsidRPr="00B70D1D" w14:paraId="5F16B40E"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9F2F842" w14:textId="77777777" w:rsidR="00CC0C39" w:rsidRPr="00B70D1D" w:rsidRDefault="00CC0C39" w:rsidP="00A6378B">
                  <w:pPr>
                    <w:rPr>
                      <w:lang w:val="de-CH"/>
                    </w:rPr>
                  </w:pPr>
                  <w:r w:rsidRPr="00B70D1D">
                    <w:rPr>
                      <w:lang w:val="de-CH"/>
                    </w:rPr>
                    <w:t>Schritt</w:t>
                  </w:r>
                </w:p>
              </w:tc>
              <w:tc>
                <w:tcPr>
                  <w:tcW w:w="1691" w:type="dxa"/>
                </w:tcPr>
                <w:p w14:paraId="392AC1E3"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385CE700" w14:textId="77777777" w:rsidR="00CC0C39" w:rsidRPr="00B70D1D" w:rsidRDefault="00CC0C39"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CC0C39" w:rsidRPr="005D43E0" w14:paraId="4CC1109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05065AC0" w14:textId="5E3EE9BD" w:rsidR="00CC0C39" w:rsidRPr="00B70D1D" w:rsidRDefault="00CC0C39" w:rsidP="00A6378B">
                  <w:pPr>
                    <w:rPr>
                      <w:lang w:val="de-CH"/>
                    </w:rPr>
                  </w:pPr>
                  <w:r>
                    <w:rPr>
                      <w:lang w:val="de-CH"/>
                    </w:rPr>
                    <w:t>1</w:t>
                  </w:r>
                </w:p>
              </w:tc>
              <w:tc>
                <w:tcPr>
                  <w:tcW w:w="1691" w:type="dxa"/>
                </w:tcPr>
                <w:p w14:paraId="5FD42D2C" w14:textId="7066C892"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69D5DE61" w14:textId="1D86A81E" w:rsidR="00CC0C39" w:rsidRPr="00B70D1D" w:rsidRDefault="00CC0C39"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die «Sell Product» Page</w:t>
                  </w:r>
                </w:p>
              </w:tc>
            </w:tr>
            <w:tr w:rsidR="00CC0C39" w:rsidRPr="00B70D1D" w14:paraId="762AB559"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9567316" w14:textId="5F7C0B2B" w:rsidR="00CC0C39" w:rsidRDefault="00CC0C39" w:rsidP="00A6378B">
                  <w:pPr>
                    <w:rPr>
                      <w:lang w:val="de-CH"/>
                    </w:rPr>
                  </w:pPr>
                  <w:r>
                    <w:rPr>
                      <w:lang w:val="de-CH"/>
                    </w:rPr>
                    <w:t>2</w:t>
                  </w:r>
                </w:p>
              </w:tc>
              <w:tc>
                <w:tcPr>
                  <w:tcW w:w="1691" w:type="dxa"/>
                </w:tcPr>
                <w:p w14:paraId="348A130C" w14:textId="50A97511" w:rsidR="00CC0C39" w:rsidRDefault="00CC0C39"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30097719" w14:textId="48976F55" w:rsidR="00CC0C39"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sein Produkt</w:t>
                  </w:r>
                </w:p>
              </w:tc>
            </w:tr>
            <w:tr w:rsidR="00641CBC" w:rsidRPr="00B70D1D" w14:paraId="4EA6FA2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67FDC5FF" w14:textId="76D77DA3" w:rsidR="00641CBC" w:rsidRDefault="00641CBC" w:rsidP="00A6378B">
                  <w:pPr>
                    <w:rPr>
                      <w:lang w:val="de-CH"/>
                    </w:rPr>
                  </w:pPr>
                  <w:r>
                    <w:rPr>
                      <w:lang w:val="de-CH"/>
                    </w:rPr>
                    <w:t>3</w:t>
                  </w:r>
                </w:p>
              </w:tc>
              <w:tc>
                <w:tcPr>
                  <w:tcW w:w="1691" w:type="dxa"/>
                </w:tcPr>
                <w:p w14:paraId="0DA1C8E4" w14:textId="4882C9DB"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12A492F8" w14:textId="0E1483B1"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w:t>
                  </w:r>
                </w:p>
              </w:tc>
            </w:tr>
            <w:tr w:rsidR="00641CBC" w:rsidRPr="005D43E0" w14:paraId="5EB05AE8"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510367A" w14:textId="2E9C561E" w:rsidR="00641CBC" w:rsidRDefault="00641CBC" w:rsidP="00A6378B">
                  <w:pPr>
                    <w:rPr>
                      <w:lang w:val="de-CH"/>
                    </w:rPr>
                  </w:pPr>
                  <w:r>
                    <w:rPr>
                      <w:lang w:val="de-CH"/>
                    </w:rPr>
                    <w:t>4</w:t>
                  </w:r>
                </w:p>
              </w:tc>
              <w:tc>
                <w:tcPr>
                  <w:tcW w:w="1691" w:type="dxa"/>
                </w:tcPr>
                <w:p w14:paraId="5A069D51" w14:textId="04C717A2"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4ACE12B4" w14:textId="4FEEBD05"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in der Datenbank gespeichert und wird auf der Product List angezeigt.</w:t>
                  </w:r>
                </w:p>
              </w:tc>
            </w:tr>
            <w:tr w:rsidR="00641CBC" w:rsidRPr="005D43E0" w14:paraId="0091554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7C2C81A7" w14:textId="3F190EA9" w:rsidR="00641CBC" w:rsidRDefault="00641CBC" w:rsidP="00A6378B">
                  <w:pPr>
                    <w:rPr>
                      <w:lang w:val="de-CH"/>
                    </w:rPr>
                  </w:pPr>
                  <w:r>
                    <w:rPr>
                      <w:lang w:val="de-CH"/>
                    </w:rPr>
                    <w:t>5</w:t>
                  </w:r>
                </w:p>
              </w:tc>
              <w:tc>
                <w:tcPr>
                  <w:tcW w:w="1691" w:type="dxa"/>
                </w:tcPr>
                <w:p w14:paraId="5276E871" w14:textId="5B75A05C"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36C00BCC" w14:textId="28A475DE"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«Delete Product» Button</w:t>
                  </w:r>
                </w:p>
              </w:tc>
            </w:tr>
            <w:tr w:rsidR="00641CBC" w:rsidRPr="005D43E0" w14:paraId="4C4537B2"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311927E7" w14:textId="167676DE" w:rsidR="00641CBC" w:rsidRDefault="00641CBC" w:rsidP="00A6378B">
                  <w:pPr>
                    <w:rPr>
                      <w:lang w:val="de-CH"/>
                    </w:rPr>
                  </w:pPr>
                  <w:r>
                    <w:rPr>
                      <w:lang w:val="de-CH"/>
                    </w:rPr>
                    <w:t>6</w:t>
                  </w:r>
                </w:p>
              </w:tc>
              <w:tc>
                <w:tcPr>
                  <w:tcW w:w="1691" w:type="dxa"/>
                </w:tcPr>
                <w:p w14:paraId="2D1C8443" w14:textId="51ADBBB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A0AD2C9" w14:textId="16383711" w:rsidR="00641CBC" w:rsidRDefault="00641CBC"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Das Produkt wird aus der Datenbank gelöscht</w:t>
                  </w:r>
                </w:p>
              </w:tc>
            </w:tr>
            <w:tr w:rsidR="00641CBC" w:rsidRPr="005D43E0" w14:paraId="3BCEBCE7"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0D7D673" w14:textId="0531C7F5" w:rsidR="00641CBC" w:rsidRDefault="00641CBC" w:rsidP="00A6378B">
                  <w:pPr>
                    <w:rPr>
                      <w:lang w:val="de-CH"/>
                    </w:rPr>
                  </w:pPr>
                  <w:r>
                    <w:rPr>
                      <w:lang w:val="de-CH"/>
                    </w:rPr>
                    <w:t>7</w:t>
                  </w:r>
                </w:p>
              </w:tc>
              <w:tc>
                <w:tcPr>
                  <w:tcW w:w="1691" w:type="dxa"/>
                </w:tcPr>
                <w:p w14:paraId="434ABFC3" w14:textId="5513AEB6"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5AB6858" w14:textId="108B37F2" w:rsidR="00641CBC" w:rsidRDefault="00641CB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Das Produkt ist nicht mehr auf der Produkteliste abgebildet.</w:t>
                  </w:r>
                </w:p>
              </w:tc>
            </w:tr>
          </w:tbl>
          <w:p w14:paraId="1F9BDFBC" w14:textId="77777777" w:rsidR="00CC0C39" w:rsidRPr="00B70D1D" w:rsidRDefault="00CC0C39" w:rsidP="00A6378B">
            <w:pPr>
              <w:cnfStyle w:val="000000000000" w:firstRow="0" w:lastRow="0" w:firstColumn="0" w:lastColumn="0" w:oddVBand="0" w:evenVBand="0" w:oddHBand="0" w:evenHBand="0" w:firstRowFirstColumn="0" w:firstRowLastColumn="0" w:lastRowFirstColumn="0" w:lastRowLastColumn="0"/>
              <w:rPr>
                <w:lang w:val="de-CH"/>
              </w:rPr>
            </w:pPr>
          </w:p>
        </w:tc>
      </w:tr>
    </w:tbl>
    <w:p w14:paraId="27B21367" w14:textId="7B482F2F" w:rsidR="00CC0C39" w:rsidRDefault="00CC0C39" w:rsidP="003C6A8D">
      <w:pPr>
        <w:rPr>
          <w:lang w:val="de-CH"/>
        </w:rPr>
      </w:pPr>
    </w:p>
    <w:p w14:paraId="3887F496" w14:textId="77777777" w:rsidR="00B20FE5" w:rsidRDefault="00B20FE5" w:rsidP="003C6A8D">
      <w:pPr>
        <w:rPr>
          <w:lang w:val="de-CH"/>
        </w:rPr>
      </w:pPr>
    </w:p>
    <w:p w14:paraId="00CE6323" w14:textId="786D5E0B" w:rsidR="00B20FE5" w:rsidRDefault="00B20FE5">
      <w:pPr>
        <w:rPr>
          <w:lang w:val="de-CH"/>
        </w:rPr>
      </w:pPr>
      <w:r>
        <w:rPr>
          <w:lang w:val="de-CH"/>
        </w:rPr>
        <w:br w:type="page"/>
      </w:r>
    </w:p>
    <w:p w14:paraId="77184072" w14:textId="52228AA5" w:rsidR="00B20FE5" w:rsidRPr="00B20FE5" w:rsidRDefault="00B20FE5" w:rsidP="003C6A8D">
      <w:pPr>
        <w:rPr>
          <w:b/>
          <w:lang w:val="de-CH"/>
        </w:rPr>
      </w:pPr>
      <w:r w:rsidRPr="00B20FE5">
        <w:rPr>
          <w:b/>
          <w:lang w:val="de-CH"/>
        </w:rPr>
        <w:lastRenderedPageBreak/>
        <w:t>Produkt einkaufen</w:t>
      </w:r>
    </w:p>
    <w:p w14:paraId="1B471357" w14:textId="52BEE7C5" w:rsidR="00E81A9F" w:rsidRDefault="00067176" w:rsidP="003C6A8D">
      <w:pPr>
        <w:rPr>
          <w:lang w:val="de-CH"/>
        </w:rPr>
      </w:pPr>
      <w:r>
        <w:rPr>
          <w:noProof/>
        </w:rPr>
        <w:drawing>
          <wp:inline distT="0" distB="0" distL="0" distR="0" wp14:anchorId="5BFD0223" wp14:editId="4F256439">
            <wp:extent cx="5688965" cy="2733371"/>
            <wp:effectExtent l="0" t="0" r="698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965" cy="2733371"/>
                    </a:xfrm>
                    <a:prstGeom prst="rect">
                      <a:avLst/>
                    </a:prstGeom>
                    <a:noFill/>
                    <a:ln>
                      <a:noFill/>
                    </a:ln>
                  </pic:spPr>
                </pic:pic>
              </a:graphicData>
            </a:graphic>
          </wp:inline>
        </w:drawing>
      </w:r>
    </w:p>
    <w:tbl>
      <w:tblPr>
        <w:tblStyle w:val="Gitternetztabelle4Akzent5"/>
        <w:tblW w:w="0" w:type="auto"/>
        <w:tblLook w:val="04A0" w:firstRow="1" w:lastRow="0" w:firstColumn="1" w:lastColumn="0" w:noHBand="0" w:noVBand="1"/>
      </w:tblPr>
      <w:tblGrid>
        <w:gridCol w:w="1884"/>
        <w:gridCol w:w="6946"/>
      </w:tblGrid>
      <w:tr w:rsidR="00067176" w:rsidRPr="00B70D1D" w14:paraId="4308635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2"/>
          </w:tcPr>
          <w:p w14:paraId="1DE3B0F5" w14:textId="7CE572AB" w:rsidR="00067176" w:rsidRPr="00B70D1D" w:rsidRDefault="00067176" w:rsidP="00A6378B">
            <w:pPr>
              <w:rPr>
                <w:lang w:val="de-CH"/>
              </w:rPr>
            </w:pPr>
            <w:r w:rsidRPr="00B70D1D">
              <w:rPr>
                <w:lang w:val="de-CH"/>
              </w:rPr>
              <w:t xml:space="preserve">Use-Case </w:t>
            </w:r>
            <w:r>
              <w:rPr>
                <w:lang w:val="de-CH"/>
              </w:rPr>
              <w:t>3</w:t>
            </w:r>
            <w:r w:rsidRPr="00B70D1D">
              <w:rPr>
                <w:lang w:val="de-CH"/>
              </w:rPr>
              <w:t xml:space="preserve">: </w:t>
            </w:r>
            <w:r w:rsidR="00B20FE5">
              <w:rPr>
                <w:lang w:val="de-CH"/>
              </w:rPr>
              <w:t>Produkt einkaufen</w:t>
            </w:r>
          </w:p>
        </w:tc>
      </w:tr>
      <w:tr w:rsidR="00067176" w:rsidRPr="005D43E0" w14:paraId="08950FE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D72319" w14:textId="77777777" w:rsidR="00067176" w:rsidRPr="00B70D1D" w:rsidRDefault="00067176" w:rsidP="00A6378B">
            <w:pPr>
              <w:rPr>
                <w:lang w:val="de-CH"/>
              </w:rPr>
            </w:pPr>
            <w:r w:rsidRPr="00B70D1D">
              <w:rPr>
                <w:lang w:val="de-CH"/>
              </w:rPr>
              <w:t>Beschreibung</w:t>
            </w:r>
          </w:p>
        </w:tc>
        <w:tc>
          <w:tcPr>
            <w:tcW w:w="6946" w:type="dxa"/>
          </w:tcPr>
          <w:p w14:paraId="5F6A358B" w14:textId="0543A078"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das Produkt in einer Detail Ansicht sehen, und kann von dort aus das Produkt kaufen.</w:t>
            </w:r>
          </w:p>
        </w:tc>
      </w:tr>
      <w:tr w:rsidR="00067176" w:rsidRPr="00B70D1D" w14:paraId="429F607C"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5990EFA8" w14:textId="77777777" w:rsidR="00067176" w:rsidRPr="00B70D1D" w:rsidRDefault="00067176" w:rsidP="00A6378B">
            <w:pPr>
              <w:rPr>
                <w:lang w:val="de-CH"/>
              </w:rPr>
            </w:pPr>
            <w:r w:rsidRPr="00B70D1D">
              <w:rPr>
                <w:lang w:val="de-CH"/>
              </w:rPr>
              <w:t>Personen</w:t>
            </w:r>
          </w:p>
        </w:tc>
        <w:tc>
          <w:tcPr>
            <w:tcW w:w="6946" w:type="dxa"/>
          </w:tcPr>
          <w:p w14:paraId="2846E3D6" w14:textId="64E6DB14"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r>
      <w:tr w:rsidR="00067176" w:rsidRPr="005D43E0" w14:paraId="08C4CAE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45436B" w14:textId="77777777" w:rsidR="00067176" w:rsidRPr="00B70D1D" w:rsidRDefault="00067176" w:rsidP="00A6378B">
            <w:pPr>
              <w:rPr>
                <w:lang w:val="de-CH"/>
              </w:rPr>
            </w:pPr>
            <w:r w:rsidRPr="00B70D1D">
              <w:rPr>
                <w:lang w:val="de-CH"/>
              </w:rPr>
              <w:t>Eintrittsfall</w:t>
            </w:r>
          </w:p>
        </w:tc>
        <w:tc>
          <w:tcPr>
            <w:tcW w:w="6946" w:type="dxa"/>
          </w:tcPr>
          <w:p w14:paraId="37385FED" w14:textId="4CBD4797"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klickt auf den «Buy» Button in der Detail View</w:t>
            </w:r>
          </w:p>
        </w:tc>
      </w:tr>
      <w:tr w:rsidR="00067176" w:rsidRPr="005D43E0" w14:paraId="2DED04AD"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0A90EE3" w14:textId="77777777" w:rsidR="00067176" w:rsidRPr="00B70D1D" w:rsidRDefault="00067176" w:rsidP="00A6378B">
            <w:pPr>
              <w:rPr>
                <w:lang w:val="de-CH"/>
              </w:rPr>
            </w:pPr>
            <w:r w:rsidRPr="00B70D1D">
              <w:rPr>
                <w:lang w:val="de-CH"/>
              </w:rPr>
              <w:t>Vorbedingungen</w:t>
            </w:r>
          </w:p>
        </w:tc>
        <w:tc>
          <w:tcPr>
            <w:tcW w:w="6946" w:type="dxa"/>
          </w:tcPr>
          <w:p w14:paraId="70ACBD74" w14:textId="535B93FC" w:rsidR="00067176" w:rsidRPr="00B70D1D"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muss eingeloggt sein</w:t>
            </w:r>
          </w:p>
        </w:tc>
      </w:tr>
      <w:tr w:rsidR="00067176" w:rsidRPr="005D43E0" w14:paraId="1707059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937B0" w14:textId="77777777" w:rsidR="00067176" w:rsidRPr="00B70D1D" w:rsidRDefault="00067176" w:rsidP="00A6378B">
            <w:pPr>
              <w:rPr>
                <w:lang w:val="de-CH"/>
              </w:rPr>
            </w:pPr>
            <w:r w:rsidRPr="00B70D1D">
              <w:rPr>
                <w:lang w:val="de-CH"/>
              </w:rPr>
              <w:t>Resultat</w:t>
            </w:r>
          </w:p>
        </w:tc>
        <w:tc>
          <w:tcPr>
            <w:tcW w:w="6946" w:type="dxa"/>
          </w:tcPr>
          <w:p w14:paraId="403A48C8" w14:textId="731D9894"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kehrt auf die Produkteliste zurück und der gekaufte Gegenstand ist nicht mehr verfügbar.</w:t>
            </w:r>
          </w:p>
        </w:tc>
      </w:tr>
      <w:tr w:rsidR="00067176" w:rsidRPr="005D43E0" w14:paraId="3BAEBAC2" w14:textId="77777777" w:rsidTr="00A6378B">
        <w:tc>
          <w:tcPr>
            <w:cnfStyle w:val="001000000000" w:firstRow="0" w:lastRow="0" w:firstColumn="1" w:lastColumn="0" w:oddVBand="0" w:evenVBand="0" w:oddHBand="0" w:evenHBand="0" w:firstRowFirstColumn="0" w:firstRowLastColumn="0" w:lastRowFirstColumn="0" w:lastRowLastColumn="0"/>
            <w:tcW w:w="1838" w:type="dxa"/>
          </w:tcPr>
          <w:p w14:paraId="036E18AC" w14:textId="77777777" w:rsidR="00067176" w:rsidRPr="00B70D1D" w:rsidRDefault="00067176" w:rsidP="00A6378B">
            <w:pPr>
              <w:rPr>
                <w:lang w:val="de-CH"/>
              </w:rPr>
            </w:pPr>
            <w:r w:rsidRPr="00B70D1D">
              <w:rPr>
                <w:lang w:val="de-CH"/>
              </w:rPr>
              <w:t>Ablauf</w:t>
            </w:r>
          </w:p>
        </w:tc>
        <w:tc>
          <w:tcPr>
            <w:tcW w:w="6946" w:type="dxa"/>
          </w:tcPr>
          <w:tbl>
            <w:tblPr>
              <w:tblStyle w:val="Gitternetztabelle4Akzent5"/>
              <w:tblW w:w="6689" w:type="dxa"/>
              <w:tblLook w:val="04A0" w:firstRow="1" w:lastRow="0" w:firstColumn="1" w:lastColumn="0" w:noHBand="0" w:noVBand="1"/>
            </w:tblPr>
            <w:tblGrid>
              <w:gridCol w:w="894"/>
              <w:gridCol w:w="1689"/>
              <w:gridCol w:w="4106"/>
            </w:tblGrid>
            <w:tr w:rsidR="00067176" w:rsidRPr="00B70D1D" w14:paraId="2B37CEB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31B53568" w14:textId="77777777" w:rsidR="00067176" w:rsidRPr="00B70D1D" w:rsidRDefault="00067176" w:rsidP="00A6378B">
                  <w:pPr>
                    <w:rPr>
                      <w:lang w:val="de-CH"/>
                    </w:rPr>
                  </w:pPr>
                  <w:r w:rsidRPr="00B70D1D">
                    <w:rPr>
                      <w:lang w:val="de-CH"/>
                    </w:rPr>
                    <w:t>Schritt</w:t>
                  </w:r>
                </w:p>
              </w:tc>
              <w:tc>
                <w:tcPr>
                  <w:tcW w:w="1691" w:type="dxa"/>
                </w:tcPr>
                <w:p w14:paraId="0FCEB618"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Person</w:t>
                  </w:r>
                </w:p>
              </w:tc>
              <w:tc>
                <w:tcPr>
                  <w:tcW w:w="4111" w:type="dxa"/>
                </w:tcPr>
                <w:p w14:paraId="082C6BFF" w14:textId="77777777" w:rsidR="00067176" w:rsidRPr="00B70D1D" w:rsidRDefault="00067176" w:rsidP="00A6378B">
                  <w:pPr>
                    <w:cnfStyle w:val="100000000000" w:firstRow="1" w:lastRow="0" w:firstColumn="0" w:lastColumn="0" w:oddVBand="0" w:evenVBand="0" w:oddHBand="0" w:evenHBand="0" w:firstRowFirstColumn="0" w:firstRowLastColumn="0" w:lastRowFirstColumn="0" w:lastRowLastColumn="0"/>
                    <w:rPr>
                      <w:lang w:val="de-CH"/>
                    </w:rPr>
                  </w:pPr>
                  <w:r w:rsidRPr="00B70D1D">
                    <w:rPr>
                      <w:lang w:val="de-CH"/>
                    </w:rPr>
                    <w:t>Beschreibung</w:t>
                  </w:r>
                </w:p>
              </w:tc>
            </w:tr>
            <w:tr w:rsidR="00067176" w:rsidRPr="00B70D1D" w14:paraId="3609430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1702C583" w14:textId="74A9124C" w:rsidR="00067176" w:rsidRPr="00B70D1D" w:rsidRDefault="00B20FE5" w:rsidP="00A6378B">
                  <w:pPr>
                    <w:rPr>
                      <w:lang w:val="de-CH"/>
                    </w:rPr>
                  </w:pPr>
                  <w:r>
                    <w:rPr>
                      <w:lang w:val="de-CH"/>
                    </w:rPr>
                    <w:t>1</w:t>
                  </w:r>
                </w:p>
              </w:tc>
              <w:tc>
                <w:tcPr>
                  <w:tcW w:w="1691" w:type="dxa"/>
                </w:tcPr>
                <w:p w14:paraId="605FE371" w14:textId="3D799BC3"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w:t>
                  </w:r>
                </w:p>
              </w:tc>
              <w:tc>
                <w:tcPr>
                  <w:tcW w:w="4111" w:type="dxa"/>
                </w:tcPr>
                <w:p w14:paraId="59A5505F" w14:textId="03AA9A70" w:rsidR="00067176" w:rsidRPr="00B70D1D"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Gegenstand</w:t>
                  </w:r>
                </w:p>
              </w:tc>
            </w:tr>
            <w:tr w:rsidR="006107FE" w:rsidRPr="005D43E0" w14:paraId="475A85D7"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62ACF683" w14:textId="76CD693C" w:rsidR="006107FE" w:rsidRDefault="006107FE" w:rsidP="00A6378B">
                  <w:pPr>
                    <w:rPr>
                      <w:lang w:val="de-CH"/>
                    </w:rPr>
                  </w:pPr>
                  <w:r>
                    <w:rPr>
                      <w:lang w:val="de-CH"/>
                    </w:rPr>
                    <w:t>2</w:t>
                  </w:r>
                </w:p>
              </w:tc>
              <w:tc>
                <w:tcPr>
                  <w:tcW w:w="1691" w:type="dxa"/>
                </w:tcPr>
                <w:p w14:paraId="2079E4AC" w14:textId="5164F332"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w:t>
                  </w:r>
                </w:p>
              </w:tc>
              <w:tc>
                <w:tcPr>
                  <w:tcW w:w="4111" w:type="dxa"/>
                </w:tcPr>
                <w:p w14:paraId="7F464F3B" w14:textId="3C7C073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 Button</w:t>
                  </w:r>
                </w:p>
              </w:tc>
            </w:tr>
            <w:tr w:rsidR="006107FE" w:rsidRPr="005D43E0" w14:paraId="6AE2C15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14:paraId="2A366099" w14:textId="1820A032" w:rsidR="006107FE" w:rsidRDefault="006107FE" w:rsidP="00A6378B">
                  <w:pPr>
                    <w:rPr>
                      <w:lang w:val="de-CH"/>
                    </w:rPr>
                  </w:pPr>
                  <w:r>
                    <w:rPr>
                      <w:lang w:val="de-CH"/>
                    </w:rPr>
                    <w:t>3</w:t>
                  </w:r>
                </w:p>
              </w:tc>
              <w:tc>
                <w:tcPr>
                  <w:tcW w:w="1691" w:type="dxa"/>
                </w:tcPr>
                <w:p w14:paraId="03249EBC" w14:textId="6BC03F96"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System</w:t>
                  </w:r>
                </w:p>
              </w:tc>
              <w:tc>
                <w:tcPr>
                  <w:tcW w:w="4111" w:type="dxa"/>
                </w:tcPr>
                <w:p w14:paraId="2EEA3AE9" w14:textId="4C2FF3A8" w:rsidR="006107FE" w:rsidRDefault="006107FE"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Entfernt Gegenstand aus der Datenbank</w:t>
                  </w:r>
                </w:p>
              </w:tc>
            </w:tr>
            <w:tr w:rsidR="006107FE" w:rsidRPr="005D43E0" w14:paraId="4BB001C6" w14:textId="77777777" w:rsidTr="00A6378B">
              <w:tc>
                <w:tcPr>
                  <w:cnfStyle w:val="001000000000" w:firstRow="0" w:lastRow="0" w:firstColumn="1" w:lastColumn="0" w:oddVBand="0" w:evenVBand="0" w:oddHBand="0" w:evenHBand="0" w:firstRowFirstColumn="0" w:firstRowLastColumn="0" w:lastRowFirstColumn="0" w:lastRowLastColumn="0"/>
                  <w:tcW w:w="887" w:type="dxa"/>
                </w:tcPr>
                <w:p w14:paraId="012F803E" w14:textId="3A40E25B" w:rsidR="006107FE" w:rsidRDefault="006107FE" w:rsidP="00A6378B">
                  <w:pPr>
                    <w:rPr>
                      <w:lang w:val="de-CH"/>
                    </w:rPr>
                  </w:pPr>
                  <w:r>
                    <w:rPr>
                      <w:lang w:val="de-CH"/>
                    </w:rPr>
                    <w:t>4</w:t>
                  </w:r>
                </w:p>
              </w:tc>
              <w:tc>
                <w:tcPr>
                  <w:tcW w:w="1691" w:type="dxa"/>
                </w:tcPr>
                <w:p w14:paraId="16576DF8" w14:textId="1625D3F9"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System</w:t>
                  </w:r>
                </w:p>
              </w:tc>
              <w:tc>
                <w:tcPr>
                  <w:tcW w:w="4111" w:type="dxa"/>
                </w:tcPr>
                <w:p w14:paraId="3322735A" w14:textId="68549EEF" w:rsidR="006107FE" w:rsidRDefault="006107FE"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Leitet den User zurück auf die Produkteliste</w:t>
                  </w:r>
                </w:p>
              </w:tc>
            </w:tr>
          </w:tbl>
          <w:p w14:paraId="447AF250" w14:textId="77777777" w:rsidR="00067176" w:rsidRPr="00B70D1D" w:rsidRDefault="00067176" w:rsidP="00A6378B">
            <w:pPr>
              <w:cnfStyle w:val="000000000000" w:firstRow="0" w:lastRow="0" w:firstColumn="0" w:lastColumn="0" w:oddVBand="0" w:evenVBand="0" w:oddHBand="0" w:evenHBand="0" w:firstRowFirstColumn="0" w:firstRowLastColumn="0" w:lastRowFirstColumn="0" w:lastRowLastColumn="0"/>
              <w:rPr>
                <w:lang w:val="de-CH"/>
              </w:rPr>
            </w:pPr>
          </w:p>
        </w:tc>
      </w:tr>
    </w:tbl>
    <w:p w14:paraId="525A1AEF" w14:textId="77777777" w:rsidR="004D31A6" w:rsidRDefault="004D31A6" w:rsidP="00EC651D">
      <w:pPr>
        <w:pStyle w:val="berschrift2"/>
        <w:rPr>
          <w:lang w:val="de-CH"/>
        </w:rPr>
      </w:pPr>
      <w:bookmarkStart w:id="33" w:name="_Toc528828784"/>
    </w:p>
    <w:p w14:paraId="481A81C7" w14:textId="77777777" w:rsidR="004D31A6" w:rsidRDefault="004D31A6">
      <w:pPr>
        <w:rPr>
          <w:b/>
          <w:color w:val="0066A2"/>
          <w:sz w:val="24"/>
          <w:szCs w:val="26"/>
          <w:lang w:val="de-CH"/>
        </w:rPr>
      </w:pPr>
      <w:r>
        <w:rPr>
          <w:lang w:val="de-CH"/>
        </w:rPr>
        <w:br w:type="page"/>
      </w:r>
    </w:p>
    <w:p w14:paraId="5C7096E0" w14:textId="65C816AB" w:rsidR="00EC651D" w:rsidRDefault="00EC651D" w:rsidP="00EC651D">
      <w:pPr>
        <w:pStyle w:val="berschrift2"/>
        <w:rPr>
          <w:lang w:val="de-CH"/>
        </w:rPr>
      </w:pPr>
      <w:r w:rsidRPr="00B70D1D">
        <w:rPr>
          <w:lang w:val="de-CH"/>
        </w:rPr>
        <w:lastRenderedPageBreak/>
        <w:t>Planen</w:t>
      </w:r>
      <w:bookmarkEnd w:id="33"/>
    </w:p>
    <w:p w14:paraId="73318BCB" w14:textId="6C46C1EE" w:rsidR="006107FE" w:rsidRDefault="004D31A6" w:rsidP="004D31A6">
      <w:pPr>
        <w:pStyle w:val="berschrift3"/>
        <w:rPr>
          <w:lang w:val="de-CH"/>
        </w:rPr>
      </w:pPr>
      <w:r>
        <w:rPr>
          <w:lang w:val="de-CH"/>
        </w:rPr>
        <w:t>Testfälle</w:t>
      </w:r>
    </w:p>
    <w:tbl>
      <w:tblPr>
        <w:tblStyle w:val="Gitternetztabelle4Akzent5"/>
        <w:tblW w:w="0" w:type="auto"/>
        <w:tblLook w:val="04A0" w:firstRow="1" w:lastRow="0" w:firstColumn="1" w:lastColumn="0" w:noHBand="0" w:noVBand="1"/>
      </w:tblPr>
      <w:tblGrid>
        <w:gridCol w:w="4386"/>
        <w:gridCol w:w="4563"/>
      </w:tblGrid>
      <w:tr w:rsidR="004D31A6" w14:paraId="74BDD9B1"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6EB0190C" w14:textId="15667BA9" w:rsidR="004D31A6" w:rsidRDefault="004D31A6" w:rsidP="004D31A6">
            <w:pPr>
              <w:rPr>
                <w:lang w:val="de-CH"/>
              </w:rPr>
            </w:pPr>
            <w:r>
              <w:rPr>
                <w:lang w:val="de-CH"/>
              </w:rPr>
              <w:t>Testfall 1: Navigation funktioniert</w:t>
            </w:r>
          </w:p>
        </w:tc>
      </w:tr>
      <w:tr w:rsidR="004D31A6" w:rsidRPr="005D43E0" w14:paraId="220DF1C7" w14:textId="77777777" w:rsidTr="004D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325550B7" w14:textId="21766E53" w:rsidR="004D31A6" w:rsidRDefault="004D31A6" w:rsidP="004D31A6">
            <w:pPr>
              <w:rPr>
                <w:lang w:val="de-CH"/>
              </w:rPr>
            </w:pPr>
            <w:r>
              <w:rPr>
                <w:lang w:val="de-CH"/>
              </w:rPr>
              <w:t>Vorbedingungen:</w:t>
            </w:r>
          </w:p>
        </w:tc>
        <w:tc>
          <w:tcPr>
            <w:tcW w:w="4563" w:type="dxa"/>
          </w:tcPr>
          <w:p w14:paraId="0E06483D" w14:textId="5D970B03" w:rsidR="004D31A6" w:rsidRDefault="004D31A6" w:rsidP="004D31A6">
            <w:pPr>
              <w:cnfStyle w:val="000000100000" w:firstRow="0" w:lastRow="0" w:firstColumn="0" w:lastColumn="0" w:oddVBand="0" w:evenVBand="0" w:oddHBand="1" w:evenHBand="0" w:firstRowFirstColumn="0" w:firstRowLastColumn="0" w:lastRowFirstColumn="0" w:lastRowLastColumn="0"/>
              <w:rPr>
                <w:lang w:val="de-CH"/>
              </w:rPr>
            </w:pPr>
            <w:r>
              <w:rPr>
                <w:lang w:val="de-CH"/>
              </w:rPr>
              <w:t>Navigation mit allen nötigen Bullets sollte vorhanden sein.</w:t>
            </w:r>
          </w:p>
        </w:tc>
      </w:tr>
      <w:tr w:rsidR="004D31A6" w:rsidRPr="005D43E0" w14:paraId="01A5B893" w14:textId="77777777" w:rsidTr="004D31A6">
        <w:tc>
          <w:tcPr>
            <w:cnfStyle w:val="001000000000" w:firstRow="0" w:lastRow="0" w:firstColumn="1" w:lastColumn="0" w:oddVBand="0" w:evenVBand="0" w:oddHBand="0" w:evenHBand="0" w:firstRowFirstColumn="0" w:firstRowLastColumn="0" w:lastRowFirstColumn="0" w:lastRowLastColumn="0"/>
            <w:tcW w:w="4386" w:type="dxa"/>
          </w:tcPr>
          <w:p w14:paraId="522B8271" w14:textId="74E1D74F" w:rsidR="004D31A6" w:rsidRDefault="004D31A6" w:rsidP="004D31A6">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635F32F4"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0DE65E" w14:textId="77777777" w:rsidR="004D31A6" w:rsidRDefault="004D31A6" w:rsidP="004D31A6">
                  <w:pPr>
                    <w:rPr>
                      <w:lang w:val="de-CH"/>
                    </w:rPr>
                  </w:pPr>
                  <w:r>
                    <w:rPr>
                      <w:lang w:val="de-CH"/>
                    </w:rPr>
                    <w:t>Schritt</w:t>
                  </w:r>
                </w:p>
              </w:tc>
              <w:tc>
                <w:tcPr>
                  <w:tcW w:w="3544" w:type="dxa"/>
                </w:tcPr>
                <w:p w14:paraId="0B4B5096" w14:textId="77777777" w:rsidR="004D31A6" w:rsidRDefault="004D31A6" w:rsidP="004D31A6">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rsidRPr="005D43E0" w14:paraId="7E0923A2"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63297C7" w14:textId="77777777" w:rsidR="004D31A6" w:rsidRDefault="004D31A6" w:rsidP="004D31A6">
                  <w:pPr>
                    <w:rPr>
                      <w:lang w:val="de-CH"/>
                    </w:rPr>
                  </w:pPr>
                  <w:r>
                    <w:rPr>
                      <w:lang w:val="de-CH"/>
                    </w:rPr>
                    <w:t>1</w:t>
                  </w:r>
                </w:p>
              </w:tc>
              <w:tc>
                <w:tcPr>
                  <w:tcW w:w="3544" w:type="dxa"/>
                </w:tcPr>
                <w:p w14:paraId="6DF57EAA" w14:textId="77777777" w:rsidR="004D31A6" w:rsidRDefault="004D31A6" w:rsidP="004D31A6">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einen beliebigen Bullet Point</w:t>
                  </w:r>
                </w:p>
              </w:tc>
            </w:tr>
            <w:tr w:rsidR="004D31A6" w:rsidRPr="005D43E0" w14:paraId="55B08885"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3FA90300" w14:textId="77777777" w:rsidR="004D31A6" w:rsidRDefault="004D31A6" w:rsidP="004D31A6">
                  <w:pPr>
                    <w:rPr>
                      <w:lang w:val="de-CH"/>
                    </w:rPr>
                  </w:pPr>
                  <w:r>
                    <w:rPr>
                      <w:lang w:val="de-CH"/>
                    </w:rPr>
                    <w:t>2</w:t>
                  </w:r>
                </w:p>
              </w:tc>
              <w:tc>
                <w:tcPr>
                  <w:tcW w:w="3544" w:type="dxa"/>
                </w:tcPr>
                <w:p w14:paraId="51E4E84C" w14:textId="70652CBA" w:rsidR="004D31A6" w:rsidRDefault="004D31A6" w:rsidP="004D31A6">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korrekte Page</w:t>
                  </w:r>
                </w:p>
              </w:tc>
            </w:tr>
          </w:tbl>
          <w:p w14:paraId="6A3801B0" w14:textId="77777777" w:rsidR="004D31A6" w:rsidRDefault="004D31A6" w:rsidP="004D31A6">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655D9C45" w14:textId="77777777" w:rsidTr="004D3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0119D1" w14:textId="7615487F" w:rsidR="004D31A6" w:rsidRDefault="004D31A6" w:rsidP="004D31A6">
            <w:pPr>
              <w:rPr>
                <w:lang w:val="de-CH"/>
              </w:rPr>
            </w:pPr>
            <w:r>
              <w:rPr>
                <w:lang w:val="de-CH"/>
              </w:rPr>
              <w:t>Testmittel:</w:t>
            </w:r>
          </w:p>
        </w:tc>
        <w:tc>
          <w:tcPr>
            <w:tcW w:w="4563" w:type="dxa"/>
          </w:tcPr>
          <w:p w14:paraId="21481515" w14:textId="56F613C2" w:rsidR="004D31A6" w:rsidRDefault="004D31A6" w:rsidP="004D31A6">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20959297" w14:textId="77777777" w:rsidTr="004D31A6">
        <w:tc>
          <w:tcPr>
            <w:cnfStyle w:val="001000000000" w:firstRow="0" w:lastRow="0" w:firstColumn="1" w:lastColumn="0" w:oddVBand="0" w:evenVBand="0" w:oddHBand="0" w:evenHBand="0" w:firstRowFirstColumn="0" w:firstRowLastColumn="0" w:lastRowFirstColumn="0" w:lastRowLastColumn="0"/>
            <w:tcW w:w="4386" w:type="dxa"/>
          </w:tcPr>
          <w:p w14:paraId="5340F482" w14:textId="34A55889" w:rsidR="004D31A6" w:rsidRDefault="004D31A6" w:rsidP="004D31A6">
            <w:pPr>
              <w:rPr>
                <w:lang w:val="de-CH"/>
              </w:rPr>
            </w:pPr>
            <w:r>
              <w:rPr>
                <w:lang w:val="de-CH"/>
              </w:rPr>
              <w:t>Erwartetes Resultat</w:t>
            </w:r>
          </w:p>
        </w:tc>
        <w:tc>
          <w:tcPr>
            <w:tcW w:w="4563" w:type="dxa"/>
          </w:tcPr>
          <w:p w14:paraId="7DF0F936" w14:textId="1B7A2DF4" w:rsidR="004D31A6" w:rsidRDefault="004D31A6" w:rsidP="004D31A6">
            <w:pPr>
              <w:cnfStyle w:val="000000000000" w:firstRow="0" w:lastRow="0" w:firstColumn="0" w:lastColumn="0" w:oddVBand="0" w:evenVBand="0" w:oddHBand="0" w:evenHBand="0" w:firstRowFirstColumn="0" w:firstRowLastColumn="0" w:lastRowFirstColumn="0" w:lastRowLastColumn="0"/>
              <w:rPr>
                <w:lang w:val="de-CH"/>
              </w:rPr>
            </w:pPr>
            <w:r>
              <w:rPr>
                <w:lang w:val="de-CH"/>
              </w:rPr>
              <w:t>Die Navigation sollte den Benutzer bei Klick auf die Bullets auf die richtige Page leiten. Testablauf sollte bei allen Bullet Points ausgeführt werden und ein erfolgreiches Resultat aufweisen.</w:t>
            </w:r>
          </w:p>
        </w:tc>
      </w:tr>
    </w:tbl>
    <w:p w14:paraId="718AAC29" w14:textId="0D29ECC7" w:rsidR="004D31A6" w:rsidRDefault="004D31A6" w:rsidP="004D31A6">
      <w:pPr>
        <w:rPr>
          <w:lang w:val="de-CH"/>
        </w:rPr>
      </w:pPr>
    </w:p>
    <w:tbl>
      <w:tblPr>
        <w:tblStyle w:val="Gitternetztabelle4Akzent5"/>
        <w:tblW w:w="0" w:type="auto"/>
        <w:tblLook w:val="04A0" w:firstRow="1" w:lastRow="0" w:firstColumn="1" w:lastColumn="0" w:noHBand="0" w:noVBand="1"/>
      </w:tblPr>
      <w:tblGrid>
        <w:gridCol w:w="4386"/>
        <w:gridCol w:w="4563"/>
      </w:tblGrid>
      <w:tr w:rsidR="004D31A6" w:rsidRPr="005D43E0" w14:paraId="3302D956"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1884A035" w14:textId="7136AA37" w:rsidR="004D31A6" w:rsidRDefault="002C253C" w:rsidP="00A6378B">
            <w:pPr>
              <w:rPr>
                <w:lang w:val="de-CH"/>
              </w:rPr>
            </w:pPr>
            <w:r>
              <w:rPr>
                <w:lang w:val="de-CH"/>
              </w:rPr>
              <w:t>Testfall 2</w:t>
            </w:r>
            <w:r w:rsidR="004D31A6">
              <w:rPr>
                <w:lang w:val="de-CH"/>
              </w:rPr>
              <w:t>: Validierung bei User erstellen</w:t>
            </w:r>
          </w:p>
        </w:tc>
      </w:tr>
      <w:tr w:rsidR="004D31A6" w14:paraId="74085303"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F58880B" w14:textId="77777777" w:rsidR="004D31A6" w:rsidRDefault="004D31A6" w:rsidP="00A6378B">
            <w:pPr>
              <w:rPr>
                <w:lang w:val="de-CH"/>
              </w:rPr>
            </w:pPr>
            <w:r>
              <w:rPr>
                <w:lang w:val="de-CH"/>
              </w:rPr>
              <w:t>Vorbedingungen:</w:t>
            </w:r>
          </w:p>
        </w:tc>
        <w:tc>
          <w:tcPr>
            <w:tcW w:w="4563" w:type="dxa"/>
          </w:tcPr>
          <w:p w14:paraId="5267D2A1" w14:textId="4F0D24A3" w:rsidR="004D31A6" w:rsidRDefault="00D20B7A"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hat keinen Account</w:t>
            </w:r>
          </w:p>
        </w:tc>
      </w:tr>
      <w:tr w:rsidR="004D31A6" w:rsidRPr="005D43E0" w14:paraId="16845525"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7E6582D6" w14:textId="77777777" w:rsidR="004D31A6" w:rsidRDefault="004D31A6"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32C67B41"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759498D" w14:textId="77777777" w:rsidR="004D31A6" w:rsidRDefault="004D31A6" w:rsidP="00A6378B">
                  <w:pPr>
                    <w:rPr>
                      <w:lang w:val="de-CH"/>
                    </w:rPr>
                  </w:pPr>
                  <w:r>
                    <w:rPr>
                      <w:lang w:val="de-CH"/>
                    </w:rPr>
                    <w:t>Schritt</w:t>
                  </w:r>
                </w:p>
              </w:tc>
              <w:tc>
                <w:tcPr>
                  <w:tcW w:w="3544" w:type="dxa"/>
                </w:tcPr>
                <w:p w14:paraId="576758CC" w14:textId="77777777" w:rsidR="004D31A6" w:rsidRDefault="004D31A6"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14:paraId="1921766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3732ABC" w14:textId="77777777" w:rsidR="004D31A6" w:rsidRDefault="004D31A6" w:rsidP="00A6378B">
                  <w:pPr>
                    <w:rPr>
                      <w:lang w:val="de-CH"/>
                    </w:rPr>
                  </w:pPr>
                  <w:r>
                    <w:rPr>
                      <w:lang w:val="de-CH"/>
                    </w:rPr>
                    <w:t>1</w:t>
                  </w:r>
                </w:p>
              </w:tc>
              <w:tc>
                <w:tcPr>
                  <w:tcW w:w="3544" w:type="dxa"/>
                </w:tcPr>
                <w:p w14:paraId="743B11A9" w14:textId="5E523700" w:rsidR="004D31A6" w:rsidRDefault="00D20B7A"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Daten werden eingegeben</w:t>
                  </w:r>
                </w:p>
              </w:tc>
            </w:tr>
            <w:tr w:rsidR="00D20B7A" w:rsidRPr="005D43E0" w14:paraId="05728FBC"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279D5ED5" w14:textId="1700C97C" w:rsidR="00D20B7A" w:rsidRDefault="00D20B7A" w:rsidP="00A6378B">
                  <w:pPr>
                    <w:rPr>
                      <w:lang w:val="de-CH"/>
                    </w:rPr>
                  </w:pPr>
                  <w:r>
                    <w:rPr>
                      <w:lang w:val="de-CH"/>
                    </w:rPr>
                    <w:t>2</w:t>
                  </w:r>
                </w:p>
              </w:tc>
              <w:tc>
                <w:tcPr>
                  <w:tcW w:w="3544" w:type="dxa"/>
                </w:tcPr>
                <w:p w14:paraId="5B4BC933" w14:textId="21C15CF7" w:rsidR="00D20B7A" w:rsidRDefault="00D20B7A"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Klick auf «Create User» Button</w:t>
                  </w:r>
                </w:p>
              </w:tc>
            </w:tr>
            <w:tr w:rsidR="00D20B7A" w14:paraId="75A58258"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1CB0A3A" w14:textId="17F2E269" w:rsidR="00D20B7A" w:rsidRDefault="00D20B7A" w:rsidP="00A6378B">
                  <w:pPr>
                    <w:rPr>
                      <w:lang w:val="de-CH"/>
                    </w:rPr>
                  </w:pPr>
                  <w:r>
                    <w:rPr>
                      <w:lang w:val="de-CH"/>
                    </w:rPr>
                    <w:t>3</w:t>
                  </w:r>
                </w:p>
              </w:tc>
              <w:tc>
                <w:tcPr>
                  <w:tcW w:w="3544" w:type="dxa"/>
                </w:tcPr>
                <w:p w14:paraId="3554148F" w14:textId="42C02C48" w:rsidR="00D20B7A" w:rsidRDefault="00D20B7A"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Eingabe wird validiert</w:t>
                  </w:r>
                </w:p>
              </w:tc>
            </w:tr>
            <w:tr w:rsidR="00D20B7A" w:rsidRPr="005D43E0" w14:paraId="0A066A39"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7A724535" w14:textId="3325B552" w:rsidR="00D20B7A" w:rsidRDefault="00D20B7A" w:rsidP="00A6378B">
                  <w:pPr>
                    <w:rPr>
                      <w:lang w:val="de-CH"/>
                    </w:rPr>
                  </w:pPr>
                  <w:r>
                    <w:rPr>
                      <w:lang w:val="de-CH"/>
                    </w:rPr>
                    <w:t>4</w:t>
                  </w:r>
                </w:p>
              </w:tc>
              <w:tc>
                <w:tcPr>
                  <w:tcW w:w="3544" w:type="dxa"/>
                </w:tcPr>
                <w:p w14:paraId="0CD6083B" w14:textId="4F59366A" w:rsidR="00D20B7A" w:rsidRDefault="00D20B7A"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Bei korrekter Validation wird der User kreiert</w:t>
                  </w:r>
                </w:p>
              </w:tc>
            </w:tr>
          </w:tbl>
          <w:p w14:paraId="289FD392" w14:textId="77777777" w:rsidR="004D31A6" w:rsidRDefault="004D31A6" w:rsidP="00A6378B">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3B00AA9A"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6DC31C65" w14:textId="77777777" w:rsidR="004D31A6" w:rsidRDefault="004D31A6" w:rsidP="00A6378B">
            <w:pPr>
              <w:rPr>
                <w:lang w:val="de-CH"/>
              </w:rPr>
            </w:pPr>
            <w:r>
              <w:rPr>
                <w:lang w:val="de-CH"/>
              </w:rPr>
              <w:t>Testmittel:</w:t>
            </w:r>
          </w:p>
        </w:tc>
        <w:tc>
          <w:tcPr>
            <w:tcW w:w="4563" w:type="dxa"/>
          </w:tcPr>
          <w:p w14:paraId="7125321E" w14:textId="77777777" w:rsidR="004D31A6" w:rsidRDefault="004D31A6"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49F7870E"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39D999C" w14:textId="77777777" w:rsidR="004D31A6" w:rsidRDefault="004D31A6" w:rsidP="00A6378B">
            <w:pPr>
              <w:rPr>
                <w:lang w:val="de-CH"/>
              </w:rPr>
            </w:pPr>
            <w:r>
              <w:rPr>
                <w:lang w:val="de-CH"/>
              </w:rPr>
              <w:t>Erwartetes Resultat</w:t>
            </w:r>
          </w:p>
        </w:tc>
        <w:tc>
          <w:tcPr>
            <w:tcW w:w="4563" w:type="dxa"/>
          </w:tcPr>
          <w:p w14:paraId="701AA9F8" w14:textId="1374C597" w:rsidR="004D31A6" w:rsidRDefault="00D20B7A"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Bei Erstellung eines Accounts, wird der User aufgefordert Informationen über sich einzutippen. Diese Informationen müssen korrekt validiert werden. Bei einer </w:t>
            </w:r>
            <w:r w:rsidR="002C253C">
              <w:rPr>
                <w:lang w:val="de-CH"/>
              </w:rPr>
              <w:t>fehlerhaften</w:t>
            </w:r>
            <w:r>
              <w:rPr>
                <w:lang w:val="de-CH"/>
              </w:rPr>
              <w:t xml:space="preserve"> Eingabe, kann der User nicht erstellt werden und der User wird aufgefordert seine Angaben zu überarbeiten. Wenn die Inputs korrekt ausgefüllt wur</w:t>
            </w:r>
            <w:r w:rsidR="002C253C">
              <w:rPr>
                <w:lang w:val="de-CH"/>
              </w:rPr>
              <w:t>den, wird der User erstellt.</w:t>
            </w:r>
          </w:p>
        </w:tc>
      </w:tr>
    </w:tbl>
    <w:p w14:paraId="1C6D3F86" w14:textId="6363E94E" w:rsidR="00F6613B" w:rsidRDefault="00F6613B" w:rsidP="004D31A6">
      <w:pPr>
        <w:rPr>
          <w:lang w:val="de-CH"/>
        </w:rPr>
      </w:pPr>
    </w:p>
    <w:p w14:paraId="0AFA34CC" w14:textId="77777777" w:rsidR="00F6613B" w:rsidRDefault="00F6613B">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F6613B" w14:paraId="0BD1374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37DCA94" w14:textId="1B8B7EE0" w:rsidR="00F6613B" w:rsidRDefault="00F6613B" w:rsidP="00A6378B">
            <w:pPr>
              <w:rPr>
                <w:lang w:val="de-CH"/>
              </w:rPr>
            </w:pPr>
            <w:r>
              <w:rPr>
                <w:lang w:val="de-CH"/>
              </w:rPr>
              <w:lastRenderedPageBreak/>
              <w:t>Testfall 1: Produkt hochladen, Validation</w:t>
            </w:r>
          </w:p>
        </w:tc>
      </w:tr>
      <w:tr w:rsidR="00F6613B" w:rsidRPr="005D43E0" w14:paraId="5233DB71"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44187E2" w14:textId="77777777" w:rsidR="00F6613B" w:rsidRDefault="00F6613B" w:rsidP="00A6378B">
            <w:pPr>
              <w:rPr>
                <w:lang w:val="de-CH"/>
              </w:rPr>
            </w:pPr>
            <w:r>
              <w:rPr>
                <w:lang w:val="de-CH"/>
              </w:rPr>
              <w:t>Vorbedingungen:</w:t>
            </w:r>
          </w:p>
        </w:tc>
        <w:tc>
          <w:tcPr>
            <w:tcW w:w="4563" w:type="dxa"/>
          </w:tcPr>
          <w:p w14:paraId="1106F00D" w14:textId="682B8F80"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eingeloggt und hat Produkt erfasst</w:t>
            </w:r>
          </w:p>
        </w:tc>
      </w:tr>
      <w:tr w:rsidR="00F6613B" w14:paraId="1C271CDC"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A766B26" w14:textId="77777777" w:rsidR="00F6613B" w:rsidRDefault="00F6613B"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F6613B" w14:paraId="0FAF972B"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BF95644" w14:textId="77777777" w:rsidR="00F6613B" w:rsidRDefault="00F6613B" w:rsidP="00A6378B">
                  <w:pPr>
                    <w:rPr>
                      <w:lang w:val="de-CH"/>
                    </w:rPr>
                  </w:pPr>
                  <w:r>
                    <w:rPr>
                      <w:lang w:val="de-CH"/>
                    </w:rPr>
                    <w:t>Schritt</w:t>
                  </w:r>
                </w:p>
              </w:tc>
              <w:tc>
                <w:tcPr>
                  <w:tcW w:w="3544" w:type="dxa"/>
                </w:tcPr>
                <w:p w14:paraId="476F30CA" w14:textId="77777777" w:rsidR="00F6613B" w:rsidRDefault="00F6613B"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F6613B" w:rsidRPr="005D43E0" w14:paraId="6213C534"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E4701AB" w14:textId="77777777" w:rsidR="00F6613B" w:rsidRDefault="00F6613B" w:rsidP="00A6378B">
                  <w:pPr>
                    <w:rPr>
                      <w:lang w:val="de-CH"/>
                    </w:rPr>
                  </w:pPr>
                  <w:r>
                    <w:rPr>
                      <w:lang w:val="de-CH"/>
                    </w:rPr>
                    <w:t>1</w:t>
                  </w:r>
                </w:p>
              </w:tc>
              <w:tc>
                <w:tcPr>
                  <w:tcW w:w="3544" w:type="dxa"/>
                </w:tcPr>
                <w:p w14:paraId="6517EE09" w14:textId="3A91AE04"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«Upload Item»</w:t>
                  </w:r>
                </w:p>
              </w:tc>
            </w:tr>
            <w:tr w:rsidR="00F6613B" w14:paraId="1909638E"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1B0E2B85" w14:textId="183D0565" w:rsidR="00F6613B" w:rsidRDefault="00F6613B" w:rsidP="00A6378B">
                  <w:pPr>
                    <w:rPr>
                      <w:lang w:val="de-CH"/>
                    </w:rPr>
                  </w:pPr>
                  <w:r>
                    <w:rPr>
                      <w:lang w:val="de-CH"/>
                    </w:rPr>
                    <w:t>2</w:t>
                  </w:r>
                </w:p>
              </w:tc>
              <w:tc>
                <w:tcPr>
                  <w:tcW w:w="3544" w:type="dxa"/>
                </w:tcPr>
                <w:p w14:paraId="09A84FC8" w14:textId="229B7AFC"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Validation überprüft Eingabe</w:t>
                  </w:r>
                </w:p>
              </w:tc>
            </w:tr>
          </w:tbl>
          <w:p w14:paraId="2B815859" w14:textId="77777777"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p>
        </w:tc>
      </w:tr>
      <w:tr w:rsidR="00F6613B" w14:paraId="349415D8"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238AE530" w14:textId="77777777" w:rsidR="00F6613B" w:rsidRDefault="00F6613B" w:rsidP="00A6378B">
            <w:pPr>
              <w:rPr>
                <w:lang w:val="de-CH"/>
              </w:rPr>
            </w:pPr>
            <w:r>
              <w:rPr>
                <w:lang w:val="de-CH"/>
              </w:rPr>
              <w:t>Testmittel:</w:t>
            </w:r>
          </w:p>
        </w:tc>
        <w:tc>
          <w:tcPr>
            <w:tcW w:w="4563" w:type="dxa"/>
          </w:tcPr>
          <w:p w14:paraId="22871DEF" w14:textId="77777777"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F6613B" w:rsidRPr="005D43E0" w14:paraId="11E85D39"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3016C5E7" w14:textId="77777777" w:rsidR="00F6613B" w:rsidRDefault="00F6613B" w:rsidP="00A6378B">
            <w:pPr>
              <w:rPr>
                <w:lang w:val="de-CH"/>
              </w:rPr>
            </w:pPr>
            <w:r>
              <w:rPr>
                <w:lang w:val="de-CH"/>
              </w:rPr>
              <w:t>Erwartetes Resultat</w:t>
            </w:r>
          </w:p>
        </w:tc>
        <w:tc>
          <w:tcPr>
            <w:tcW w:w="4563" w:type="dxa"/>
          </w:tcPr>
          <w:p w14:paraId="74B2FEDD" w14:textId="1C1EB1BC"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Bei fehlerhafter Eingabe kommt eine Fehlermeldung. Bei korrekter Eingabe kann das Produkt hochgeladen werden.</w:t>
            </w:r>
          </w:p>
        </w:tc>
      </w:tr>
    </w:tbl>
    <w:p w14:paraId="7BC9B04F" w14:textId="1A4D0DC7" w:rsidR="00F6613B" w:rsidRDefault="00F6613B" w:rsidP="004D31A6">
      <w:pPr>
        <w:rPr>
          <w:lang w:val="de-CH"/>
        </w:rPr>
      </w:pPr>
    </w:p>
    <w:p w14:paraId="19165C5E" w14:textId="77777777" w:rsidR="00F6613B" w:rsidRDefault="00F6613B" w:rsidP="004D31A6">
      <w:pPr>
        <w:rPr>
          <w:lang w:val="de-CH"/>
        </w:rPr>
      </w:pPr>
    </w:p>
    <w:tbl>
      <w:tblPr>
        <w:tblStyle w:val="Gitternetztabelle4Akzent5"/>
        <w:tblW w:w="0" w:type="auto"/>
        <w:tblLook w:val="04A0" w:firstRow="1" w:lastRow="0" w:firstColumn="1" w:lastColumn="0" w:noHBand="0" w:noVBand="1"/>
      </w:tblPr>
      <w:tblGrid>
        <w:gridCol w:w="4386"/>
        <w:gridCol w:w="4563"/>
      </w:tblGrid>
      <w:tr w:rsidR="004D31A6" w14:paraId="3CCBD72C"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713296B0" w14:textId="25643F1E" w:rsidR="004D31A6" w:rsidRDefault="002C253C" w:rsidP="00A6378B">
            <w:pPr>
              <w:rPr>
                <w:lang w:val="de-CH"/>
              </w:rPr>
            </w:pPr>
            <w:r>
              <w:rPr>
                <w:lang w:val="de-CH"/>
              </w:rPr>
              <w:t>Testfall 3</w:t>
            </w:r>
            <w:r w:rsidR="004D31A6">
              <w:rPr>
                <w:lang w:val="de-CH"/>
              </w:rPr>
              <w:t>:</w:t>
            </w:r>
            <w:r>
              <w:rPr>
                <w:lang w:val="de-CH"/>
              </w:rPr>
              <w:t xml:space="preserve"> Produkt hochlade</w:t>
            </w:r>
            <w:r w:rsidR="00F6613B">
              <w:rPr>
                <w:lang w:val="de-CH"/>
              </w:rPr>
              <w:t>n</w:t>
            </w:r>
          </w:p>
        </w:tc>
      </w:tr>
      <w:tr w:rsidR="004D31A6" w14:paraId="3D346361"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30A88ED" w14:textId="77777777" w:rsidR="004D31A6" w:rsidRDefault="004D31A6" w:rsidP="00A6378B">
            <w:pPr>
              <w:rPr>
                <w:lang w:val="de-CH"/>
              </w:rPr>
            </w:pPr>
            <w:r>
              <w:rPr>
                <w:lang w:val="de-CH"/>
              </w:rPr>
              <w:t>Vorbedingungen:</w:t>
            </w:r>
          </w:p>
        </w:tc>
        <w:tc>
          <w:tcPr>
            <w:tcW w:w="4563" w:type="dxa"/>
          </w:tcPr>
          <w:p w14:paraId="7633D30C" w14:textId="29144D65" w:rsidR="004D31A6" w:rsidRDefault="002C253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D31A6" w14:paraId="3F7380F8"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1DD548FF" w14:textId="77777777" w:rsidR="004D31A6" w:rsidRDefault="004D31A6"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583C2FC2"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A5E206D" w14:textId="77777777" w:rsidR="004D31A6" w:rsidRDefault="004D31A6" w:rsidP="00A6378B">
                  <w:pPr>
                    <w:rPr>
                      <w:lang w:val="de-CH"/>
                    </w:rPr>
                  </w:pPr>
                  <w:r>
                    <w:rPr>
                      <w:lang w:val="de-CH"/>
                    </w:rPr>
                    <w:t>Schritt</w:t>
                  </w:r>
                </w:p>
              </w:tc>
              <w:tc>
                <w:tcPr>
                  <w:tcW w:w="3544" w:type="dxa"/>
                </w:tcPr>
                <w:p w14:paraId="280EBB82" w14:textId="77777777" w:rsidR="004D31A6" w:rsidRDefault="004D31A6"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rsidRPr="005D43E0" w14:paraId="0CC1F0FC"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80114E6" w14:textId="77777777" w:rsidR="004D31A6" w:rsidRDefault="004D31A6" w:rsidP="00A6378B">
                  <w:pPr>
                    <w:rPr>
                      <w:lang w:val="de-CH"/>
                    </w:rPr>
                  </w:pPr>
                  <w:r>
                    <w:rPr>
                      <w:lang w:val="de-CH"/>
                    </w:rPr>
                    <w:t>1</w:t>
                  </w:r>
                </w:p>
              </w:tc>
              <w:tc>
                <w:tcPr>
                  <w:tcW w:w="3544" w:type="dxa"/>
                </w:tcPr>
                <w:p w14:paraId="7C8B72D9" w14:textId="5081A219" w:rsidR="004D31A6" w:rsidRDefault="002C253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befindet sich auf der «Upload Item» Page</w:t>
                  </w:r>
                </w:p>
              </w:tc>
            </w:tr>
            <w:tr w:rsidR="002C253C" w:rsidRPr="005D43E0" w14:paraId="7527125D"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26791C8B" w14:textId="28AAB7D2" w:rsidR="002C253C" w:rsidRDefault="002C253C" w:rsidP="00A6378B">
                  <w:pPr>
                    <w:rPr>
                      <w:lang w:val="de-CH"/>
                    </w:rPr>
                  </w:pPr>
                  <w:r>
                    <w:rPr>
                      <w:lang w:val="de-CH"/>
                    </w:rPr>
                    <w:t>2</w:t>
                  </w:r>
                </w:p>
              </w:tc>
              <w:tc>
                <w:tcPr>
                  <w:tcW w:w="3544" w:type="dxa"/>
                </w:tcPr>
                <w:p w14:paraId="0F48C12A" w14:textId="435DF7B2" w:rsidR="002C253C"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erfasst Informationen für das Produkt.</w:t>
                  </w:r>
                </w:p>
              </w:tc>
            </w:tr>
            <w:tr w:rsidR="00F6613B" w14:paraId="1721B4D4"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5CEA6EC" w14:textId="0322DF7E" w:rsidR="00F6613B" w:rsidRDefault="00F6613B" w:rsidP="00A6378B">
                  <w:pPr>
                    <w:rPr>
                      <w:lang w:val="de-CH"/>
                    </w:rPr>
                  </w:pPr>
                  <w:r>
                    <w:rPr>
                      <w:lang w:val="de-CH"/>
                    </w:rPr>
                    <w:t>3</w:t>
                  </w:r>
                </w:p>
              </w:tc>
              <w:tc>
                <w:tcPr>
                  <w:tcW w:w="3544" w:type="dxa"/>
                </w:tcPr>
                <w:p w14:paraId="63E65A43" w14:textId="370046DE"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Klick auf «Upload Item»</w:t>
                  </w:r>
                </w:p>
              </w:tc>
            </w:tr>
          </w:tbl>
          <w:p w14:paraId="0746BAA8" w14:textId="77777777" w:rsidR="004D31A6" w:rsidRDefault="004D31A6" w:rsidP="00A6378B">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3A927F46"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4D277DF0" w14:textId="77777777" w:rsidR="004D31A6" w:rsidRDefault="004D31A6" w:rsidP="00A6378B">
            <w:pPr>
              <w:rPr>
                <w:lang w:val="de-CH"/>
              </w:rPr>
            </w:pPr>
            <w:r>
              <w:rPr>
                <w:lang w:val="de-CH"/>
              </w:rPr>
              <w:t>Testmittel:</w:t>
            </w:r>
          </w:p>
        </w:tc>
        <w:tc>
          <w:tcPr>
            <w:tcW w:w="4563" w:type="dxa"/>
          </w:tcPr>
          <w:p w14:paraId="7F1743D7" w14:textId="77777777" w:rsidR="004D31A6" w:rsidRDefault="004D31A6"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79981EA3"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1297720" w14:textId="77777777" w:rsidR="004D31A6" w:rsidRDefault="004D31A6" w:rsidP="00A6378B">
            <w:pPr>
              <w:rPr>
                <w:lang w:val="de-CH"/>
              </w:rPr>
            </w:pPr>
            <w:r>
              <w:rPr>
                <w:lang w:val="de-CH"/>
              </w:rPr>
              <w:t>Erwartetes Resultat</w:t>
            </w:r>
          </w:p>
        </w:tc>
        <w:tc>
          <w:tcPr>
            <w:tcW w:w="4563" w:type="dxa"/>
          </w:tcPr>
          <w:p w14:paraId="4ECBC02B" w14:textId="41512B16" w:rsidR="004D31A6"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Item wird hochgeladen und ist auf der Produkteliste ersichtlich. </w:t>
            </w:r>
          </w:p>
        </w:tc>
      </w:tr>
    </w:tbl>
    <w:p w14:paraId="5D3CC16E" w14:textId="0C67D220" w:rsidR="00385DA0" w:rsidRDefault="00385DA0" w:rsidP="004D31A6">
      <w:pPr>
        <w:rPr>
          <w:lang w:val="de-CH"/>
        </w:rPr>
      </w:pPr>
    </w:p>
    <w:p w14:paraId="05F4D7DE" w14:textId="77777777" w:rsidR="00385DA0" w:rsidRDefault="00385DA0">
      <w:pPr>
        <w:rPr>
          <w:lang w:val="de-CH"/>
        </w:rPr>
      </w:pPr>
      <w:r>
        <w:rPr>
          <w:lang w:val="de-CH"/>
        </w:rPr>
        <w:br w:type="page"/>
      </w:r>
    </w:p>
    <w:tbl>
      <w:tblPr>
        <w:tblStyle w:val="Gitternetztabelle4Akzent5"/>
        <w:tblW w:w="0" w:type="auto"/>
        <w:tblLook w:val="04A0" w:firstRow="1" w:lastRow="0" w:firstColumn="1" w:lastColumn="0" w:noHBand="0" w:noVBand="1"/>
      </w:tblPr>
      <w:tblGrid>
        <w:gridCol w:w="4386"/>
        <w:gridCol w:w="4563"/>
      </w:tblGrid>
      <w:tr w:rsidR="004D31A6" w14:paraId="334BDD0D"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498C1B4" w14:textId="5A4B77D6" w:rsidR="004D31A6" w:rsidRDefault="004D31A6" w:rsidP="00A6378B">
            <w:pPr>
              <w:rPr>
                <w:lang w:val="de-CH"/>
              </w:rPr>
            </w:pPr>
            <w:r>
              <w:rPr>
                <w:lang w:val="de-CH"/>
              </w:rPr>
              <w:lastRenderedPageBreak/>
              <w:t xml:space="preserve">Testfall 1: </w:t>
            </w:r>
            <w:r w:rsidR="002C253C">
              <w:rPr>
                <w:lang w:val="de-CH"/>
              </w:rPr>
              <w:t>Produkt verkaufen</w:t>
            </w:r>
          </w:p>
        </w:tc>
      </w:tr>
      <w:tr w:rsidR="004D31A6" w14:paraId="22A7D0D9"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06BFA38" w14:textId="77777777" w:rsidR="004D31A6" w:rsidRDefault="004D31A6" w:rsidP="00A6378B">
            <w:pPr>
              <w:rPr>
                <w:lang w:val="de-CH"/>
              </w:rPr>
            </w:pPr>
            <w:r>
              <w:rPr>
                <w:lang w:val="de-CH"/>
              </w:rPr>
              <w:t>Vorbedingungen:</w:t>
            </w:r>
          </w:p>
        </w:tc>
        <w:tc>
          <w:tcPr>
            <w:tcW w:w="4563" w:type="dxa"/>
          </w:tcPr>
          <w:p w14:paraId="496AD630" w14:textId="2365598C" w:rsidR="004D31A6"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eingeloggt sein</w:t>
            </w:r>
          </w:p>
        </w:tc>
      </w:tr>
      <w:tr w:rsidR="004D31A6" w14:paraId="707CEDA5"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1B03D8DF" w14:textId="77777777" w:rsidR="004D31A6" w:rsidRDefault="004D31A6"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4D31A6" w14:paraId="77BC1A1A"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7DA393C9" w14:textId="77777777" w:rsidR="004D31A6" w:rsidRDefault="004D31A6" w:rsidP="00A6378B">
                  <w:pPr>
                    <w:rPr>
                      <w:lang w:val="de-CH"/>
                    </w:rPr>
                  </w:pPr>
                  <w:r>
                    <w:rPr>
                      <w:lang w:val="de-CH"/>
                    </w:rPr>
                    <w:t>Schritt</w:t>
                  </w:r>
                </w:p>
              </w:tc>
              <w:tc>
                <w:tcPr>
                  <w:tcW w:w="3544" w:type="dxa"/>
                </w:tcPr>
                <w:p w14:paraId="07698FBE" w14:textId="77777777" w:rsidR="004D31A6" w:rsidRDefault="004D31A6"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4D31A6" w:rsidRPr="005D43E0" w14:paraId="2E850A3E"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06424C7D" w14:textId="77777777" w:rsidR="004D31A6" w:rsidRDefault="004D31A6" w:rsidP="00A6378B">
                  <w:pPr>
                    <w:rPr>
                      <w:lang w:val="de-CH"/>
                    </w:rPr>
                  </w:pPr>
                  <w:r>
                    <w:rPr>
                      <w:lang w:val="de-CH"/>
                    </w:rPr>
                    <w:t>1</w:t>
                  </w:r>
                </w:p>
              </w:tc>
              <w:tc>
                <w:tcPr>
                  <w:tcW w:w="3544" w:type="dxa"/>
                </w:tcPr>
                <w:p w14:paraId="387D0066" w14:textId="0B553988" w:rsidR="004D31A6"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Ist auf Detailansicht eines Produktes.</w:t>
                  </w:r>
                </w:p>
              </w:tc>
            </w:tr>
            <w:tr w:rsidR="00F6613B" w14:paraId="7BB935E3"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5092B4A8" w14:textId="5F8CD7D1" w:rsidR="00F6613B" w:rsidRDefault="00F6613B" w:rsidP="00A6378B">
                  <w:pPr>
                    <w:rPr>
                      <w:lang w:val="de-CH"/>
                    </w:rPr>
                  </w:pPr>
                  <w:r>
                    <w:rPr>
                      <w:lang w:val="de-CH"/>
                    </w:rPr>
                    <w:t>2</w:t>
                  </w:r>
                </w:p>
              </w:tc>
              <w:tc>
                <w:tcPr>
                  <w:tcW w:w="3544" w:type="dxa"/>
                </w:tcPr>
                <w:p w14:paraId="27296FF8" w14:textId="05B9ED57"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User klickt auf «Buy»</w:t>
                  </w:r>
                </w:p>
              </w:tc>
            </w:tr>
            <w:tr w:rsidR="00F6613B" w14:paraId="171F9E5D"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277F5C4" w14:textId="330B1001" w:rsidR="00F6613B" w:rsidRDefault="00F6613B" w:rsidP="00A6378B">
                  <w:pPr>
                    <w:rPr>
                      <w:lang w:val="de-CH"/>
                    </w:rPr>
                  </w:pPr>
                  <w:r>
                    <w:rPr>
                      <w:lang w:val="de-CH"/>
                    </w:rPr>
                    <w:t>3</w:t>
                  </w:r>
                </w:p>
              </w:tc>
              <w:tc>
                <w:tcPr>
                  <w:tcW w:w="3544" w:type="dxa"/>
                </w:tcPr>
                <w:p w14:paraId="1F1C2E0E" w14:textId="59CC2E30" w:rsidR="00F6613B"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Handlung wird verarbeitet</w:t>
                  </w:r>
                </w:p>
              </w:tc>
            </w:tr>
            <w:tr w:rsidR="00F6613B" w14:paraId="2285DE18" w14:textId="77777777" w:rsidTr="00A6378B">
              <w:tc>
                <w:tcPr>
                  <w:cnfStyle w:val="001000000000" w:firstRow="0" w:lastRow="0" w:firstColumn="1" w:lastColumn="0" w:oddVBand="0" w:evenVBand="0" w:oddHBand="0" w:evenHBand="0" w:firstRowFirstColumn="0" w:firstRowLastColumn="0" w:lastRowFirstColumn="0" w:lastRowLastColumn="0"/>
                  <w:tcW w:w="793" w:type="dxa"/>
                </w:tcPr>
                <w:p w14:paraId="425074A9" w14:textId="63ADF428" w:rsidR="00F6613B" w:rsidRDefault="00F6613B" w:rsidP="00A6378B">
                  <w:pPr>
                    <w:rPr>
                      <w:lang w:val="de-CH"/>
                    </w:rPr>
                  </w:pPr>
                  <w:r>
                    <w:rPr>
                      <w:lang w:val="de-CH"/>
                    </w:rPr>
                    <w:t>4</w:t>
                  </w:r>
                </w:p>
              </w:tc>
              <w:tc>
                <w:tcPr>
                  <w:tcW w:w="3544" w:type="dxa"/>
                </w:tcPr>
                <w:p w14:paraId="23983DC1" w14:textId="2326B383" w:rsidR="00F6613B"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die Produkteliste</w:t>
                  </w:r>
                </w:p>
              </w:tc>
            </w:tr>
          </w:tbl>
          <w:p w14:paraId="40E6C769" w14:textId="77777777" w:rsidR="004D31A6" w:rsidRDefault="004D31A6" w:rsidP="00A6378B">
            <w:pPr>
              <w:cnfStyle w:val="000000000000" w:firstRow="0" w:lastRow="0" w:firstColumn="0" w:lastColumn="0" w:oddVBand="0" w:evenVBand="0" w:oddHBand="0" w:evenHBand="0" w:firstRowFirstColumn="0" w:firstRowLastColumn="0" w:lastRowFirstColumn="0" w:lastRowLastColumn="0"/>
              <w:rPr>
                <w:lang w:val="de-CH"/>
              </w:rPr>
            </w:pPr>
          </w:p>
        </w:tc>
      </w:tr>
      <w:tr w:rsidR="004D31A6" w14:paraId="057A52AA"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3B5BF5E" w14:textId="77777777" w:rsidR="004D31A6" w:rsidRDefault="004D31A6" w:rsidP="00A6378B">
            <w:pPr>
              <w:rPr>
                <w:lang w:val="de-CH"/>
              </w:rPr>
            </w:pPr>
            <w:r>
              <w:rPr>
                <w:lang w:val="de-CH"/>
              </w:rPr>
              <w:t>Testmittel:</w:t>
            </w:r>
          </w:p>
        </w:tc>
        <w:tc>
          <w:tcPr>
            <w:tcW w:w="4563" w:type="dxa"/>
          </w:tcPr>
          <w:p w14:paraId="6E7B2654" w14:textId="77777777" w:rsidR="004D31A6" w:rsidRDefault="004D31A6"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4D31A6" w:rsidRPr="005D43E0" w14:paraId="759E461B"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40C1F7D5" w14:textId="77777777" w:rsidR="004D31A6" w:rsidRDefault="004D31A6" w:rsidP="00A6378B">
            <w:pPr>
              <w:rPr>
                <w:lang w:val="de-CH"/>
              </w:rPr>
            </w:pPr>
            <w:r>
              <w:rPr>
                <w:lang w:val="de-CH"/>
              </w:rPr>
              <w:t>Erwartetes Resultat</w:t>
            </w:r>
          </w:p>
        </w:tc>
        <w:tc>
          <w:tcPr>
            <w:tcW w:w="4563" w:type="dxa"/>
          </w:tcPr>
          <w:p w14:paraId="6C4D896F" w14:textId="1601EBA3" w:rsidR="004D31A6"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Wenn ein User ein Produkt kauft, wird dieses aus der Produkteliste und der Datenbank entfernt.</w:t>
            </w:r>
          </w:p>
        </w:tc>
      </w:tr>
    </w:tbl>
    <w:p w14:paraId="188C54DE" w14:textId="3339310E" w:rsidR="00F6613B" w:rsidRDefault="00F6613B">
      <w:pPr>
        <w:rPr>
          <w:lang w:val="de-CH"/>
        </w:rPr>
      </w:pPr>
    </w:p>
    <w:tbl>
      <w:tblPr>
        <w:tblStyle w:val="Gitternetztabelle4Akzent5"/>
        <w:tblW w:w="0" w:type="auto"/>
        <w:tblLook w:val="04A0" w:firstRow="1" w:lastRow="0" w:firstColumn="1" w:lastColumn="0" w:noHBand="0" w:noVBand="1"/>
      </w:tblPr>
      <w:tblGrid>
        <w:gridCol w:w="4386"/>
        <w:gridCol w:w="4563"/>
      </w:tblGrid>
      <w:tr w:rsidR="002C253C" w14:paraId="27BF6541"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07E2ED89" w14:textId="5459C610" w:rsidR="002C253C" w:rsidRDefault="002C253C" w:rsidP="00A6378B">
            <w:pPr>
              <w:rPr>
                <w:lang w:val="de-CH"/>
              </w:rPr>
            </w:pPr>
            <w:r>
              <w:rPr>
                <w:lang w:val="de-CH"/>
              </w:rPr>
              <w:t>Testfall 1: Produkt löschen</w:t>
            </w:r>
          </w:p>
        </w:tc>
      </w:tr>
      <w:tr w:rsidR="002C253C" w:rsidRPr="005D43E0" w14:paraId="675336DB"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49C4933" w14:textId="77777777" w:rsidR="002C253C" w:rsidRDefault="002C253C" w:rsidP="00A6378B">
            <w:pPr>
              <w:rPr>
                <w:lang w:val="de-CH"/>
              </w:rPr>
            </w:pPr>
            <w:r>
              <w:rPr>
                <w:lang w:val="de-CH"/>
              </w:rPr>
              <w:t>Vorbedingungen:</w:t>
            </w:r>
          </w:p>
        </w:tc>
        <w:tc>
          <w:tcPr>
            <w:tcW w:w="4563" w:type="dxa"/>
          </w:tcPr>
          <w:p w14:paraId="2AB11A85" w14:textId="1059DA54" w:rsidR="002C253C" w:rsidRDefault="00F6613B"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User muss ein Produkt hochgeladen haben</w:t>
            </w:r>
          </w:p>
        </w:tc>
      </w:tr>
      <w:tr w:rsidR="002C253C" w:rsidRPr="005D43E0" w14:paraId="669B65A5"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7E6C67E4" w14:textId="77777777" w:rsidR="002C253C" w:rsidRDefault="002C253C" w:rsidP="00A6378B">
            <w:pPr>
              <w:rPr>
                <w:lang w:val="de-CH"/>
              </w:rPr>
            </w:pPr>
            <w:r>
              <w:rPr>
                <w:lang w:val="de-CH"/>
              </w:rPr>
              <w:t>Testablauf:</w:t>
            </w:r>
          </w:p>
        </w:tc>
        <w:tc>
          <w:tcPr>
            <w:tcW w:w="4563" w:type="dxa"/>
          </w:tcPr>
          <w:tbl>
            <w:tblPr>
              <w:tblStyle w:val="Gitternetztabelle4Akzent5"/>
              <w:tblW w:w="4337" w:type="dxa"/>
              <w:tblLook w:val="04A0" w:firstRow="1" w:lastRow="0" w:firstColumn="1" w:lastColumn="0" w:noHBand="0" w:noVBand="1"/>
            </w:tblPr>
            <w:tblGrid>
              <w:gridCol w:w="894"/>
              <w:gridCol w:w="3443"/>
            </w:tblGrid>
            <w:tr w:rsidR="002C253C" w14:paraId="6D0ABCFD" w14:textId="77777777" w:rsidTr="00A63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1FDA8B18" w14:textId="77777777" w:rsidR="002C253C" w:rsidRDefault="002C253C" w:rsidP="00A6378B">
                  <w:pPr>
                    <w:rPr>
                      <w:lang w:val="de-CH"/>
                    </w:rPr>
                  </w:pPr>
                  <w:r>
                    <w:rPr>
                      <w:lang w:val="de-CH"/>
                    </w:rPr>
                    <w:t>Schritt</w:t>
                  </w:r>
                </w:p>
              </w:tc>
              <w:tc>
                <w:tcPr>
                  <w:tcW w:w="3544" w:type="dxa"/>
                </w:tcPr>
                <w:p w14:paraId="1E16D589" w14:textId="77777777" w:rsidR="002C253C" w:rsidRDefault="002C253C" w:rsidP="00A6378B">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2C253C" w:rsidRPr="005D43E0" w14:paraId="1EA84950"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Pr>
                <w:p w14:paraId="5001160B" w14:textId="77777777" w:rsidR="002C253C" w:rsidRDefault="002C253C" w:rsidP="00A6378B">
                  <w:pPr>
                    <w:rPr>
                      <w:lang w:val="de-CH"/>
                    </w:rPr>
                  </w:pPr>
                  <w:r>
                    <w:rPr>
                      <w:lang w:val="de-CH"/>
                    </w:rPr>
                    <w:t>1</w:t>
                  </w:r>
                </w:p>
              </w:tc>
              <w:tc>
                <w:tcPr>
                  <w:tcW w:w="3544" w:type="dxa"/>
                </w:tcPr>
                <w:p w14:paraId="54B77FA2" w14:textId="0F61B738" w:rsidR="002C253C" w:rsidRDefault="0032272F"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Bei der Produkteliste auf «Delete Item» klicken</w:t>
                  </w:r>
                </w:p>
              </w:tc>
            </w:tr>
          </w:tbl>
          <w:p w14:paraId="39114546" w14:textId="77777777" w:rsidR="002C253C" w:rsidRDefault="002C253C" w:rsidP="00A6378B">
            <w:pPr>
              <w:cnfStyle w:val="000000000000" w:firstRow="0" w:lastRow="0" w:firstColumn="0" w:lastColumn="0" w:oddVBand="0" w:evenVBand="0" w:oddHBand="0" w:evenHBand="0" w:firstRowFirstColumn="0" w:firstRowLastColumn="0" w:lastRowFirstColumn="0" w:lastRowLastColumn="0"/>
              <w:rPr>
                <w:lang w:val="de-CH"/>
              </w:rPr>
            </w:pPr>
          </w:p>
        </w:tc>
      </w:tr>
      <w:tr w:rsidR="002C253C" w14:paraId="7A1C35FF" w14:textId="77777777" w:rsidTr="00A63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2975543" w14:textId="77777777" w:rsidR="002C253C" w:rsidRDefault="002C253C" w:rsidP="00A6378B">
            <w:pPr>
              <w:rPr>
                <w:lang w:val="de-CH"/>
              </w:rPr>
            </w:pPr>
            <w:r>
              <w:rPr>
                <w:lang w:val="de-CH"/>
              </w:rPr>
              <w:t>Testmittel:</w:t>
            </w:r>
          </w:p>
        </w:tc>
        <w:tc>
          <w:tcPr>
            <w:tcW w:w="4563" w:type="dxa"/>
          </w:tcPr>
          <w:p w14:paraId="32AEE1E1" w14:textId="77777777" w:rsidR="002C253C" w:rsidRDefault="002C253C" w:rsidP="00A6378B">
            <w:pPr>
              <w:cnfStyle w:val="000000100000" w:firstRow="0" w:lastRow="0" w:firstColumn="0" w:lastColumn="0" w:oddVBand="0" w:evenVBand="0" w:oddHBand="1" w:evenHBand="0" w:firstRowFirstColumn="0" w:firstRowLastColumn="0" w:lastRowFirstColumn="0" w:lastRowLastColumn="0"/>
              <w:rPr>
                <w:lang w:val="de-CH"/>
              </w:rPr>
            </w:pPr>
            <w:r>
              <w:rPr>
                <w:lang w:val="de-CH"/>
              </w:rPr>
              <w:t>Vivaldi Browser</w:t>
            </w:r>
          </w:p>
        </w:tc>
      </w:tr>
      <w:tr w:rsidR="002C253C" w:rsidRPr="005D43E0" w14:paraId="505961B9" w14:textId="77777777" w:rsidTr="00A6378B">
        <w:tc>
          <w:tcPr>
            <w:cnfStyle w:val="001000000000" w:firstRow="0" w:lastRow="0" w:firstColumn="1" w:lastColumn="0" w:oddVBand="0" w:evenVBand="0" w:oddHBand="0" w:evenHBand="0" w:firstRowFirstColumn="0" w:firstRowLastColumn="0" w:lastRowFirstColumn="0" w:lastRowLastColumn="0"/>
            <w:tcW w:w="4386" w:type="dxa"/>
          </w:tcPr>
          <w:p w14:paraId="27507FDC" w14:textId="77777777" w:rsidR="002C253C" w:rsidRDefault="002C253C" w:rsidP="00A6378B">
            <w:pPr>
              <w:rPr>
                <w:lang w:val="de-CH"/>
              </w:rPr>
            </w:pPr>
            <w:r>
              <w:rPr>
                <w:lang w:val="de-CH"/>
              </w:rPr>
              <w:t>Erwartetes Resultat</w:t>
            </w:r>
          </w:p>
        </w:tc>
        <w:tc>
          <w:tcPr>
            <w:tcW w:w="4563" w:type="dxa"/>
          </w:tcPr>
          <w:p w14:paraId="5645D717" w14:textId="119D65F7" w:rsidR="002C253C" w:rsidRDefault="00F6613B" w:rsidP="00A6378B">
            <w:pPr>
              <w:cnfStyle w:val="000000000000" w:firstRow="0" w:lastRow="0" w:firstColumn="0" w:lastColumn="0" w:oddVBand="0" w:evenVBand="0" w:oddHBand="0" w:evenHBand="0" w:firstRowFirstColumn="0" w:firstRowLastColumn="0" w:lastRowFirstColumn="0" w:lastRowLastColumn="0"/>
              <w:rPr>
                <w:lang w:val="de-CH"/>
              </w:rPr>
            </w:pPr>
            <w:r>
              <w:rPr>
                <w:lang w:val="de-CH"/>
              </w:rPr>
              <w:t>Wenn der User, welcher das Produkt hochgeladen hat auf den «</w:t>
            </w:r>
            <w:r w:rsidR="0032272F">
              <w:rPr>
                <w:lang w:val="de-CH"/>
              </w:rPr>
              <w:t>Delete Item</w:t>
            </w:r>
            <w:r>
              <w:rPr>
                <w:lang w:val="de-CH"/>
              </w:rPr>
              <w:t>» Button klickt, sollte das Produ</w:t>
            </w:r>
            <w:r w:rsidR="0032272F">
              <w:rPr>
                <w:lang w:val="de-CH"/>
              </w:rPr>
              <w:t>kt aus der Datenbank und somit auch von der Produkteliste gelöscht werden.</w:t>
            </w:r>
          </w:p>
        </w:tc>
      </w:tr>
    </w:tbl>
    <w:p w14:paraId="507DDF0E" w14:textId="0D99AA37" w:rsidR="00385DA0" w:rsidRDefault="00385DA0" w:rsidP="004D31A6">
      <w:pPr>
        <w:rPr>
          <w:lang w:val="de-CH"/>
        </w:rPr>
      </w:pPr>
    </w:p>
    <w:p w14:paraId="5B23C463" w14:textId="77777777" w:rsidR="00385DA0" w:rsidRDefault="00385DA0">
      <w:pPr>
        <w:rPr>
          <w:lang w:val="de-CH"/>
        </w:rPr>
      </w:pPr>
      <w:r>
        <w:rPr>
          <w:lang w:val="de-CH"/>
        </w:rPr>
        <w:br w:type="page"/>
      </w:r>
    </w:p>
    <w:p w14:paraId="3A71EA39" w14:textId="49DB2791" w:rsidR="008B4265" w:rsidRDefault="008B4265" w:rsidP="008B4265">
      <w:pPr>
        <w:pStyle w:val="berschrift3"/>
        <w:rPr>
          <w:lang w:val="de-CH"/>
        </w:rPr>
      </w:pPr>
      <w:r>
        <w:rPr>
          <w:lang w:val="de-CH"/>
        </w:rPr>
        <w:lastRenderedPageBreak/>
        <w:t>Software Architektur</w:t>
      </w:r>
    </w:p>
    <w:p w14:paraId="21649937" w14:textId="5FF9B86F" w:rsidR="008B4265" w:rsidRDefault="008B4265" w:rsidP="008B4265">
      <w:pPr>
        <w:rPr>
          <w:lang w:val="de-CH"/>
        </w:rPr>
      </w:pPr>
      <w:r>
        <w:rPr>
          <w:lang w:val="de-CH"/>
        </w:rPr>
        <w:t>Die Software Architektur beschreibt, wie der techni</w:t>
      </w:r>
      <w:r w:rsidR="001B14E9">
        <w:rPr>
          <w:lang w:val="de-CH"/>
        </w:rPr>
        <w:t>sche Aufbau der Applikation ist. Auf einer Grafik wurde dargestellt, wie das Projekt schlussendlich aufgebaut werden sollte.</w:t>
      </w:r>
    </w:p>
    <w:p w14:paraId="0A255404" w14:textId="14EA774D" w:rsidR="00D2745A" w:rsidRDefault="00E70937" w:rsidP="008B4265">
      <w:pPr>
        <w:rPr>
          <w:lang w:val="de-CH"/>
        </w:rPr>
      </w:pPr>
      <w:r>
        <w:rPr>
          <w:noProof/>
        </w:rPr>
        <w:drawing>
          <wp:inline distT="0" distB="0" distL="0" distR="0" wp14:anchorId="0667F737" wp14:editId="3ECB362F">
            <wp:extent cx="5347970" cy="4486910"/>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4486910"/>
                    </a:xfrm>
                    <a:prstGeom prst="rect">
                      <a:avLst/>
                    </a:prstGeom>
                    <a:noFill/>
                    <a:ln>
                      <a:noFill/>
                    </a:ln>
                  </pic:spPr>
                </pic:pic>
              </a:graphicData>
            </a:graphic>
          </wp:inline>
        </w:drawing>
      </w:r>
    </w:p>
    <w:p w14:paraId="1D0FD012" w14:textId="4E509774" w:rsidR="00D2745A" w:rsidRDefault="00D2745A" w:rsidP="008B4265">
      <w:pPr>
        <w:rPr>
          <w:lang w:val="de-CH"/>
        </w:rPr>
      </w:pPr>
      <w:r>
        <w:rPr>
          <w:lang w:val="de-CH"/>
        </w:rPr>
        <w:t>Die Architektur ist folgendermassen aufgebaut:</w:t>
      </w:r>
      <w:r>
        <w:rPr>
          <w:lang w:val="de-CH"/>
        </w:rPr>
        <w:br/>
      </w:r>
      <w:r w:rsidR="000F3FBB">
        <w:rPr>
          <w:lang w:val="de-CH"/>
        </w:rPr>
        <w:t>Die Applikation hat eine Datenbank (oben links) welche die Tabellen User und Item haben. Diese wird per Web.API an den Client gesendet. Die Web.API e</w:t>
      </w:r>
      <w:r w:rsidR="004D15DA">
        <w:rPr>
          <w:lang w:val="de-CH"/>
        </w:rPr>
        <w:t>nthält alle CRUD Funktionen, damit die Daten vielseitiger genutzt werden können. CRUD steht für folgende Funktionen: Create, Read, Update und Delete. Für dieses Projekt sind zwar nicht alle notwendig, doch es werden trotzdem alle Funktionen implementiert, weil es sonst nicht CRUD wäre. Das CRUD verbindet beide, die User und die Item Tabelle mit dem Frontend.</w:t>
      </w:r>
    </w:p>
    <w:p w14:paraId="04CF126A" w14:textId="33E692E7" w:rsidR="004D15DA" w:rsidRDefault="004D15DA" w:rsidP="008B4265">
      <w:pPr>
        <w:rPr>
          <w:lang w:val="de-CH"/>
        </w:rPr>
      </w:pPr>
      <w:r>
        <w:rPr>
          <w:lang w:val="de-CH"/>
        </w:rPr>
        <w:t>Im Frontend sind drei verschiedene Aktionen welche die Applikation ausführen muss. Alle drei Aktionen sind mit dem CRUD verknüpft, damit die Daten mit der Datenbank ausgetauscht werden können.</w:t>
      </w:r>
    </w:p>
    <w:p w14:paraId="2F9E8894" w14:textId="64316287" w:rsidR="004D15DA" w:rsidRDefault="004D15DA" w:rsidP="008B4265">
      <w:pPr>
        <w:rPr>
          <w:lang w:val="de-CH"/>
        </w:rPr>
      </w:pPr>
      <w:r w:rsidRPr="004D15DA">
        <w:rPr>
          <w:b/>
          <w:lang w:val="de-CH"/>
        </w:rPr>
        <w:t>User erstellen</w:t>
      </w:r>
      <w:r>
        <w:rPr>
          <w:lang w:val="de-CH"/>
        </w:rPr>
        <w:t>: Wenn ein User erstellt wird muss dieser in der Datenbank gespeichert werden.</w:t>
      </w:r>
    </w:p>
    <w:p w14:paraId="559DC7C2" w14:textId="1A710A07" w:rsidR="004D15DA" w:rsidRDefault="004D15DA" w:rsidP="008B4265">
      <w:pPr>
        <w:rPr>
          <w:lang w:val="de-CH"/>
        </w:rPr>
      </w:pPr>
      <w:r w:rsidRPr="004D15DA">
        <w:rPr>
          <w:b/>
          <w:lang w:val="de-CH"/>
        </w:rPr>
        <w:t>Produkt erfassen</w:t>
      </w:r>
      <w:r>
        <w:rPr>
          <w:lang w:val="de-CH"/>
        </w:rPr>
        <w:t>: Ein User sollte ein Produkt erfassen können, welches anschliessend in die Datenbank gespeichert werden kann.</w:t>
      </w:r>
    </w:p>
    <w:p w14:paraId="1174178B" w14:textId="3D73ABA8" w:rsidR="004D15DA" w:rsidRDefault="004D15DA" w:rsidP="008B4265">
      <w:pPr>
        <w:rPr>
          <w:lang w:val="de-CH"/>
        </w:rPr>
      </w:pPr>
      <w:r w:rsidRPr="004D15DA">
        <w:rPr>
          <w:b/>
          <w:lang w:val="de-CH"/>
        </w:rPr>
        <w:t>Produkt löschen</w:t>
      </w:r>
      <w:r>
        <w:rPr>
          <w:lang w:val="de-CH"/>
        </w:rPr>
        <w:t>: Wenn ein User fälschlicherweise ein Produkt hochgeladen hat, kann er diesen auch Löschen. Wenn ein Produkt gelöscht wird, sollte er auch endgültig aus der Datenbank entfernt sein.</w:t>
      </w:r>
    </w:p>
    <w:p w14:paraId="78A7A68C" w14:textId="21CF9EA8" w:rsidR="00C74C69" w:rsidRDefault="00C74C69">
      <w:pPr>
        <w:rPr>
          <w:lang w:val="de-CH"/>
        </w:rPr>
      </w:pPr>
      <w:r>
        <w:rPr>
          <w:lang w:val="de-CH"/>
        </w:rPr>
        <w:br w:type="page"/>
      </w:r>
    </w:p>
    <w:p w14:paraId="5AFF4247" w14:textId="023DF3BB" w:rsidR="004C0660" w:rsidRDefault="006F39CE" w:rsidP="006F39CE">
      <w:pPr>
        <w:pStyle w:val="berschrift3"/>
        <w:rPr>
          <w:lang w:val="de-CH"/>
        </w:rPr>
      </w:pPr>
      <w:r>
        <w:rPr>
          <w:lang w:val="de-CH"/>
        </w:rPr>
        <w:lastRenderedPageBreak/>
        <w:t>Datenbankdesign</w:t>
      </w:r>
    </w:p>
    <w:p w14:paraId="1DBC0F06" w14:textId="387C2097" w:rsidR="006F39CE" w:rsidRDefault="00C74C69" w:rsidP="006F39CE">
      <w:pPr>
        <w:rPr>
          <w:lang w:val="de-CH"/>
        </w:rPr>
      </w:pPr>
      <w:r>
        <w:rPr>
          <w:lang w:val="de-CH"/>
        </w:rPr>
        <w:t>Die Datenbank für dieses Projekt ist eher klein. Sie besteht aus lediglich zwei Tabellen, welche mit einer 1 zu N Verbindung verknüpft sind.</w:t>
      </w:r>
      <w:r w:rsidR="009E197E">
        <w:rPr>
          <w:lang w:val="de-CH"/>
        </w:rPr>
        <w:t xml:space="preserve"> Es gibt eine Tabelle für die User und eine für die Gegenstände welche auf der Seite verkauft werden.</w:t>
      </w:r>
    </w:p>
    <w:p w14:paraId="187307B7" w14:textId="62840132" w:rsidR="00D535DF" w:rsidRDefault="009E197E" w:rsidP="006F39CE">
      <w:pPr>
        <w:rPr>
          <w:lang w:val="de-CH"/>
        </w:rPr>
      </w:pPr>
      <w:r>
        <w:rPr>
          <w:lang w:val="de-CH"/>
        </w:rPr>
        <w:t>Ein User kann mehrere Items, beziehungsweise Gegenstände haben, doch ein Gegenstand kann nur einem User gehören. Wie man auf der folgenden Abbildung sieht, ist das 1 beim User und das N beim Item.</w:t>
      </w:r>
    </w:p>
    <w:p w14:paraId="7D2EC0EA" w14:textId="48F3675E" w:rsidR="00D535DF" w:rsidRDefault="00D535DF" w:rsidP="006F39CE">
      <w:pPr>
        <w:rPr>
          <w:lang w:val="de-CH"/>
        </w:rPr>
      </w:pPr>
      <w:r>
        <w:rPr>
          <w:lang w:val="de-CH"/>
        </w:rPr>
        <w:t>Die Datenbank wird mithilfe von Visual Studio und Visual Studio Code realisiert.</w:t>
      </w:r>
    </w:p>
    <w:p w14:paraId="3C4B6D59" w14:textId="33F34FE9" w:rsidR="00C74C69" w:rsidRDefault="00C74C69" w:rsidP="009E197E">
      <w:pPr>
        <w:pStyle w:val="berschrift6"/>
        <w:rPr>
          <w:lang w:val="de-CH"/>
        </w:rPr>
      </w:pPr>
      <w:r w:rsidRPr="00C74C69">
        <w:rPr>
          <w:lang w:val="de-CH"/>
        </w:rPr>
        <w:t>Entity-Relationshi</w:t>
      </w:r>
      <w:r>
        <w:rPr>
          <w:lang w:val="de-CH"/>
        </w:rPr>
        <w:t>p</w:t>
      </w:r>
      <w:r w:rsidRPr="00C74C69">
        <w:rPr>
          <w:lang w:val="de-CH"/>
        </w:rPr>
        <w:t>-Model</w:t>
      </w:r>
    </w:p>
    <w:p w14:paraId="184D72FE" w14:textId="77777777" w:rsidR="009E197E" w:rsidRPr="009E197E" w:rsidRDefault="009E197E" w:rsidP="009E197E">
      <w:pPr>
        <w:rPr>
          <w:lang w:val="de-CH"/>
        </w:rPr>
      </w:pPr>
    </w:p>
    <w:p w14:paraId="38B9DABC" w14:textId="5F76B354" w:rsidR="00C74C69" w:rsidRDefault="00C74C69" w:rsidP="00C74C69">
      <w:pPr>
        <w:keepNext/>
      </w:pPr>
      <w:r>
        <w:rPr>
          <w:noProof/>
        </w:rPr>
        <w:drawing>
          <wp:inline distT="0" distB="0" distL="0" distR="0" wp14:anchorId="1BB50E75" wp14:editId="3E550A3E">
            <wp:extent cx="5343525" cy="2616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2616200"/>
                    </a:xfrm>
                    <a:prstGeom prst="rect">
                      <a:avLst/>
                    </a:prstGeom>
                    <a:noFill/>
                    <a:ln>
                      <a:noFill/>
                    </a:ln>
                  </pic:spPr>
                </pic:pic>
              </a:graphicData>
            </a:graphic>
          </wp:inline>
        </w:drawing>
      </w:r>
    </w:p>
    <w:p w14:paraId="54E117CB" w14:textId="48013617" w:rsidR="009E197E" w:rsidRPr="003E759C" w:rsidRDefault="00C74C69" w:rsidP="00D2745A">
      <w:pPr>
        <w:pStyle w:val="Beschriftung"/>
        <w:rPr>
          <w:lang w:val="de-CH"/>
        </w:rPr>
      </w:pPr>
      <w:r w:rsidRPr="003E759C">
        <w:rPr>
          <w:lang w:val="de-CH"/>
        </w:rPr>
        <w:t xml:space="preserve">Abbildung </w:t>
      </w:r>
      <w:r>
        <w:fldChar w:fldCharType="begin"/>
      </w:r>
      <w:r w:rsidRPr="003E759C">
        <w:rPr>
          <w:lang w:val="de-CH"/>
        </w:rPr>
        <w:instrText xml:space="preserve"> SEQ Figure \* ARABIC </w:instrText>
      </w:r>
      <w:r>
        <w:fldChar w:fldCharType="separate"/>
      </w:r>
      <w:r w:rsidRPr="003E759C">
        <w:rPr>
          <w:noProof/>
          <w:lang w:val="de-CH"/>
        </w:rPr>
        <w:t>1</w:t>
      </w:r>
      <w:r>
        <w:fldChar w:fldCharType="end"/>
      </w:r>
      <w:r w:rsidRPr="003E759C">
        <w:rPr>
          <w:lang w:val="de-CH"/>
        </w:rPr>
        <w:t>: Entity-Relationship-Model</w:t>
      </w:r>
    </w:p>
    <w:p w14:paraId="19CB3512" w14:textId="23BFC5F6" w:rsidR="00D2745A" w:rsidRDefault="00D2745A" w:rsidP="009E197E">
      <w:pPr>
        <w:pStyle w:val="berschrift6"/>
        <w:rPr>
          <w:lang w:val="de-CH"/>
        </w:rPr>
      </w:pPr>
    </w:p>
    <w:p w14:paraId="0F1A40B7" w14:textId="7D3177DB" w:rsidR="00D2745A" w:rsidRDefault="00D2745A">
      <w:pPr>
        <w:rPr>
          <w:lang w:val="de-CH"/>
        </w:rPr>
      </w:pPr>
      <w:r>
        <w:rPr>
          <w:lang w:val="de-CH"/>
        </w:rPr>
        <w:br w:type="page"/>
      </w:r>
    </w:p>
    <w:p w14:paraId="6F8FECCE" w14:textId="506DA7CD" w:rsidR="006F39CE" w:rsidRDefault="009E197E" w:rsidP="009E197E">
      <w:pPr>
        <w:pStyle w:val="berschrift6"/>
        <w:rPr>
          <w:lang w:val="de-CH"/>
        </w:rPr>
      </w:pPr>
      <w:r>
        <w:rPr>
          <w:lang w:val="de-CH"/>
        </w:rPr>
        <w:lastRenderedPageBreak/>
        <w:t>Tabellen</w:t>
      </w:r>
    </w:p>
    <w:p w14:paraId="6CA40447" w14:textId="4C266CD8" w:rsidR="009E197E" w:rsidRDefault="009E197E" w:rsidP="009E197E">
      <w:pPr>
        <w:pStyle w:val="berschrift7"/>
        <w:rPr>
          <w:lang w:val="de-CH"/>
        </w:rPr>
      </w:pPr>
      <w:r>
        <w:rPr>
          <w:lang w:val="de-CH"/>
        </w:rPr>
        <w:t>User</w:t>
      </w:r>
    </w:p>
    <w:p w14:paraId="792A6AF0" w14:textId="19DB1A8B" w:rsidR="009E197E" w:rsidRDefault="009E197E" w:rsidP="009E197E">
      <w:pPr>
        <w:rPr>
          <w:lang w:val="de-CH"/>
        </w:rPr>
      </w:pPr>
      <w:r>
        <w:rPr>
          <w:lang w:val="de-CH"/>
        </w:rPr>
        <w:t>In dieser Tabelle sind alle User gespeichert.</w:t>
      </w:r>
    </w:p>
    <w:tbl>
      <w:tblPr>
        <w:tblStyle w:val="Gitternetztabelle4Akzent5"/>
        <w:tblW w:w="0" w:type="auto"/>
        <w:tblLook w:val="04A0" w:firstRow="1" w:lastRow="0" w:firstColumn="1" w:lastColumn="0" w:noHBand="0" w:noVBand="1"/>
      </w:tblPr>
      <w:tblGrid>
        <w:gridCol w:w="1980"/>
        <w:gridCol w:w="6804"/>
      </w:tblGrid>
      <w:tr w:rsidR="009E197E" w14:paraId="10D034FE" w14:textId="77777777" w:rsidTr="009E1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C39350" w14:textId="358EC9F7" w:rsidR="009E197E" w:rsidRDefault="009E197E" w:rsidP="009E197E">
            <w:pPr>
              <w:rPr>
                <w:lang w:val="de-CH"/>
              </w:rPr>
            </w:pPr>
            <w:r>
              <w:rPr>
                <w:lang w:val="de-CH"/>
              </w:rPr>
              <w:t>Attribut</w:t>
            </w:r>
          </w:p>
        </w:tc>
        <w:tc>
          <w:tcPr>
            <w:tcW w:w="6804" w:type="dxa"/>
          </w:tcPr>
          <w:p w14:paraId="46F71AE9" w14:textId="6C43E9E7" w:rsidR="009E197E" w:rsidRDefault="009E197E" w:rsidP="009E197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E197E" w:rsidRPr="005D43E0" w14:paraId="097DE46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E8D9E50" w14:textId="362C059A" w:rsidR="009E197E" w:rsidRDefault="009E197E" w:rsidP="009E197E">
            <w:pPr>
              <w:rPr>
                <w:lang w:val="de-CH"/>
              </w:rPr>
            </w:pPr>
            <w:r>
              <w:rPr>
                <w:lang w:val="de-CH"/>
              </w:rPr>
              <w:t>Id</w:t>
            </w:r>
          </w:p>
        </w:tc>
        <w:tc>
          <w:tcPr>
            <w:tcW w:w="6804" w:type="dxa"/>
          </w:tcPr>
          <w:p w14:paraId="39FF12B8" w14:textId="6B889846" w:rsidR="009E197E"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E197E" w:rsidRPr="005D43E0" w14:paraId="4FDC538B"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3DB008CD" w14:textId="1D421417" w:rsidR="009E197E" w:rsidRDefault="009471AA" w:rsidP="009E197E">
            <w:pPr>
              <w:rPr>
                <w:lang w:val="de-CH"/>
              </w:rPr>
            </w:pPr>
            <w:r>
              <w:rPr>
                <w:lang w:val="de-CH"/>
              </w:rPr>
              <w:t>UserName</w:t>
            </w:r>
          </w:p>
        </w:tc>
        <w:tc>
          <w:tcPr>
            <w:tcW w:w="6804" w:type="dxa"/>
          </w:tcPr>
          <w:p w14:paraId="254E81F5" w14:textId="1DFA9EE5" w:rsidR="009E197E" w:rsidRDefault="009471AA" w:rsidP="009E197E">
            <w:pPr>
              <w:cnfStyle w:val="000000000000" w:firstRow="0" w:lastRow="0" w:firstColumn="0" w:lastColumn="0" w:oddVBand="0" w:evenVBand="0" w:oddHBand="0" w:evenHBand="0" w:firstRowFirstColumn="0" w:firstRowLastColumn="0" w:lastRowFirstColumn="0" w:lastRowLastColumn="0"/>
              <w:rPr>
                <w:lang w:val="de-CH"/>
              </w:rPr>
            </w:pPr>
            <w:r>
              <w:rPr>
                <w:lang w:val="de-CH"/>
              </w:rPr>
              <w:t>Jeder User braucht einen UserName, damit man diesen identifizieren kann, wenn er etwas am Verkaufen ist.</w:t>
            </w:r>
          </w:p>
        </w:tc>
      </w:tr>
      <w:tr w:rsidR="009471AA" w:rsidRPr="005D43E0" w14:paraId="6C676557"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B7BEF5F" w14:textId="045B74BF" w:rsidR="009471AA" w:rsidRDefault="009471AA" w:rsidP="009E197E">
            <w:pPr>
              <w:rPr>
                <w:lang w:val="de-CH"/>
              </w:rPr>
            </w:pPr>
            <w:r>
              <w:rPr>
                <w:lang w:val="de-CH"/>
              </w:rPr>
              <w:t>FirstName</w:t>
            </w:r>
          </w:p>
        </w:tc>
        <w:tc>
          <w:tcPr>
            <w:tcW w:w="6804" w:type="dxa"/>
          </w:tcPr>
          <w:p w14:paraId="4C9ADEEF" w14:textId="6C18E76F" w:rsidR="009471AA" w:rsidRDefault="009471AA" w:rsidP="009E197E">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14C73868"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24C1AC46" w14:textId="7DF36DAB" w:rsidR="009471AA" w:rsidRDefault="009471AA" w:rsidP="009471AA">
            <w:pPr>
              <w:rPr>
                <w:lang w:val="de-CH"/>
              </w:rPr>
            </w:pPr>
            <w:r>
              <w:rPr>
                <w:lang w:val="de-CH"/>
              </w:rPr>
              <w:t>LastName</w:t>
            </w:r>
          </w:p>
        </w:tc>
        <w:tc>
          <w:tcPr>
            <w:tcW w:w="6804" w:type="dxa"/>
          </w:tcPr>
          <w:p w14:paraId="34FACE40" w14:textId="3DFA77EC"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316C1AF6"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A1B462" w14:textId="70583057" w:rsidR="009471AA" w:rsidRDefault="009471AA" w:rsidP="009471AA">
            <w:pPr>
              <w:rPr>
                <w:lang w:val="de-CH"/>
              </w:rPr>
            </w:pPr>
            <w:r>
              <w:rPr>
                <w:lang w:val="de-CH"/>
              </w:rPr>
              <w:t>Street</w:t>
            </w:r>
          </w:p>
        </w:tc>
        <w:tc>
          <w:tcPr>
            <w:tcW w:w="6804" w:type="dxa"/>
          </w:tcPr>
          <w:p w14:paraId="7791DA2E" w14:textId="6A333EDF"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57C489C1"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6BCB5C46" w14:textId="3A76CE59" w:rsidR="009471AA" w:rsidRDefault="009471AA" w:rsidP="009471AA">
            <w:pPr>
              <w:rPr>
                <w:lang w:val="de-CH"/>
              </w:rPr>
            </w:pPr>
            <w:r>
              <w:rPr>
                <w:lang w:val="de-CH"/>
              </w:rPr>
              <w:t>City</w:t>
            </w:r>
          </w:p>
        </w:tc>
        <w:tc>
          <w:tcPr>
            <w:tcW w:w="6804" w:type="dxa"/>
          </w:tcPr>
          <w:p w14:paraId="739FE296" w14:textId="120D1BCE"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718CE7FA"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176F64" w14:textId="23611A67" w:rsidR="009471AA" w:rsidRDefault="009471AA" w:rsidP="009471AA">
            <w:pPr>
              <w:rPr>
                <w:lang w:val="de-CH"/>
              </w:rPr>
            </w:pPr>
            <w:r>
              <w:rPr>
                <w:lang w:val="de-CH"/>
              </w:rPr>
              <w:t>Zip</w:t>
            </w:r>
          </w:p>
        </w:tc>
        <w:tc>
          <w:tcPr>
            <w:tcW w:w="6804" w:type="dxa"/>
          </w:tcPr>
          <w:p w14:paraId="241916D0" w14:textId="4635057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Braucht man um das Produkt an die richtige Person zu adressieren.</w:t>
            </w:r>
          </w:p>
        </w:tc>
      </w:tr>
      <w:tr w:rsidR="009471AA" w:rsidRPr="005D43E0" w14:paraId="32D9034E" w14:textId="77777777" w:rsidTr="009E197E">
        <w:tc>
          <w:tcPr>
            <w:cnfStyle w:val="001000000000" w:firstRow="0" w:lastRow="0" w:firstColumn="1" w:lastColumn="0" w:oddVBand="0" w:evenVBand="0" w:oddHBand="0" w:evenHBand="0" w:firstRowFirstColumn="0" w:firstRowLastColumn="0" w:lastRowFirstColumn="0" w:lastRowLastColumn="0"/>
            <w:tcW w:w="1980" w:type="dxa"/>
          </w:tcPr>
          <w:p w14:paraId="12C1288F" w14:textId="05204398" w:rsidR="009471AA" w:rsidRDefault="009471AA" w:rsidP="009471AA">
            <w:pPr>
              <w:rPr>
                <w:lang w:val="de-CH"/>
              </w:rPr>
            </w:pPr>
            <w:r>
              <w:rPr>
                <w:lang w:val="de-CH"/>
              </w:rPr>
              <w:t>Country</w:t>
            </w:r>
          </w:p>
        </w:tc>
        <w:tc>
          <w:tcPr>
            <w:tcW w:w="6804" w:type="dxa"/>
          </w:tcPr>
          <w:p w14:paraId="173DA469" w14:textId="5E55FB58" w:rsidR="009471AA" w:rsidRDefault="009471AA"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Braucht man um das Produkt an die richtige Person zu adressieren.</w:t>
            </w:r>
          </w:p>
        </w:tc>
      </w:tr>
      <w:tr w:rsidR="009471AA" w14:paraId="458487F8" w14:textId="77777777" w:rsidTr="009E1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D09134" w14:textId="0EE306C0" w:rsidR="009471AA" w:rsidRDefault="009471AA" w:rsidP="009471AA">
            <w:pPr>
              <w:rPr>
                <w:lang w:val="de-CH"/>
              </w:rPr>
            </w:pPr>
            <w:r>
              <w:rPr>
                <w:lang w:val="de-CH"/>
              </w:rPr>
              <w:t>FkItem</w:t>
            </w:r>
          </w:p>
        </w:tc>
        <w:tc>
          <w:tcPr>
            <w:tcW w:w="6804" w:type="dxa"/>
          </w:tcPr>
          <w:p w14:paraId="4A5F4FC8" w14:textId="056F4BAD"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Dieser Foreign Key wird benötigt, damit die Items dem richtigen User zugewiesen werden. Ein User kann unendlich viele Foreign Keys haben.</w:t>
            </w:r>
          </w:p>
        </w:tc>
      </w:tr>
    </w:tbl>
    <w:p w14:paraId="236B04D3" w14:textId="77777777" w:rsidR="009E197E" w:rsidRPr="009E197E" w:rsidRDefault="009E197E" w:rsidP="009E197E">
      <w:pPr>
        <w:rPr>
          <w:lang w:val="de-CH"/>
        </w:rPr>
      </w:pPr>
    </w:p>
    <w:p w14:paraId="0D61076E" w14:textId="6BB70BEC" w:rsidR="009E197E" w:rsidRDefault="009E197E" w:rsidP="009E197E">
      <w:pPr>
        <w:pStyle w:val="berschrift7"/>
        <w:rPr>
          <w:lang w:val="de-CH"/>
        </w:rPr>
      </w:pPr>
      <w:r>
        <w:rPr>
          <w:lang w:val="de-CH"/>
        </w:rPr>
        <w:t>Item</w:t>
      </w:r>
    </w:p>
    <w:p w14:paraId="685157C4" w14:textId="2C8F83FE" w:rsidR="009E197E" w:rsidRPr="009E197E" w:rsidRDefault="009E197E" w:rsidP="009E197E">
      <w:pPr>
        <w:rPr>
          <w:lang w:val="de-CH"/>
        </w:rPr>
      </w:pPr>
      <w:r>
        <w:rPr>
          <w:lang w:val="de-CH"/>
        </w:rPr>
        <w:t>In dieser Tabel</w:t>
      </w:r>
      <w:r w:rsidR="009471AA">
        <w:rPr>
          <w:lang w:val="de-CH"/>
        </w:rPr>
        <w:t>le sind alle Gegenstände gespeichert.</w:t>
      </w:r>
    </w:p>
    <w:tbl>
      <w:tblPr>
        <w:tblStyle w:val="Gitternetztabelle4Akzent5"/>
        <w:tblW w:w="0" w:type="auto"/>
        <w:tblLook w:val="04A0" w:firstRow="1" w:lastRow="0" w:firstColumn="1" w:lastColumn="0" w:noHBand="0" w:noVBand="1"/>
      </w:tblPr>
      <w:tblGrid>
        <w:gridCol w:w="1980"/>
        <w:gridCol w:w="6804"/>
      </w:tblGrid>
      <w:tr w:rsidR="009E197E" w14:paraId="46E67D3B"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048FF3" w14:textId="77777777" w:rsidR="009E197E" w:rsidRDefault="009E197E" w:rsidP="003E759C">
            <w:pPr>
              <w:rPr>
                <w:lang w:val="de-CH"/>
              </w:rPr>
            </w:pPr>
            <w:r>
              <w:rPr>
                <w:lang w:val="de-CH"/>
              </w:rPr>
              <w:t>Attribut</w:t>
            </w:r>
          </w:p>
        </w:tc>
        <w:tc>
          <w:tcPr>
            <w:tcW w:w="6804" w:type="dxa"/>
          </w:tcPr>
          <w:p w14:paraId="1B131A59" w14:textId="77777777" w:rsidR="009E197E" w:rsidRDefault="009E197E" w:rsidP="003E759C">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r>
      <w:tr w:rsidR="009471AA" w:rsidRPr="005D43E0" w14:paraId="47AE527F"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5F236B" w14:textId="77777777" w:rsidR="009471AA" w:rsidRDefault="009471AA" w:rsidP="009471AA">
            <w:pPr>
              <w:rPr>
                <w:lang w:val="de-CH"/>
              </w:rPr>
            </w:pPr>
            <w:r>
              <w:rPr>
                <w:lang w:val="de-CH"/>
              </w:rPr>
              <w:t>Id</w:t>
            </w:r>
          </w:p>
        </w:tc>
        <w:tc>
          <w:tcPr>
            <w:tcW w:w="6804" w:type="dxa"/>
          </w:tcPr>
          <w:p w14:paraId="43DE7153" w14:textId="3F672893" w:rsidR="009471AA" w:rsidRDefault="009471AA"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 Tabelle braucht eine Id, damit alle Datensätze Unique sind.</w:t>
            </w:r>
          </w:p>
        </w:tc>
      </w:tr>
      <w:tr w:rsidR="009471AA" w:rsidRPr="005D43E0" w14:paraId="46029265"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059FA7B5" w14:textId="4F24364D" w:rsidR="009471AA" w:rsidRDefault="009471AA" w:rsidP="009471AA">
            <w:pPr>
              <w:rPr>
                <w:lang w:val="de-CH"/>
              </w:rPr>
            </w:pPr>
            <w:r>
              <w:rPr>
                <w:lang w:val="de-CH"/>
              </w:rPr>
              <w:t>ItemName</w:t>
            </w:r>
          </w:p>
        </w:tc>
        <w:tc>
          <w:tcPr>
            <w:tcW w:w="6804" w:type="dxa"/>
          </w:tcPr>
          <w:p w14:paraId="58F18EDD" w14:textId="797B721C"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Jedes Item braucht einen Namen, damit die Kunden wissen was es ist.</w:t>
            </w:r>
          </w:p>
        </w:tc>
      </w:tr>
      <w:tr w:rsidR="009471AA" w:rsidRPr="005D43E0" w14:paraId="7686C3C7" w14:textId="77777777" w:rsidTr="003E7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F7A9B3" w14:textId="2AE144CD" w:rsidR="009471AA" w:rsidRDefault="009471AA" w:rsidP="009471AA">
            <w:pPr>
              <w:rPr>
                <w:lang w:val="de-CH"/>
              </w:rPr>
            </w:pPr>
            <w:r>
              <w:rPr>
                <w:lang w:val="de-CH"/>
              </w:rPr>
              <w:t>Description</w:t>
            </w:r>
          </w:p>
        </w:tc>
        <w:tc>
          <w:tcPr>
            <w:tcW w:w="6804" w:type="dxa"/>
          </w:tcPr>
          <w:p w14:paraId="1435FF10" w14:textId="7CDFE8B2"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Jedes Item braucht eine Description, damit die Kunden genau wissen was es ist.</w:t>
            </w:r>
          </w:p>
        </w:tc>
      </w:tr>
      <w:tr w:rsidR="009471AA" w:rsidRPr="005D43E0" w14:paraId="25ADC473" w14:textId="77777777" w:rsidTr="003E759C">
        <w:tc>
          <w:tcPr>
            <w:cnfStyle w:val="001000000000" w:firstRow="0" w:lastRow="0" w:firstColumn="1" w:lastColumn="0" w:oddVBand="0" w:evenVBand="0" w:oddHBand="0" w:evenHBand="0" w:firstRowFirstColumn="0" w:firstRowLastColumn="0" w:lastRowFirstColumn="0" w:lastRowLastColumn="0"/>
            <w:tcW w:w="1980" w:type="dxa"/>
          </w:tcPr>
          <w:p w14:paraId="71C84748" w14:textId="77D4E888" w:rsidR="009471AA" w:rsidRDefault="009471AA" w:rsidP="009471AA">
            <w:pPr>
              <w:rPr>
                <w:lang w:val="de-CH"/>
              </w:rPr>
            </w:pPr>
            <w:r>
              <w:rPr>
                <w:lang w:val="de-CH"/>
              </w:rPr>
              <w:t>Year</w:t>
            </w:r>
          </w:p>
        </w:tc>
        <w:tc>
          <w:tcPr>
            <w:tcW w:w="6804" w:type="dxa"/>
          </w:tcPr>
          <w:p w14:paraId="2B639091" w14:textId="7FA62981" w:rsidR="009471AA" w:rsidRDefault="007C540B" w:rsidP="009471AA">
            <w:pPr>
              <w:cnfStyle w:val="000000000000" w:firstRow="0" w:lastRow="0" w:firstColumn="0" w:lastColumn="0" w:oddVBand="0" w:evenVBand="0" w:oddHBand="0" w:evenHBand="0" w:firstRowFirstColumn="0" w:firstRowLastColumn="0" w:lastRowFirstColumn="0" w:lastRowLastColumn="0"/>
              <w:rPr>
                <w:lang w:val="de-CH"/>
              </w:rPr>
            </w:pPr>
            <w:r>
              <w:rPr>
                <w:lang w:val="de-CH"/>
              </w:rPr>
              <w:t>Die Produkte sollten gekennzeichnet sein, aus welchem Jahrgang sie sind.</w:t>
            </w:r>
          </w:p>
        </w:tc>
      </w:tr>
      <w:tr w:rsidR="009471AA" w:rsidRPr="005D43E0" w14:paraId="6F160423" w14:textId="77777777" w:rsidTr="009471A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980" w:type="dxa"/>
          </w:tcPr>
          <w:p w14:paraId="40F76973" w14:textId="38C53010" w:rsidR="009471AA" w:rsidRDefault="009471AA" w:rsidP="009471AA">
            <w:pPr>
              <w:rPr>
                <w:lang w:val="de-CH"/>
              </w:rPr>
            </w:pPr>
            <w:r>
              <w:rPr>
                <w:lang w:val="de-CH"/>
              </w:rPr>
              <w:t>Price</w:t>
            </w:r>
          </w:p>
        </w:tc>
        <w:tc>
          <w:tcPr>
            <w:tcW w:w="6804" w:type="dxa"/>
          </w:tcPr>
          <w:p w14:paraId="6E95421B" w14:textId="52ADA369" w:rsidR="009471AA" w:rsidRDefault="007C540B" w:rsidP="009471AA">
            <w:pPr>
              <w:cnfStyle w:val="000000100000" w:firstRow="0" w:lastRow="0" w:firstColumn="0" w:lastColumn="0" w:oddVBand="0" w:evenVBand="0" w:oddHBand="1" w:evenHBand="0" w:firstRowFirstColumn="0" w:firstRowLastColumn="0" w:lastRowFirstColumn="0" w:lastRowLastColumn="0"/>
              <w:rPr>
                <w:lang w:val="de-CH"/>
              </w:rPr>
            </w:pPr>
            <w:r>
              <w:rPr>
                <w:lang w:val="de-CH"/>
              </w:rPr>
              <w:t>Natürlich ist es wichtig, wenn die Kunden wissen wie teuer der Gegenstand ist.</w:t>
            </w:r>
          </w:p>
        </w:tc>
      </w:tr>
    </w:tbl>
    <w:p w14:paraId="49977DA5" w14:textId="11214761" w:rsidR="009471AA" w:rsidRDefault="009471AA" w:rsidP="009E197E">
      <w:pPr>
        <w:rPr>
          <w:lang w:val="de-CH"/>
        </w:rPr>
      </w:pPr>
    </w:p>
    <w:p w14:paraId="44BC1221" w14:textId="77777777" w:rsidR="009471AA" w:rsidRDefault="009471AA">
      <w:pPr>
        <w:rPr>
          <w:lang w:val="de-CH"/>
        </w:rPr>
      </w:pPr>
      <w:r>
        <w:rPr>
          <w:lang w:val="de-CH"/>
        </w:rPr>
        <w:br w:type="page"/>
      </w:r>
    </w:p>
    <w:p w14:paraId="2B412540" w14:textId="198D153D" w:rsidR="00EC651D" w:rsidRDefault="00EC651D" w:rsidP="00EC651D">
      <w:pPr>
        <w:pStyle w:val="berschrift2"/>
        <w:rPr>
          <w:lang w:val="de-CH"/>
        </w:rPr>
      </w:pPr>
      <w:bookmarkStart w:id="34" w:name="_Toc528828785"/>
      <w:r w:rsidRPr="00B70D1D">
        <w:rPr>
          <w:lang w:val="de-CH"/>
        </w:rPr>
        <w:lastRenderedPageBreak/>
        <w:t>Entscheiden</w:t>
      </w:r>
      <w:bookmarkEnd w:id="34"/>
    </w:p>
    <w:p w14:paraId="638AD83E" w14:textId="5FD93798" w:rsidR="00BE2FE3" w:rsidRDefault="00BE2FE3" w:rsidP="00BE2FE3">
      <w:pPr>
        <w:rPr>
          <w:lang w:val="de-CH"/>
        </w:rPr>
      </w:pPr>
      <w:r>
        <w:rPr>
          <w:lang w:val="de-CH"/>
        </w:rPr>
        <w:t>In der Entscheidungsphase ist es das Ziel, sich für jene Sachen zu entscheiden, welche nicht vorgegeben wurden, das heisst, alles wofür der Entwickler selber verantwortlich ist.</w:t>
      </w:r>
    </w:p>
    <w:p w14:paraId="2B36B336" w14:textId="581890D4" w:rsidR="00BE2FE3" w:rsidRPr="00BE2FE3" w:rsidRDefault="00BE2FE3" w:rsidP="00BE2FE3">
      <w:pPr>
        <w:rPr>
          <w:rStyle w:val="Fett"/>
          <w:lang w:val="de-CH"/>
        </w:rPr>
      </w:pPr>
      <w:r w:rsidRPr="00BE2FE3">
        <w:rPr>
          <w:rStyle w:val="Fett"/>
          <w:lang w:val="de-CH"/>
        </w:rPr>
        <w:t>Entwicklungsumgebung</w:t>
      </w:r>
    </w:p>
    <w:p w14:paraId="3EBB61F5" w14:textId="747B09AE" w:rsidR="0016404E" w:rsidRDefault="00BE2FE3" w:rsidP="00BE2FE3">
      <w:pPr>
        <w:rPr>
          <w:rStyle w:val="Fett"/>
          <w:b w:val="0"/>
          <w:lang w:val="de-CH"/>
        </w:rPr>
      </w:pPr>
      <w:r w:rsidRPr="00BE2FE3">
        <w:rPr>
          <w:rStyle w:val="Fett"/>
          <w:b w:val="0"/>
          <w:lang w:val="de-CH"/>
        </w:rPr>
        <w:t>Das Projekt wird mit Visual Studio 2017</w:t>
      </w:r>
      <w:r>
        <w:rPr>
          <w:rStyle w:val="Fett"/>
          <w:b w:val="0"/>
          <w:lang w:val="de-CH"/>
        </w:rPr>
        <w:t xml:space="preserve"> realisiert, weil ich schon viele praktische Erfahrungen damit sammeln konnte. Zudem ist es praktisch, denn man kann Client, Business Logic, Datenbank etc. hier realisieren. </w:t>
      </w:r>
      <w:r w:rsidR="0016404E">
        <w:rPr>
          <w:rStyle w:val="Fett"/>
          <w:b w:val="0"/>
          <w:lang w:val="de-CH"/>
        </w:rPr>
        <w:t>Diesen Vorteil kommt mir zu Gute, denn es ist zum Teil irreführend wenn man mit zu vielen Tools gleichzeitig arbeiten muss.</w:t>
      </w:r>
    </w:p>
    <w:p w14:paraId="6B82A145" w14:textId="737C33E8" w:rsidR="0016404E" w:rsidRDefault="00C43FD7" w:rsidP="00BE2FE3">
      <w:pPr>
        <w:rPr>
          <w:rStyle w:val="Fett"/>
          <w:b w:val="0"/>
          <w:lang w:val="de-CH"/>
        </w:rPr>
      </w:pPr>
      <w:r>
        <w:rPr>
          <w:rStyle w:val="Fett"/>
          <w:b w:val="0"/>
          <w:lang w:val="de-CH"/>
        </w:rPr>
        <w:t>Das Entity Framework</w:t>
      </w:r>
      <w:r w:rsidR="0016404E">
        <w:rPr>
          <w:rStyle w:val="Fett"/>
          <w:b w:val="0"/>
          <w:lang w:val="de-CH"/>
        </w:rPr>
        <w:t xml:space="preserve"> realisiere ich zwar auch mit Visual Studio, doch zur Hilfe werde ich auch Microsoft SQL Server Management </w:t>
      </w:r>
      <w:r>
        <w:rPr>
          <w:rStyle w:val="Fett"/>
          <w:b w:val="0"/>
          <w:lang w:val="de-CH"/>
        </w:rPr>
        <w:t xml:space="preserve">Studio verwenden, um die Datenbank </w:t>
      </w:r>
      <w:r w:rsidR="005D43E0">
        <w:rPr>
          <w:rStyle w:val="Fett"/>
          <w:b w:val="0"/>
          <w:lang w:val="de-CH"/>
        </w:rPr>
        <w:t>für die Applikation zu erstellen. Dieses Tool ist sehr praktisch, denn man kann Datenbanken in den Servern erstellen, um dann das</w:t>
      </w:r>
      <w:r>
        <w:rPr>
          <w:rStyle w:val="Fett"/>
          <w:b w:val="0"/>
          <w:lang w:val="de-CH"/>
        </w:rPr>
        <w:t>,</w:t>
      </w:r>
      <w:r w:rsidR="005D43E0">
        <w:rPr>
          <w:rStyle w:val="Fett"/>
          <w:b w:val="0"/>
          <w:lang w:val="de-CH"/>
        </w:rPr>
        <w:t xml:space="preserve"> im Visual Studio erstellte Entity Framework einzulesen. Mit SQL Server Management Studio ist es zudem einfach Daten in die Datenbank einzufügen. Somit kann die Applikation einfacher getestet werden.</w:t>
      </w:r>
    </w:p>
    <w:p w14:paraId="6D80C9CC" w14:textId="35D784D8" w:rsidR="005D43E0" w:rsidRPr="00F53400" w:rsidRDefault="005D43E0" w:rsidP="00BE2FE3">
      <w:pPr>
        <w:rPr>
          <w:rStyle w:val="Fett"/>
          <w:lang w:val="de-CH"/>
        </w:rPr>
      </w:pPr>
      <w:r w:rsidRPr="00F53400">
        <w:rPr>
          <w:rStyle w:val="Fett"/>
          <w:lang w:val="de-CH"/>
        </w:rPr>
        <w:t>Versionierung</w:t>
      </w:r>
    </w:p>
    <w:p w14:paraId="281020EC" w14:textId="3B66C4D5" w:rsidR="005D43E0" w:rsidRDefault="005D43E0" w:rsidP="005D43E0">
      <w:pPr>
        <w:rPr>
          <w:rStyle w:val="Fett"/>
          <w:b w:val="0"/>
          <w:lang w:val="de-CH"/>
        </w:rPr>
      </w:pPr>
      <w:r w:rsidRPr="005D43E0">
        <w:rPr>
          <w:rStyle w:val="Fett"/>
          <w:b w:val="0"/>
          <w:lang w:val="de-CH"/>
        </w:rPr>
        <w:t>Damit die Sicherstellung des Projektes gewährleistet ist, habe ich mich dazu entschieden das Projekt nicht nur auf einem USB Stic</w:t>
      </w:r>
      <w:r w:rsidR="00F53400">
        <w:rPr>
          <w:rStyle w:val="Fett"/>
          <w:b w:val="0"/>
          <w:lang w:val="de-CH"/>
        </w:rPr>
        <w:t>k zu sichern, sondern es auch au</w:t>
      </w:r>
      <w:r w:rsidRPr="005D43E0">
        <w:rPr>
          <w:rStyle w:val="Fett"/>
          <w:b w:val="0"/>
          <w:lang w:val="de-CH"/>
        </w:rPr>
        <w:t xml:space="preserve">f ein Git Repository zu laden. </w:t>
      </w:r>
      <w:r w:rsidR="00F53400">
        <w:rPr>
          <w:rStyle w:val="Fett"/>
          <w:b w:val="0"/>
          <w:lang w:val="de-CH"/>
        </w:rPr>
        <w:t>Dieses Git Repository wird auf GitHub verfügbar sein. Der Experte wird Zugriff auf dieses Repository haben.</w:t>
      </w:r>
    </w:p>
    <w:p w14:paraId="7099FEC3" w14:textId="26066314" w:rsidR="00F53400" w:rsidRDefault="00EE06D0" w:rsidP="005D43E0">
      <w:pPr>
        <w:rPr>
          <w:rStyle w:val="Fett"/>
          <w:b w:val="0"/>
          <w:lang w:val="de-CH"/>
        </w:rPr>
      </w:pPr>
      <w:r>
        <w:rPr>
          <w:rStyle w:val="Fett"/>
          <w:b w:val="0"/>
          <w:lang w:val="de-CH"/>
        </w:rPr>
        <w:t>Um meine aktuellen Stände auf das Repository zu laden werde ich TortoiseGit verwenden. Ich benutze dieses Tool, denn es ist einfach damit einen Commit und einen Push zu machen. Es ist auch gut, um Änderungen der Files auf älteren Commits zu sehen. Zudem ist es einfach einen Revert zu machen, falls die Applikation während der Implementation plötzlich abstürzt.</w:t>
      </w:r>
    </w:p>
    <w:p w14:paraId="427513F1" w14:textId="7B2C9B77" w:rsidR="006A3F32" w:rsidRPr="006A3F32" w:rsidRDefault="006A3F32" w:rsidP="005D43E0">
      <w:pPr>
        <w:rPr>
          <w:rStyle w:val="Fett"/>
          <w:lang w:val="de-CH"/>
        </w:rPr>
      </w:pPr>
      <w:r w:rsidRPr="006A3F32">
        <w:rPr>
          <w:rStyle w:val="Fett"/>
          <w:lang w:val="de-CH"/>
        </w:rPr>
        <w:t>Vorgehensweise</w:t>
      </w:r>
    </w:p>
    <w:p w14:paraId="72C84B97" w14:textId="043F71A9" w:rsidR="006A3F32" w:rsidRDefault="006A3F32" w:rsidP="005D43E0">
      <w:pPr>
        <w:rPr>
          <w:rStyle w:val="Fett"/>
          <w:b w:val="0"/>
          <w:lang w:val="de-CH"/>
        </w:rPr>
      </w:pPr>
      <w:r>
        <w:rPr>
          <w:rStyle w:val="Fett"/>
          <w:b w:val="0"/>
          <w:lang w:val="de-CH"/>
        </w:rPr>
        <w:t>Als erstes wird bei der Implementation das Grundgerüst der Webapplikation erstellt. Danach wird die Datenbank implementiert.</w:t>
      </w:r>
    </w:p>
    <w:p w14:paraId="10F80650" w14:textId="3B8F8360" w:rsidR="006A3F32" w:rsidRDefault="006A3F32" w:rsidP="005D43E0">
      <w:pPr>
        <w:rPr>
          <w:rStyle w:val="Fett"/>
          <w:b w:val="0"/>
          <w:lang w:val="de-CH"/>
        </w:rPr>
      </w:pPr>
      <w:r>
        <w:rPr>
          <w:rStyle w:val="Fett"/>
          <w:b w:val="0"/>
          <w:lang w:val="de-CH"/>
        </w:rPr>
        <w:t>Nachdem die Datenbank fertig implementiert ist, wird das Webprojekt implementiert. Wenn das Projekt fertig ist, wird alles getestet, um die Qualität des Programmes zu gewährleisten.</w:t>
      </w:r>
    </w:p>
    <w:p w14:paraId="0BAFD8BD" w14:textId="45EA8BDE" w:rsidR="006A3F32" w:rsidRDefault="006A3F32" w:rsidP="005D43E0">
      <w:pPr>
        <w:rPr>
          <w:rStyle w:val="Fett"/>
          <w:b w:val="0"/>
          <w:lang w:val="de-CH"/>
        </w:rPr>
      </w:pPr>
      <w:r>
        <w:rPr>
          <w:rStyle w:val="Fett"/>
          <w:b w:val="0"/>
          <w:lang w:val="de-CH"/>
        </w:rPr>
        <w:t>Ich habe mich für diesen Vorgang entschieden, weil ich bei Atos immer so vorgegangen bin. Ich habe mich an diese Vorgehensweise gewöhnt und es funktioniert gut für mich.</w:t>
      </w:r>
    </w:p>
    <w:p w14:paraId="52049672" w14:textId="5C78373E" w:rsidR="006A3F32" w:rsidRPr="006A3F32" w:rsidRDefault="006A3F32" w:rsidP="005D43E0">
      <w:pPr>
        <w:rPr>
          <w:rStyle w:val="Fett"/>
          <w:lang w:val="de-CH"/>
        </w:rPr>
      </w:pPr>
      <w:r w:rsidRPr="006A3F32">
        <w:rPr>
          <w:rStyle w:val="Fett"/>
          <w:lang w:val="de-CH"/>
        </w:rPr>
        <w:t>Testing</w:t>
      </w:r>
    </w:p>
    <w:p w14:paraId="0AEC3565" w14:textId="1DD34801" w:rsidR="006A3F32" w:rsidRDefault="006A3F32" w:rsidP="005D43E0">
      <w:pPr>
        <w:rPr>
          <w:rStyle w:val="Fett"/>
          <w:b w:val="0"/>
          <w:lang w:val="de-CH"/>
        </w:rPr>
      </w:pPr>
      <w:r>
        <w:rPr>
          <w:rStyle w:val="Fett"/>
          <w:b w:val="0"/>
          <w:lang w:val="de-CH"/>
        </w:rPr>
        <w:t>Für das Testing wird in der Visual Studio Solution ein Unit Test Projekt erstellt. Hier werden Grundfunktionen des Programmes getestet. Das sind zum Beispiel Tests, bei denen man die Kommunik</w:t>
      </w:r>
      <w:r w:rsidR="00C43FD7">
        <w:rPr>
          <w:rStyle w:val="Fett"/>
          <w:b w:val="0"/>
          <w:lang w:val="de-CH"/>
        </w:rPr>
        <w:t>ation mit dem Server überprüft.</w:t>
      </w:r>
    </w:p>
    <w:p w14:paraId="4D7E1612" w14:textId="42054F79" w:rsidR="00C43FD7" w:rsidRPr="005D43E0" w:rsidRDefault="00C43FD7" w:rsidP="005D43E0">
      <w:pPr>
        <w:rPr>
          <w:rStyle w:val="Fett"/>
          <w:b w:val="0"/>
          <w:lang w:val="de-CH"/>
        </w:rPr>
      </w:pPr>
      <w:r>
        <w:rPr>
          <w:rStyle w:val="Fett"/>
          <w:b w:val="0"/>
          <w:lang w:val="de-CH"/>
        </w:rPr>
        <w:t>Doch hauptsächlich werde ich die Applikation mit Manuellen Tests testen. Diese Tests sind praktisch, denn man kann die Use-Cases zu Tests umschreiben. Man kann dann alle Schritte überprüfen, um zu sehen ob das Projekt gut implementiert wurde.</w:t>
      </w:r>
      <w:bookmarkStart w:id="35" w:name="_GoBack"/>
      <w:bookmarkEnd w:id="35"/>
    </w:p>
    <w:p w14:paraId="508392A8" w14:textId="44DD3E03" w:rsidR="00330908" w:rsidRDefault="00330908" w:rsidP="009D0E2C">
      <w:pPr>
        <w:rPr>
          <w:lang w:val="de-CH"/>
        </w:rPr>
      </w:pPr>
      <w:r>
        <w:rPr>
          <w:lang w:val="de-CH"/>
        </w:rPr>
        <w:br w:type="page"/>
      </w:r>
    </w:p>
    <w:p w14:paraId="371F8950" w14:textId="1781DEED" w:rsidR="00EC651D" w:rsidRDefault="00EC651D" w:rsidP="00EC651D">
      <w:pPr>
        <w:pStyle w:val="berschrift2"/>
        <w:rPr>
          <w:lang w:val="de-CH"/>
        </w:rPr>
      </w:pPr>
      <w:bookmarkStart w:id="36" w:name="_Toc528828786"/>
      <w:r w:rsidRPr="00B70D1D">
        <w:rPr>
          <w:lang w:val="de-CH"/>
        </w:rPr>
        <w:lastRenderedPageBreak/>
        <w:t>Realisieren</w:t>
      </w:r>
      <w:bookmarkEnd w:id="36"/>
    </w:p>
    <w:p w14:paraId="6C51EE6E" w14:textId="7C20028E" w:rsidR="009D0E2C" w:rsidRPr="009D0E2C" w:rsidRDefault="009D0E2C" w:rsidP="009D0E2C">
      <w:pPr>
        <w:rPr>
          <w:lang w:val="de-CH"/>
        </w:rPr>
      </w:pPr>
      <w:r>
        <w:rPr>
          <w:lang w:val="de-CH"/>
        </w:rPr>
        <w:t xml:space="preserve">Bei der Realisation wird das ausführlich geplante Projekt umgesetzt. </w:t>
      </w:r>
    </w:p>
    <w:p w14:paraId="678EBF85" w14:textId="6A564993" w:rsidR="009D0E2C" w:rsidRDefault="009D0E2C">
      <w:pPr>
        <w:rPr>
          <w:lang w:val="de-CH"/>
        </w:rPr>
      </w:pPr>
      <w:r>
        <w:rPr>
          <w:lang w:val="de-CH"/>
        </w:rPr>
        <w:br w:type="page"/>
      </w:r>
    </w:p>
    <w:p w14:paraId="5CAAAC41" w14:textId="730EEC5B" w:rsidR="00EC651D" w:rsidRDefault="00EC651D" w:rsidP="00EC651D">
      <w:pPr>
        <w:pStyle w:val="berschrift2"/>
        <w:rPr>
          <w:lang w:val="de-CH"/>
        </w:rPr>
      </w:pPr>
      <w:bookmarkStart w:id="37" w:name="_Toc528828787"/>
      <w:r w:rsidRPr="00B70D1D">
        <w:rPr>
          <w:lang w:val="de-CH"/>
        </w:rPr>
        <w:lastRenderedPageBreak/>
        <w:t>Kontrollieren</w:t>
      </w:r>
      <w:bookmarkEnd w:id="37"/>
    </w:p>
    <w:p w14:paraId="1E8E591F" w14:textId="4EE5D6FA" w:rsidR="009D0E2C" w:rsidRDefault="009D0E2C" w:rsidP="009D0E2C">
      <w:pPr>
        <w:pStyle w:val="berschrift3"/>
        <w:rPr>
          <w:lang w:val="de-CH"/>
        </w:rPr>
      </w:pPr>
      <w:r>
        <w:rPr>
          <w:lang w:val="de-CH"/>
        </w:rPr>
        <w:t>Testprotokoll</w:t>
      </w:r>
    </w:p>
    <w:p w14:paraId="6275182C" w14:textId="7FCAC26A" w:rsidR="009D0E2C" w:rsidRDefault="009D0E2C" w:rsidP="009D0E2C">
      <w:pPr>
        <w:rPr>
          <w:lang w:val="de-CH"/>
        </w:rPr>
      </w:pPr>
      <w:r>
        <w:rPr>
          <w:lang w:val="de-CH"/>
        </w:rPr>
        <w:t>Nach der Implementierung des Projektes, muss man die Applikation auf Herz und Nieren prüfen. Vor dem Testen wurden Testfälle verfasst. Unten sieht man die Protokolle dieser Tests und das Resultat.</w:t>
      </w:r>
    </w:p>
    <w:tbl>
      <w:tblPr>
        <w:tblStyle w:val="Gitternetztabelle4Akzent5"/>
        <w:tblW w:w="0" w:type="auto"/>
        <w:tblLook w:val="04A0" w:firstRow="1" w:lastRow="0" w:firstColumn="1" w:lastColumn="0" w:noHBand="0" w:noVBand="1"/>
      </w:tblPr>
      <w:tblGrid>
        <w:gridCol w:w="4474"/>
        <w:gridCol w:w="4475"/>
      </w:tblGrid>
      <w:tr w:rsidR="00B9429E" w14:paraId="736D4319" w14:textId="77777777" w:rsidTr="003E7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14:paraId="49DB0C22" w14:textId="771A584C" w:rsidR="00B9429E" w:rsidRDefault="00C465C4" w:rsidP="009D0E2C">
            <w:pPr>
              <w:rPr>
                <w:lang w:val="de-CH"/>
              </w:rPr>
            </w:pPr>
            <w:r>
              <w:rPr>
                <w:lang w:val="de-CH"/>
              </w:rPr>
              <w:t>Testfall 1: Blabla</w:t>
            </w:r>
          </w:p>
        </w:tc>
      </w:tr>
      <w:tr w:rsidR="00B9429E" w14:paraId="52B06C4A" w14:textId="77777777" w:rsidTr="00B9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1B4129D" w14:textId="318DC59B" w:rsidR="00B9429E" w:rsidRDefault="00B9429E" w:rsidP="009D0E2C">
            <w:pPr>
              <w:rPr>
                <w:lang w:val="de-CH"/>
              </w:rPr>
            </w:pPr>
            <w:r>
              <w:rPr>
                <w:lang w:val="de-CH"/>
              </w:rPr>
              <w:t>Vorbedingungen</w:t>
            </w:r>
          </w:p>
        </w:tc>
        <w:tc>
          <w:tcPr>
            <w:tcW w:w="4475" w:type="dxa"/>
          </w:tcPr>
          <w:p w14:paraId="343AE6AE" w14:textId="77777777" w:rsidR="00B9429E" w:rsidRDefault="00B9429E" w:rsidP="009D0E2C">
            <w:pPr>
              <w:cnfStyle w:val="000000100000" w:firstRow="0" w:lastRow="0" w:firstColumn="0" w:lastColumn="0" w:oddVBand="0" w:evenVBand="0" w:oddHBand="1" w:evenHBand="0" w:firstRowFirstColumn="0" w:firstRowLastColumn="0" w:lastRowFirstColumn="0" w:lastRowLastColumn="0"/>
              <w:rPr>
                <w:lang w:val="de-CH"/>
              </w:rPr>
            </w:pPr>
          </w:p>
        </w:tc>
      </w:tr>
      <w:tr w:rsidR="00B9429E" w14:paraId="51BF12E9" w14:textId="77777777" w:rsidTr="00B9429E">
        <w:tc>
          <w:tcPr>
            <w:cnfStyle w:val="001000000000" w:firstRow="0" w:lastRow="0" w:firstColumn="1" w:lastColumn="0" w:oddVBand="0" w:evenVBand="0" w:oddHBand="0" w:evenHBand="0" w:firstRowFirstColumn="0" w:firstRowLastColumn="0" w:lastRowFirstColumn="0" w:lastRowLastColumn="0"/>
            <w:tcW w:w="4474" w:type="dxa"/>
          </w:tcPr>
          <w:p w14:paraId="55372CDF" w14:textId="254F1A5C" w:rsidR="00B9429E" w:rsidRDefault="00B9429E" w:rsidP="009D0E2C">
            <w:pPr>
              <w:rPr>
                <w:lang w:val="de-CH"/>
              </w:rPr>
            </w:pPr>
            <w:r>
              <w:rPr>
                <w:lang w:val="de-CH"/>
              </w:rPr>
              <w:t>Test-Ablauf</w:t>
            </w:r>
          </w:p>
        </w:tc>
        <w:tc>
          <w:tcPr>
            <w:tcW w:w="4475" w:type="dxa"/>
          </w:tcPr>
          <w:p w14:paraId="40C1469F" w14:textId="77777777" w:rsidR="00B9429E" w:rsidRDefault="00B9429E" w:rsidP="009D0E2C">
            <w:pPr>
              <w:cnfStyle w:val="000000000000" w:firstRow="0" w:lastRow="0" w:firstColumn="0" w:lastColumn="0" w:oddVBand="0" w:evenVBand="0" w:oddHBand="0" w:evenHBand="0" w:firstRowFirstColumn="0" w:firstRowLastColumn="0" w:lastRowFirstColumn="0" w:lastRowLastColumn="0"/>
              <w:rPr>
                <w:lang w:val="de-CH"/>
              </w:rPr>
            </w:pPr>
          </w:p>
        </w:tc>
      </w:tr>
      <w:tr w:rsidR="00B9429E" w14:paraId="35D2BE17" w14:textId="77777777" w:rsidTr="00B9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2A45439F" w14:textId="754BEFB1" w:rsidR="00B9429E" w:rsidRDefault="00B9429E" w:rsidP="009D0E2C">
            <w:pPr>
              <w:rPr>
                <w:lang w:val="de-CH"/>
              </w:rPr>
            </w:pPr>
            <w:r>
              <w:rPr>
                <w:lang w:val="de-CH"/>
              </w:rPr>
              <w:t>Erwartetes Resultat</w:t>
            </w:r>
          </w:p>
        </w:tc>
        <w:tc>
          <w:tcPr>
            <w:tcW w:w="4475" w:type="dxa"/>
          </w:tcPr>
          <w:p w14:paraId="3E3FEF79" w14:textId="77777777" w:rsidR="00B9429E" w:rsidRDefault="00B9429E" w:rsidP="009D0E2C">
            <w:pPr>
              <w:cnfStyle w:val="000000100000" w:firstRow="0" w:lastRow="0" w:firstColumn="0" w:lastColumn="0" w:oddVBand="0" w:evenVBand="0" w:oddHBand="1" w:evenHBand="0" w:firstRowFirstColumn="0" w:firstRowLastColumn="0" w:lastRowFirstColumn="0" w:lastRowLastColumn="0"/>
              <w:rPr>
                <w:lang w:val="de-CH"/>
              </w:rPr>
            </w:pPr>
          </w:p>
        </w:tc>
      </w:tr>
    </w:tbl>
    <w:p w14:paraId="20916375" w14:textId="77777777" w:rsidR="009D0E2C" w:rsidRPr="009D0E2C" w:rsidRDefault="009D0E2C" w:rsidP="009D0E2C">
      <w:pPr>
        <w:rPr>
          <w:lang w:val="de-CH"/>
        </w:rPr>
      </w:pPr>
    </w:p>
    <w:p w14:paraId="7EE21A7F" w14:textId="431F7039" w:rsidR="009D0E2C" w:rsidRDefault="009D0E2C">
      <w:pPr>
        <w:rPr>
          <w:lang w:val="de-CH"/>
        </w:rPr>
      </w:pPr>
      <w:r>
        <w:rPr>
          <w:lang w:val="de-CH"/>
        </w:rPr>
        <w:br w:type="page"/>
      </w:r>
    </w:p>
    <w:p w14:paraId="241F4FC3" w14:textId="6BF0C4A3" w:rsidR="00EC651D" w:rsidRPr="00B70D1D" w:rsidRDefault="00EC651D" w:rsidP="00EC651D">
      <w:pPr>
        <w:pStyle w:val="berschrift2"/>
        <w:rPr>
          <w:lang w:val="de-CH"/>
        </w:rPr>
      </w:pPr>
      <w:bookmarkStart w:id="38" w:name="_Toc528828788"/>
      <w:r w:rsidRPr="00B70D1D">
        <w:rPr>
          <w:lang w:val="de-CH"/>
        </w:rPr>
        <w:lastRenderedPageBreak/>
        <w:t>Auswerten</w:t>
      </w:r>
      <w:bookmarkEnd w:id="38"/>
    </w:p>
    <w:p w14:paraId="59324EEC" w14:textId="2F90C644" w:rsidR="003B7ACB" w:rsidRPr="00B70D1D" w:rsidRDefault="00EC651D" w:rsidP="003B7ACB">
      <w:pPr>
        <w:pStyle w:val="berschrift1"/>
        <w:rPr>
          <w:lang w:val="de-CH"/>
        </w:rPr>
      </w:pPr>
      <w:bookmarkStart w:id="39" w:name="_Toc528828789"/>
      <w:r w:rsidRPr="00B70D1D">
        <w:rPr>
          <w:lang w:val="de-CH"/>
        </w:rPr>
        <w:lastRenderedPageBreak/>
        <w:t>Teil 3: Anhang</w:t>
      </w:r>
      <w:bookmarkEnd w:id="39"/>
    </w:p>
    <w:p w14:paraId="6012DE04" w14:textId="24621FA2" w:rsidR="00EC651D" w:rsidRPr="00B70D1D" w:rsidRDefault="00EC651D" w:rsidP="00EC651D">
      <w:pPr>
        <w:pStyle w:val="berschrift2"/>
        <w:rPr>
          <w:lang w:val="de-CH"/>
        </w:rPr>
      </w:pPr>
      <w:bookmarkStart w:id="40" w:name="_Toc528828790"/>
      <w:r w:rsidRPr="00B70D1D">
        <w:rPr>
          <w:lang w:val="de-CH"/>
        </w:rPr>
        <w:t>Quellenverzeichnis</w:t>
      </w:r>
      <w:bookmarkEnd w:id="40"/>
    </w:p>
    <w:p w14:paraId="6364481D" w14:textId="7BF6A37D" w:rsidR="00EC651D" w:rsidRPr="00B70D1D" w:rsidRDefault="00EC651D" w:rsidP="00EC651D">
      <w:pPr>
        <w:pStyle w:val="berschrift2"/>
        <w:rPr>
          <w:lang w:val="de-CH"/>
        </w:rPr>
      </w:pPr>
      <w:bookmarkStart w:id="41" w:name="_Toc528828791"/>
      <w:r w:rsidRPr="00B70D1D">
        <w:rPr>
          <w:lang w:val="de-CH"/>
        </w:rPr>
        <w:t>Abbildungsverzeichnis</w:t>
      </w:r>
      <w:bookmarkEnd w:id="41"/>
    </w:p>
    <w:p w14:paraId="3FEAFA08" w14:textId="30AFCA7D" w:rsidR="00EC651D" w:rsidRPr="00B70D1D" w:rsidRDefault="00EC651D" w:rsidP="00EC651D">
      <w:pPr>
        <w:pStyle w:val="berschrift2"/>
        <w:rPr>
          <w:lang w:val="de-CH"/>
        </w:rPr>
      </w:pPr>
      <w:bookmarkStart w:id="42" w:name="_Toc528828792"/>
      <w:r w:rsidRPr="00B70D1D">
        <w:rPr>
          <w:lang w:val="de-CH"/>
        </w:rPr>
        <w:t>Tabellenverzeichnis</w:t>
      </w:r>
      <w:bookmarkEnd w:id="42"/>
    </w:p>
    <w:p w14:paraId="62F7F932" w14:textId="463EAA59" w:rsidR="00EC651D" w:rsidRDefault="00EC651D" w:rsidP="00EC651D">
      <w:pPr>
        <w:pStyle w:val="berschrift2"/>
        <w:rPr>
          <w:lang w:val="de-CH"/>
        </w:rPr>
      </w:pPr>
      <w:bookmarkStart w:id="43" w:name="_Toc528828793"/>
      <w:r w:rsidRPr="00B70D1D">
        <w:rPr>
          <w:lang w:val="de-CH"/>
        </w:rPr>
        <w:t>Glossar</w:t>
      </w:r>
      <w:bookmarkEnd w:id="43"/>
    </w:p>
    <w:tbl>
      <w:tblPr>
        <w:tblStyle w:val="Gitternetztabelle4Akzent5"/>
        <w:tblW w:w="0" w:type="auto"/>
        <w:tblLook w:val="04A0" w:firstRow="1" w:lastRow="0" w:firstColumn="1" w:lastColumn="0" w:noHBand="0" w:noVBand="1"/>
      </w:tblPr>
      <w:tblGrid>
        <w:gridCol w:w="4474"/>
        <w:gridCol w:w="4475"/>
      </w:tblGrid>
      <w:tr w:rsidR="000F3FBB" w14:paraId="3795B3E8" w14:textId="77777777" w:rsidTr="000F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0EC1CB5" w14:textId="03B7D88E" w:rsidR="000F3FBB" w:rsidRDefault="000F3FBB" w:rsidP="000F3FBB">
            <w:pPr>
              <w:rPr>
                <w:lang w:val="de-CH"/>
              </w:rPr>
            </w:pPr>
            <w:r>
              <w:rPr>
                <w:lang w:val="de-CH"/>
              </w:rPr>
              <w:t>Begriff</w:t>
            </w:r>
          </w:p>
        </w:tc>
        <w:tc>
          <w:tcPr>
            <w:tcW w:w="4475" w:type="dxa"/>
          </w:tcPr>
          <w:p w14:paraId="5D163254" w14:textId="09F222B6" w:rsidR="000F3FBB" w:rsidRDefault="000F3FBB" w:rsidP="000F3FBB">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0F3FBB" w:rsidRPr="005D43E0" w14:paraId="2E582C86" w14:textId="77777777" w:rsidTr="000F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05239AA2" w14:textId="6F7AC499" w:rsidR="000F3FBB" w:rsidRDefault="000F3FBB" w:rsidP="000F3FBB">
            <w:pPr>
              <w:rPr>
                <w:lang w:val="de-CH"/>
              </w:rPr>
            </w:pPr>
            <w:r>
              <w:rPr>
                <w:lang w:val="de-CH"/>
              </w:rPr>
              <w:t>CRUD</w:t>
            </w:r>
          </w:p>
        </w:tc>
        <w:tc>
          <w:tcPr>
            <w:tcW w:w="4475" w:type="dxa"/>
          </w:tcPr>
          <w:p w14:paraId="41EFFA0A" w14:textId="1878EAB5" w:rsidR="000F3FBB" w:rsidRDefault="000F3FBB" w:rsidP="000F3FBB">
            <w:pPr>
              <w:cnfStyle w:val="000000100000" w:firstRow="0" w:lastRow="0" w:firstColumn="0" w:lastColumn="0" w:oddVBand="0" w:evenVBand="0" w:oddHBand="1" w:evenHBand="0" w:firstRowFirstColumn="0" w:firstRowLastColumn="0" w:lastRowFirstColumn="0" w:lastRowLastColumn="0"/>
              <w:rPr>
                <w:lang w:val="de-CH"/>
              </w:rPr>
            </w:pPr>
            <w:r w:rsidRPr="003E759C">
              <w:rPr>
                <w:lang w:val="en-GB"/>
              </w:rPr>
              <w:t xml:space="preserve">Create, Read, Update und Delete. </w:t>
            </w:r>
            <w:r>
              <w:rPr>
                <w:lang w:val="de-CH"/>
              </w:rPr>
              <w:t>Wird bei Web.APIs verwendet.</w:t>
            </w:r>
          </w:p>
        </w:tc>
      </w:tr>
      <w:tr w:rsidR="000F3FBB" w:rsidRPr="005D43E0" w14:paraId="4EC3FFCD" w14:textId="77777777" w:rsidTr="000F3FBB">
        <w:tc>
          <w:tcPr>
            <w:cnfStyle w:val="001000000000" w:firstRow="0" w:lastRow="0" w:firstColumn="1" w:lastColumn="0" w:oddVBand="0" w:evenVBand="0" w:oddHBand="0" w:evenHBand="0" w:firstRowFirstColumn="0" w:firstRowLastColumn="0" w:lastRowFirstColumn="0" w:lastRowLastColumn="0"/>
            <w:tcW w:w="4474" w:type="dxa"/>
          </w:tcPr>
          <w:p w14:paraId="07B0D0D2" w14:textId="77777777" w:rsidR="000F3FBB" w:rsidRDefault="000F3FBB" w:rsidP="000F3FBB">
            <w:pPr>
              <w:rPr>
                <w:lang w:val="de-CH"/>
              </w:rPr>
            </w:pPr>
          </w:p>
        </w:tc>
        <w:tc>
          <w:tcPr>
            <w:tcW w:w="4475" w:type="dxa"/>
          </w:tcPr>
          <w:p w14:paraId="2547CE59" w14:textId="77777777" w:rsidR="000F3FBB" w:rsidRDefault="000F3FBB" w:rsidP="000F3FBB">
            <w:pPr>
              <w:cnfStyle w:val="000000000000" w:firstRow="0" w:lastRow="0" w:firstColumn="0" w:lastColumn="0" w:oddVBand="0" w:evenVBand="0" w:oddHBand="0" w:evenHBand="0" w:firstRowFirstColumn="0" w:firstRowLastColumn="0" w:lastRowFirstColumn="0" w:lastRowLastColumn="0"/>
              <w:rPr>
                <w:lang w:val="de-CH"/>
              </w:rPr>
            </w:pPr>
          </w:p>
        </w:tc>
      </w:tr>
    </w:tbl>
    <w:p w14:paraId="6D1A0068" w14:textId="77777777" w:rsidR="000F3FBB" w:rsidRPr="000F3FBB" w:rsidRDefault="000F3FBB" w:rsidP="000F3FBB">
      <w:pPr>
        <w:rPr>
          <w:lang w:val="de-CH"/>
        </w:rPr>
      </w:pPr>
    </w:p>
    <w:p w14:paraId="7073960E" w14:textId="64261D1F" w:rsidR="00CF5CF3" w:rsidRPr="00B70D1D" w:rsidRDefault="00EC651D" w:rsidP="00802BF1">
      <w:pPr>
        <w:pStyle w:val="berschrift2"/>
        <w:numPr>
          <w:ilvl w:val="1"/>
          <w:numId w:val="2"/>
        </w:numPr>
        <w:tabs>
          <w:tab w:val="clear" w:pos="360"/>
        </w:tabs>
        <w:ind w:hanging="357"/>
        <w:rPr>
          <w:lang w:val="de-CH"/>
        </w:rPr>
      </w:pPr>
      <w:bookmarkStart w:id="44" w:name="_Toc528828794"/>
      <w:r w:rsidRPr="00B70D1D">
        <w:rPr>
          <w:lang w:val="de-CH"/>
        </w:rPr>
        <w:t>Programmcode</w:t>
      </w:r>
      <w:bookmarkStart w:id="45" w:name="_Toc162152016"/>
      <w:bookmarkStart w:id="46" w:name="_Toc257483866"/>
      <w:bookmarkStart w:id="47" w:name="_Toc255484255"/>
      <w:bookmarkStart w:id="48" w:name="_Toc239840286"/>
      <w:bookmarkStart w:id="49" w:name="_Toc170501892"/>
      <w:bookmarkStart w:id="50" w:name="_Toc254947123"/>
      <w:bookmarkStart w:id="51" w:name="_Toc171956894"/>
      <w:bookmarkStart w:id="52" w:name="_Toc170501648"/>
      <w:bookmarkStart w:id="53" w:name="_Toc169305393"/>
      <w:bookmarkStart w:id="54" w:name="_Toc169004416"/>
      <w:bookmarkStart w:id="55" w:name="_Toc169001179"/>
      <w:bookmarkStart w:id="56" w:name="_Toc251929032"/>
      <w:bookmarkStart w:id="57" w:name="sys_Cursor"/>
      <w:bookmarkEnd w:id="45"/>
      <w:bookmarkEnd w:id="46"/>
      <w:bookmarkEnd w:id="47"/>
      <w:bookmarkEnd w:id="48"/>
      <w:bookmarkEnd w:id="49"/>
      <w:bookmarkEnd w:id="50"/>
      <w:bookmarkEnd w:id="51"/>
      <w:bookmarkEnd w:id="52"/>
      <w:bookmarkEnd w:id="53"/>
      <w:bookmarkEnd w:id="54"/>
      <w:bookmarkEnd w:id="55"/>
      <w:bookmarkEnd w:id="56"/>
      <w:bookmarkEnd w:id="57"/>
      <w:bookmarkEnd w:id="44"/>
    </w:p>
    <w:sectPr w:rsidR="00CF5CF3" w:rsidRPr="00B70D1D"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533BD" w14:textId="77777777" w:rsidR="005D43E0" w:rsidRDefault="005D43E0">
      <w:r>
        <w:separator/>
      </w:r>
    </w:p>
  </w:endnote>
  <w:endnote w:type="continuationSeparator" w:id="0">
    <w:p w14:paraId="597D36D2" w14:textId="77777777" w:rsidR="005D43E0" w:rsidRDefault="005D4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CFA6" w14:textId="79E29499" w:rsidR="005D43E0" w:rsidRPr="00DA5A24" w:rsidRDefault="005D43E0" w:rsidP="00DA5A24">
    <w:pPr>
      <w:pStyle w:val="sysFooter2Line"/>
      <w:rPr>
        <w:lang w:val="de-CH"/>
      </w:rPr>
    </w:pPr>
  </w:p>
  <w:p w14:paraId="4B84F2B0" w14:textId="77777777" w:rsidR="005D43E0" w:rsidRPr="00DA5A24" w:rsidRDefault="005D43E0" w:rsidP="00DA5A24">
    <w:pPr>
      <w:pStyle w:val="sysFooter2L"/>
      <w:framePr w:wrap="around"/>
      <w:rPr>
        <w:lang w:val="de-CH"/>
      </w:rPr>
    </w:pPr>
    <w:r w:rsidRPr="000B1F32">
      <w:fldChar w:fldCharType="begin"/>
    </w:r>
    <w:r w:rsidRPr="00DA5A24">
      <w:rPr>
        <w:lang w:val="de-CH"/>
      </w:rPr>
      <w:instrText xml:space="preserve"> DOCPROPERTY "CompanyName" </w:instrText>
    </w:r>
    <w:r w:rsidRPr="000B1F32">
      <w:fldChar w:fldCharType="separate"/>
    </w:r>
    <w:r w:rsidRPr="00DA5A24">
      <w:rPr>
        <w:lang w:val="de-CH"/>
      </w:rPr>
      <w:t>Atos</w:t>
    </w:r>
    <w:r w:rsidRPr="000B1F32">
      <w:fldChar w:fldCharType="end"/>
    </w:r>
  </w:p>
  <w:p w14:paraId="465F2C8B" w14:textId="08C3F825" w:rsidR="005D43E0" w:rsidRPr="00DA5A24" w:rsidRDefault="005D43E0" w:rsidP="00DA5A24">
    <w:pPr>
      <w:pStyle w:val="sysFooter2C"/>
      <w:framePr w:wrap="around"/>
      <w:rPr>
        <w:lang w:val="de-CH"/>
      </w:rPr>
    </w:pPr>
    <w:r w:rsidRPr="000B1F32">
      <w:fldChar w:fldCharType="begin"/>
    </w:r>
    <w:r w:rsidRPr="00DA5A24">
      <w:rPr>
        <w:lang w:val="de-CH"/>
      </w:rPr>
      <w:instrText xml:space="preserve"> REF sys_Date </w:instrText>
    </w:r>
    <w:r w:rsidRPr="000B1F32">
      <w:fldChar w:fldCharType="separate"/>
    </w:r>
    <w:r>
      <w:rPr>
        <w:lang w:val="de-CH"/>
      </w:rPr>
      <w:t>9. November 2018</w:t>
    </w:r>
    <w:r w:rsidRPr="000B1F32">
      <w:fldChar w:fldCharType="end"/>
    </w:r>
  </w:p>
  <w:p w14:paraId="4C3CABD5" w14:textId="77777777" w:rsidR="005D43E0" w:rsidRPr="00DA5A24" w:rsidRDefault="005D43E0" w:rsidP="00DA5A24">
    <w:pPr>
      <w:pStyle w:val="sysFooter2R"/>
      <w:framePr w:wrap="around"/>
      <w:rPr>
        <w:lang w:val="de-CH"/>
      </w:rPr>
    </w:pPr>
    <w:r w:rsidRPr="000B1F32">
      <w:fldChar w:fldCharType="begin"/>
    </w:r>
    <w:r w:rsidRPr="00DA5A24">
      <w:rPr>
        <w:lang w:val="de-CH"/>
      </w:rPr>
      <w:instrText>PAGE</w:instrText>
    </w:r>
    <w:r w:rsidRPr="000B1F32">
      <w:fldChar w:fldCharType="separate"/>
    </w:r>
    <w:r w:rsidRPr="00DA5A24">
      <w:rPr>
        <w:lang w:val="de-CH"/>
      </w:rPr>
      <w:t>16</w:t>
    </w:r>
    <w:r w:rsidRPr="000B1F32">
      <w:fldChar w:fldCharType="end"/>
    </w:r>
    <w:r w:rsidRPr="00DA5A24">
      <w:rPr>
        <w:lang w:val="de-CH"/>
      </w:rPr>
      <w:t xml:space="preserve"> </w:t>
    </w:r>
    <w:r w:rsidRPr="000B1F32">
      <w:fldChar w:fldCharType="begin"/>
    </w:r>
    <w:r w:rsidRPr="00DA5A24">
      <w:rPr>
        <w:lang w:val="de-CH"/>
      </w:rPr>
      <w:instrText xml:space="preserve"> DOCPROPERTY "lblOf" </w:instrText>
    </w:r>
    <w:r w:rsidRPr="000B1F32">
      <w:fldChar w:fldCharType="separate"/>
    </w:r>
    <w:r w:rsidRPr="00DA5A24">
      <w:rPr>
        <w:lang w:val="de-CH"/>
      </w:rPr>
      <w:t>von</w:t>
    </w:r>
    <w:r w:rsidRPr="000B1F32">
      <w:fldChar w:fldCharType="end"/>
    </w:r>
    <w:r w:rsidRPr="00DA5A24">
      <w:rPr>
        <w:lang w:val="de-CH"/>
      </w:rPr>
      <w:t xml:space="preserve"> </w:t>
    </w:r>
    <w:r w:rsidRPr="000B1F32">
      <w:fldChar w:fldCharType="begin"/>
    </w:r>
    <w:r w:rsidRPr="00DA5A24">
      <w:rPr>
        <w:lang w:val="de-CH"/>
      </w:rPr>
      <w:instrText>NUMPAGES</w:instrText>
    </w:r>
    <w:r w:rsidRPr="000B1F32">
      <w:fldChar w:fldCharType="separate"/>
    </w:r>
    <w:r w:rsidRPr="00DA5A24">
      <w:rPr>
        <w:lang w:val="de-CH"/>
      </w:rPr>
      <w:t>23</w:t>
    </w:r>
    <w:r w:rsidRPr="000B1F32">
      <w:fldChar w:fldCharType="end"/>
    </w:r>
  </w:p>
  <w:p w14:paraId="10F122AE" w14:textId="77777777" w:rsidR="005D43E0" w:rsidRPr="00DA5A24" w:rsidRDefault="005D43E0">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7A20" w14:textId="77777777" w:rsidR="005D43E0" w:rsidRDefault="005D43E0">
      <w:r>
        <w:separator/>
      </w:r>
    </w:p>
  </w:footnote>
  <w:footnote w:type="continuationSeparator" w:id="0">
    <w:p w14:paraId="2AFD6429" w14:textId="77777777" w:rsidR="005D43E0" w:rsidRDefault="005D4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54629" w14:textId="77777777" w:rsidR="005D43E0" w:rsidRPr="000B1F32" w:rsidRDefault="005D43E0" w:rsidP="00DA5A24">
    <w:pPr>
      <w:pStyle w:val="sysHeaderLinebelow"/>
    </w:pPr>
    <w:r w:rsidRPr="000B1F32">
      <w:fldChar w:fldCharType="begin"/>
    </w:r>
    <w:r w:rsidRPr="000B1F32">
      <w:instrText xml:space="preserve"> DOCPROPERTY "Title" </w:instrText>
    </w:r>
    <w:r w:rsidRPr="000B1F32">
      <w:fldChar w:fldCharType="separate"/>
    </w:r>
    <w:r>
      <w:t>IPA Dokumentation</w:t>
    </w:r>
    <w:r w:rsidRPr="000B1F32">
      <w:fldChar w:fldCharType="end"/>
    </w:r>
  </w:p>
  <w:p w14:paraId="0D1183D1" w14:textId="77777777" w:rsidR="005D43E0" w:rsidRPr="000B1F32" w:rsidRDefault="005D43E0" w:rsidP="00DA5A24">
    <w:pPr>
      <w:pStyle w:val="sysWordMark"/>
      <w:framePr w:wrap="around"/>
    </w:pPr>
    <w:r w:rsidRPr="000B1F32">
      <w:fldChar w:fldCharType="begin"/>
    </w:r>
    <w:r w:rsidRPr="000B1F32">
      <w:instrText xml:space="preserve"> REF sys_WordMark </w:instrText>
    </w:r>
    <w:r w:rsidRPr="000B1F32">
      <w:fldChar w:fldCharType="separate"/>
    </w:r>
    <w:r w:rsidRPr="0039713A">
      <w:rPr>
        <w:noProof/>
        <w:lang w:val="nl-NL" w:eastAsia="nl-NL"/>
      </w:rPr>
      <w:drawing>
        <wp:inline distT="0" distB="0" distL="0" distR="0" wp14:anchorId="098223C5" wp14:editId="60A2E5DA">
          <wp:extent cx="1047750" cy="352425"/>
          <wp:effectExtent l="0" t="0" r="0" b="0"/>
          <wp:docPr id="26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0B1F32">
      <w:fldChar w:fldCharType="end"/>
    </w:r>
  </w:p>
  <w:p w14:paraId="73FA9235" w14:textId="77777777" w:rsidR="005D43E0" w:rsidRPr="00D43556" w:rsidRDefault="005D43E0" w:rsidP="00DA5A24">
    <w:pPr>
      <w:pStyle w:val="sysHeaders2L"/>
      <w:framePr w:wrap="around"/>
      <w:rPr>
        <w:lang w:val="de-CH"/>
      </w:rPr>
    </w:pPr>
    <w:r w:rsidRPr="000B1F32">
      <w:rPr>
        <w:rStyle w:val="sysHeaderLable"/>
      </w:rPr>
      <w:fldChar w:fldCharType="begin"/>
    </w:r>
    <w:r w:rsidRPr="00D43556">
      <w:rPr>
        <w:rStyle w:val="sysHeaderLable"/>
        <w:lang w:val="de-CH"/>
      </w:rPr>
      <w:instrText xml:space="preserve"> DOCPROPERTY "lblVersion" \* Lower </w:instrText>
    </w:r>
    <w:r w:rsidRPr="000B1F32">
      <w:rPr>
        <w:rStyle w:val="sysHeaderLable"/>
      </w:rPr>
      <w:fldChar w:fldCharType="separate"/>
    </w:r>
    <w:r>
      <w:rPr>
        <w:rStyle w:val="sysHeaderLable"/>
        <w:lang w:val="de-CH"/>
      </w:rPr>
      <w:t>version</w:t>
    </w:r>
    <w:r w:rsidRPr="000B1F32">
      <w:rPr>
        <w:rStyle w:val="sysHeaderLable"/>
      </w:rPr>
      <w:fldChar w:fldCharType="end"/>
    </w:r>
    <w:r w:rsidRPr="00D43556">
      <w:rPr>
        <w:rStyle w:val="sysHeaderLable"/>
        <w:lang w:val="de-CH"/>
      </w:rPr>
      <w:t>:</w:t>
    </w:r>
    <w:r w:rsidRPr="00D43556">
      <w:rPr>
        <w:lang w:val="de-CH"/>
      </w:rPr>
      <w:t xml:space="preserve"> </w:t>
    </w:r>
    <w:r w:rsidRPr="000B1F32">
      <w:fldChar w:fldCharType="begin"/>
    </w:r>
    <w:r w:rsidRPr="00D43556">
      <w:rPr>
        <w:lang w:val="de-CH"/>
      </w:rPr>
      <w:instrText xml:space="preserve"> DOCPROPERTY "Version" </w:instrText>
    </w:r>
    <w:r w:rsidRPr="000B1F32">
      <w:fldChar w:fldCharType="separate"/>
    </w:r>
    <w:r>
      <w:rPr>
        <w:lang w:val="de-CH"/>
      </w:rPr>
      <w:t>1.0</w:t>
    </w:r>
    <w:r w:rsidRPr="000B1F32">
      <w:fldChar w:fldCharType="end"/>
    </w:r>
  </w:p>
  <w:p w14:paraId="6EC7FEAD" w14:textId="4395E94B" w:rsidR="005D43E0" w:rsidRPr="00D43556" w:rsidRDefault="005D43E0" w:rsidP="00DA5A24">
    <w:pPr>
      <w:pStyle w:val="sysHeaders2C"/>
      <w:framePr w:wrap="around"/>
      <w:rPr>
        <w:lang w:val="de-CH"/>
      </w:rPr>
    </w:pPr>
    <w:r w:rsidRPr="000B1F32">
      <w:fldChar w:fldCharType="begin"/>
    </w:r>
    <w:r w:rsidRPr="00D43556">
      <w:rPr>
        <w:lang w:val="de-CH"/>
      </w:rPr>
      <w:instrText xml:space="preserve"> DOCPROPERTY"Classification" </w:instrText>
    </w:r>
    <w:r w:rsidRPr="000B1F32">
      <w:fldChar w:fldCharType="separate"/>
    </w:r>
    <w:r>
      <w:rPr>
        <w:lang w:val="de-CH"/>
      </w:rPr>
      <w:t>Vertraulich</w:t>
    </w:r>
    <w:r w:rsidRPr="000B1F32">
      <w:fldChar w:fldCharType="end"/>
    </w:r>
  </w:p>
  <w:p w14:paraId="43D6FC07" w14:textId="77777777" w:rsidR="005D43E0" w:rsidRDefault="005D43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6D512B9A" w:rsidR="005D43E0" w:rsidRPr="00EA0CC7" w:rsidRDefault="005D43E0" w:rsidP="00DA5336">
    <w:pPr>
      <w:pStyle w:val="sysHeaderLinebelow"/>
    </w:pPr>
    <w:r>
      <w:t>Probe IPA</w:t>
    </w:r>
  </w:p>
  <w:p w14:paraId="6BC47833" w14:textId="77777777" w:rsidR="005D43E0" w:rsidRPr="00EA0CC7" w:rsidRDefault="005D43E0"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18"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5D43E0" w:rsidRPr="00CD648B" w:rsidRDefault="005D43E0"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5D43E0" w:rsidRPr="00CD648B" w:rsidRDefault="005D43E0"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927BB9">
      <w:rPr>
        <w:lang w:val="de-CH"/>
      </w:rPr>
      <w:t>Vertraulich</w:t>
    </w:r>
    <w:r w:rsidRPr="00EA0CC7">
      <w:fldChar w:fldCharType="end"/>
    </w:r>
  </w:p>
  <w:p w14:paraId="2ED1A15C" w14:textId="5E02AB21" w:rsidR="005D43E0" w:rsidRPr="00CD648B" w:rsidRDefault="005D43E0" w:rsidP="00DA5A24">
    <w:pPr>
      <w:pStyle w:val="sysHeaders2R"/>
      <w:framePr w:wrap="around"/>
      <w:jc w:val="left"/>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Aufzhlungszeichen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berschrift1"/>
      <w:lvlText w:val="%1"/>
      <w:lvlJc w:val="right"/>
      <w:pPr>
        <w:tabs>
          <w:tab w:val="num" w:pos="0"/>
        </w:tabs>
        <w:ind w:left="0" w:firstLine="0"/>
      </w:pPr>
    </w:lvl>
    <w:lvl w:ilvl="1">
      <w:start w:val="1"/>
      <w:numFmt w:val="decimal"/>
      <w:pStyle w:val="berschrift2"/>
      <w:lvlText w:val="%1.%2"/>
      <w:lvlJc w:val="right"/>
      <w:pPr>
        <w:tabs>
          <w:tab w:val="num" w:pos="360"/>
        </w:tabs>
        <w:ind w:left="0" w:firstLine="0"/>
      </w:pPr>
    </w:lvl>
    <w:lvl w:ilvl="2">
      <w:start w:val="1"/>
      <w:numFmt w:val="decimal"/>
      <w:pStyle w:val="berschrift3"/>
      <w:lvlText w:val="%1.%2.%3"/>
      <w:lvlJc w:val="right"/>
      <w:pPr>
        <w:tabs>
          <w:tab w:val="num" w:pos="360"/>
        </w:tabs>
        <w:ind w:left="0" w:firstLine="0"/>
      </w:pPr>
    </w:lvl>
    <w:lvl w:ilvl="3">
      <w:start w:val="1"/>
      <w:numFmt w:val="decimal"/>
      <w:pStyle w:val="berschrift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B4710B"/>
    <w:multiLevelType w:val="hybridMultilevel"/>
    <w:tmpl w:val="2266ED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6630AB"/>
    <w:multiLevelType w:val="hybridMultilevel"/>
    <w:tmpl w:val="A3F464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7B4EEB"/>
    <w:multiLevelType w:val="hybridMultilevel"/>
    <w:tmpl w:val="C1347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6978F4"/>
    <w:multiLevelType w:val="hybridMultilevel"/>
    <w:tmpl w:val="DED05B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62F3A4F"/>
    <w:multiLevelType w:val="hybridMultilevel"/>
    <w:tmpl w:val="22DA8778"/>
    <w:lvl w:ilvl="0" w:tplc="9FD06304">
      <w:start w:val="1"/>
      <w:numFmt w:val="bullet"/>
      <w:lvlRestart w:val="0"/>
      <w:pStyle w:val="Aufzhlungszeichen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58614854"/>
    <w:multiLevelType w:val="hybridMultilevel"/>
    <w:tmpl w:val="ED8497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2"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3"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8"/>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9"/>
  </w:num>
  <w:num w:numId="16">
    <w:abstractNumId w:val="34"/>
  </w:num>
  <w:num w:numId="17">
    <w:abstractNumId w:val="29"/>
  </w:num>
  <w:num w:numId="18">
    <w:abstractNumId w:val="19"/>
  </w:num>
  <w:num w:numId="19">
    <w:abstractNumId w:val="34"/>
  </w:num>
  <w:num w:numId="20">
    <w:abstractNumId w:val="29"/>
  </w:num>
  <w:num w:numId="21">
    <w:abstractNumId w:val="19"/>
  </w:num>
  <w:num w:numId="22">
    <w:abstractNumId w:val="29"/>
  </w:num>
  <w:num w:numId="23">
    <w:abstractNumId w:val="23"/>
  </w:num>
  <w:num w:numId="24">
    <w:abstractNumId w:val="31"/>
  </w:num>
  <w:num w:numId="25">
    <w:abstractNumId w:val="22"/>
  </w:num>
  <w:num w:numId="26">
    <w:abstractNumId w:val="12"/>
  </w:num>
  <w:num w:numId="27">
    <w:abstractNumId w:val="27"/>
  </w:num>
  <w:num w:numId="28">
    <w:abstractNumId w:val="32"/>
  </w:num>
  <w:num w:numId="29">
    <w:abstractNumId w:val="16"/>
  </w:num>
  <w:num w:numId="30">
    <w:abstractNumId w:val="26"/>
  </w:num>
  <w:num w:numId="31">
    <w:abstractNumId w:val="17"/>
  </w:num>
  <w:num w:numId="32">
    <w:abstractNumId w:val="36"/>
  </w:num>
  <w:num w:numId="33">
    <w:abstractNumId w:val="35"/>
  </w:num>
  <w:num w:numId="34">
    <w:abstractNumId w:val="10"/>
  </w:num>
  <w:num w:numId="35">
    <w:abstractNumId w:val="14"/>
  </w:num>
  <w:num w:numId="36">
    <w:abstractNumId w:val="25"/>
  </w:num>
  <w:num w:numId="37">
    <w:abstractNumId w:val="20"/>
  </w:num>
  <w:num w:numId="38">
    <w:abstractNumId w:val="15"/>
  </w:num>
  <w:num w:numId="39">
    <w:abstractNumId w:val="33"/>
  </w:num>
  <w:num w:numId="40">
    <w:abstractNumId w:val="24"/>
  </w:num>
  <w:num w:numId="41">
    <w:abstractNumId w:val="37"/>
  </w:num>
  <w:num w:numId="42">
    <w:abstractNumId w:val="30"/>
  </w:num>
  <w:num w:numId="43">
    <w:abstractNumId w:val="21"/>
  </w:num>
  <w:num w:numId="44">
    <w:abstractNumId w:val="13"/>
  </w:num>
  <w:num w:numId="45">
    <w:abstractNumId w:val="11"/>
  </w:num>
  <w:num w:numId="46">
    <w:abstractNumId w:val="28"/>
  </w:num>
  <w:num w:numId="4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activeWritingStyle w:appName="MSWord" w:lang="de-CH" w:vendorID="64" w:dllVersion="0" w:nlCheck="1" w:checkStyle="0"/>
  <w:activeWritingStyle w:appName="MSWord" w:lang="fr-CH"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8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594C"/>
    <w:rsid w:val="00046AB5"/>
    <w:rsid w:val="00055B22"/>
    <w:rsid w:val="00060A6E"/>
    <w:rsid w:val="00062E8B"/>
    <w:rsid w:val="000657D3"/>
    <w:rsid w:val="00067176"/>
    <w:rsid w:val="00075683"/>
    <w:rsid w:val="000826A0"/>
    <w:rsid w:val="000872B9"/>
    <w:rsid w:val="00091EB8"/>
    <w:rsid w:val="0009208D"/>
    <w:rsid w:val="00092771"/>
    <w:rsid w:val="000938D1"/>
    <w:rsid w:val="000A1A7E"/>
    <w:rsid w:val="000A2D48"/>
    <w:rsid w:val="000A533A"/>
    <w:rsid w:val="000B51D4"/>
    <w:rsid w:val="000B60AB"/>
    <w:rsid w:val="000B7AB6"/>
    <w:rsid w:val="000C3E22"/>
    <w:rsid w:val="000C5009"/>
    <w:rsid w:val="000C6258"/>
    <w:rsid w:val="000D0045"/>
    <w:rsid w:val="000D5888"/>
    <w:rsid w:val="000E024F"/>
    <w:rsid w:val="000E66D9"/>
    <w:rsid w:val="000F3FBB"/>
    <w:rsid w:val="000F7A71"/>
    <w:rsid w:val="000F7B15"/>
    <w:rsid w:val="00116464"/>
    <w:rsid w:val="0011799A"/>
    <w:rsid w:val="00130044"/>
    <w:rsid w:val="00136D4C"/>
    <w:rsid w:val="00136E2A"/>
    <w:rsid w:val="0014244D"/>
    <w:rsid w:val="0014353A"/>
    <w:rsid w:val="001503F8"/>
    <w:rsid w:val="001506D7"/>
    <w:rsid w:val="0015766A"/>
    <w:rsid w:val="0016404E"/>
    <w:rsid w:val="001658EA"/>
    <w:rsid w:val="00170815"/>
    <w:rsid w:val="001736BB"/>
    <w:rsid w:val="001754DB"/>
    <w:rsid w:val="00183356"/>
    <w:rsid w:val="00187580"/>
    <w:rsid w:val="001903FC"/>
    <w:rsid w:val="001979C2"/>
    <w:rsid w:val="001B14E9"/>
    <w:rsid w:val="001B7970"/>
    <w:rsid w:val="001C2DD7"/>
    <w:rsid w:val="001C721A"/>
    <w:rsid w:val="001D21B3"/>
    <w:rsid w:val="001E003F"/>
    <w:rsid w:val="001E008A"/>
    <w:rsid w:val="001E02AE"/>
    <w:rsid w:val="001F1A41"/>
    <w:rsid w:val="0021578F"/>
    <w:rsid w:val="00220849"/>
    <w:rsid w:val="002213F9"/>
    <w:rsid w:val="002218A9"/>
    <w:rsid w:val="0022421F"/>
    <w:rsid w:val="002338C7"/>
    <w:rsid w:val="00233A59"/>
    <w:rsid w:val="0023485A"/>
    <w:rsid w:val="00240C65"/>
    <w:rsid w:val="002426C0"/>
    <w:rsid w:val="002438C2"/>
    <w:rsid w:val="0024784C"/>
    <w:rsid w:val="00256124"/>
    <w:rsid w:val="002577C7"/>
    <w:rsid w:val="002644FC"/>
    <w:rsid w:val="00282627"/>
    <w:rsid w:val="00284B3C"/>
    <w:rsid w:val="0028748B"/>
    <w:rsid w:val="00291291"/>
    <w:rsid w:val="0029271E"/>
    <w:rsid w:val="00293A26"/>
    <w:rsid w:val="00295BFC"/>
    <w:rsid w:val="00296BE1"/>
    <w:rsid w:val="002A709E"/>
    <w:rsid w:val="002B2481"/>
    <w:rsid w:val="002C253C"/>
    <w:rsid w:val="002C2779"/>
    <w:rsid w:val="002D1C29"/>
    <w:rsid w:val="002D65BF"/>
    <w:rsid w:val="002E384C"/>
    <w:rsid w:val="002E5A60"/>
    <w:rsid w:val="002F6E80"/>
    <w:rsid w:val="003008D7"/>
    <w:rsid w:val="00306F69"/>
    <w:rsid w:val="003138DD"/>
    <w:rsid w:val="0031479C"/>
    <w:rsid w:val="0032272F"/>
    <w:rsid w:val="00325C6E"/>
    <w:rsid w:val="00330908"/>
    <w:rsid w:val="00340395"/>
    <w:rsid w:val="00345EF4"/>
    <w:rsid w:val="00350B38"/>
    <w:rsid w:val="00354927"/>
    <w:rsid w:val="00360308"/>
    <w:rsid w:val="0036677A"/>
    <w:rsid w:val="00376CE2"/>
    <w:rsid w:val="003771AD"/>
    <w:rsid w:val="00382839"/>
    <w:rsid w:val="00382D4E"/>
    <w:rsid w:val="00385DA0"/>
    <w:rsid w:val="00391991"/>
    <w:rsid w:val="003979CB"/>
    <w:rsid w:val="003A35FF"/>
    <w:rsid w:val="003A3A2D"/>
    <w:rsid w:val="003A3DA2"/>
    <w:rsid w:val="003A52B0"/>
    <w:rsid w:val="003A54AB"/>
    <w:rsid w:val="003B2D29"/>
    <w:rsid w:val="003B7ACB"/>
    <w:rsid w:val="003C437E"/>
    <w:rsid w:val="003C6A8D"/>
    <w:rsid w:val="003D013D"/>
    <w:rsid w:val="003E0293"/>
    <w:rsid w:val="003E0AD6"/>
    <w:rsid w:val="003E238E"/>
    <w:rsid w:val="003E3622"/>
    <w:rsid w:val="003E759C"/>
    <w:rsid w:val="003F0F14"/>
    <w:rsid w:val="003F21F7"/>
    <w:rsid w:val="00403B7F"/>
    <w:rsid w:val="00403FE1"/>
    <w:rsid w:val="00407028"/>
    <w:rsid w:val="0040759D"/>
    <w:rsid w:val="004076E8"/>
    <w:rsid w:val="0041155F"/>
    <w:rsid w:val="004238C9"/>
    <w:rsid w:val="004353C1"/>
    <w:rsid w:val="004556E2"/>
    <w:rsid w:val="00483465"/>
    <w:rsid w:val="00485F5A"/>
    <w:rsid w:val="00492CAA"/>
    <w:rsid w:val="004A1411"/>
    <w:rsid w:val="004A5CFF"/>
    <w:rsid w:val="004A64C9"/>
    <w:rsid w:val="004B4F12"/>
    <w:rsid w:val="004C02CC"/>
    <w:rsid w:val="004C0660"/>
    <w:rsid w:val="004C095E"/>
    <w:rsid w:val="004C7BAF"/>
    <w:rsid w:val="004D073A"/>
    <w:rsid w:val="004D15DA"/>
    <w:rsid w:val="004D305D"/>
    <w:rsid w:val="004D31A2"/>
    <w:rsid w:val="004D31A6"/>
    <w:rsid w:val="004D51A9"/>
    <w:rsid w:val="004E0833"/>
    <w:rsid w:val="004E1095"/>
    <w:rsid w:val="004E37BA"/>
    <w:rsid w:val="004E7373"/>
    <w:rsid w:val="004F75EF"/>
    <w:rsid w:val="00504A7B"/>
    <w:rsid w:val="00524AAA"/>
    <w:rsid w:val="005357FF"/>
    <w:rsid w:val="00536FE8"/>
    <w:rsid w:val="0053716E"/>
    <w:rsid w:val="00542B14"/>
    <w:rsid w:val="00547358"/>
    <w:rsid w:val="00547AA7"/>
    <w:rsid w:val="0055408D"/>
    <w:rsid w:val="0055442B"/>
    <w:rsid w:val="005600A0"/>
    <w:rsid w:val="005604EE"/>
    <w:rsid w:val="00564DC3"/>
    <w:rsid w:val="00566758"/>
    <w:rsid w:val="0057027C"/>
    <w:rsid w:val="00572E3B"/>
    <w:rsid w:val="00584EAE"/>
    <w:rsid w:val="00585C04"/>
    <w:rsid w:val="0058662D"/>
    <w:rsid w:val="00596600"/>
    <w:rsid w:val="005A4552"/>
    <w:rsid w:val="005A7565"/>
    <w:rsid w:val="005B0C26"/>
    <w:rsid w:val="005B2667"/>
    <w:rsid w:val="005C1C5A"/>
    <w:rsid w:val="005D408A"/>
    <w:rsid w:val="005D43E0"/>
    <w:rsid w:val="005D764B"/>
    <w:rsid w:val="005D79A6"/>
    <w:rsid w:val="005E02B9"/>
    <w:rsid w:val="005E087B"/>
    <w:rsid w:val="005E1153"/>
    <w:rsid w:val="005E13CF"/>
    <w:rsid w:val="005E3882"/>
    <w:rsid w:val="005E56DB"/>
    <w:rsid w:val="005E7C63"/>
    <w:rsid w:val="005F2338"/>
    <w:rsid w:val="005F5B80"/>
    <w:rsid w:val="005F7AD9"/>
    <w:rsid w:val="006026F0"/>
    <w:rsid w:val="00604D31"/>
    <w:rsid w:val="00605BF0"/>
    <w:rsid w:val="006069A6"/>
    <w:rsid w:val="00606BAA"/>
    <w:rsid w:val="006107FE"/>
    <w:rsid w:val="006200CD"/>
    <w:rsid w:val="0062021A"/>
    <w:rsid w:val="00630428"/>
    <w:rsid w:val="00641CBC"/>
    <w:rsid w:val="00642D99"/>
    <w:rsid w:val="006443F2"/>
    <w:rsid w:val="0066069B"/>
    <w:rsid w:val="00667717"/>
    <w:rsid w:val="00670D97"/>
    <w:rsid w:val="006722C6"/>
    <w:rsid w:val="00686D10"/>
    <w:rsid w:val="00693BAA"/>
    <w:rsid w:val="006A0D5C"/>
    <w:rsid w:val="006A3F32"/>
    <w:rsid w:val="006A614E"/>
    <w:rsid w:val="006B4E48"/>
    <w:rsid w:val="006C0228"/>
    <w:rsid w:val="006C74FC"/>
    <w:rsid w:val="006D1D9C"/>
    <w:rsid w:val="006D25B9"/>
    <w:rsid w:val="006F39CE"/>
    <w:rsid w:val="006F5C43"/>
    <w:rsid w:val="006F63E5"/>
    <w:rsid w:val="007040A5"/>
    <w:rsid w:val="00710191"/>
    <w:rsid w:val="007316D6"/>
    <w:rsid w:val="00734E8C"/>
    <w:rsid w:val="0073704C"/>
    <w:rsid w:val="0074114D"/>
    <w:rsid w:val="0074335D"/>
    <w:rsid w:val="00753913"/>
    <w:rsid w:val="00756FC2"/>
    <w:rsid w:val="00760CE1"/>
    <w:rsid w:val="00766FAC"/>
    <w:rsid w:val="007750BC"/>
    <w:rsid w:val="00776B14"/>
    <w:rsid w:val="00780636"/>
    <w:rsid w:val="007A37E8"/>
    <w:rsid w:val="007A4075"/>
    <w:rsid w:val="007B038C"/>
    <w:rsid w:val="007C2589"/>
    <w:rsid w:val="007C540B"/>
    <w:rsid w:val="007D072C"/>
    <w:rsid w:val="007D2684"/>
    <w:rsid w:val="007D2F52"/>
    <w:rsid w:val="007F2296"/>
    <w:rsid w:val="007F470F"/>
    <w:rsid w:val="0080190D"/>
    <w:rsid w:val="00801B46"/>
    <w:rsid w:val="00802BF1"/>
    <w:rsid w:val="00804B30"/>
    <w:rsid w:val="00811EE8"/>
    <w:rsid w:val="008136A2"/>
    <w:rsid w:val="008145D2"/>
    <w:rsid w:val="00814851"/>
    <w:rsid w:val="00822AB0"/>
    <w:rsid w:val="00822AC8"/>
    <w:rsid w:val="00824AF9"/>
    <w:rsid w:val="00824F88"/>
    <w:rsid w:val="00834D0D"/>
    <w:rsid w:val="008414FF"/>
    <w:rsid w:val="00847C6E"/>
    <w:rsid w:val="00854A24"/>
    <w:rsid w:val="00860389"/>
    <w:rsid w:val="00861AED"/>
    <w:rsid w:val="0087107F"/>
    <w:rsid w:val="00874AC7"/>
    <w:rsid w:val="0088550B"/>
    <w:rsid w:val="008870A6"/>
    <w:rsid w:val="00887DCE"/>
    <w:rsid w:val="008976B0"/>
    <w:rsid w:val="008B174D"/>
    <w:rsid w:val="008B40CC"/>
    <w:rsid w:val="008B4265"/>
    <w:rsid w:val="008C6F6B"/>
    <w:rsid w:val="008D11C0"/>
    <w:rsid w:val="008D1A2E"/>
    <w:rsid w:val="008D2699"/>
    <w:rsid w:val="008D5EC4"/>
    <w:rsid w:val="008D71B9"/>
    <w:rsid w:val="008E3400"/>
    <w:rsid w:val="008E501A"/>
    <w:rsid w:val="008F2EF7"/>
    <w:rsid w:val="008F5BD9"/>
    <w:rsid w:val="008F6D7F"/>
    <w:rsid w:val="008F77C2"/>
    <w:rsid w:val="009103C4"/>
    <w:rsid w:val="009158E8"/>
    <w:rsid w:val="00915C0E"/>
    <w:rsid w:val="0091630D"/>
    <w:rsid w:val="00921C4B"/>
    <w:rsid w:val="0092524E"/>
    <w:rsid w:val="00926E81"/>
    <w:rsid w:val="00927A7E"/>
    <w:rsid w:val="00927BB9"/>
    <w:rsid w:val="0093764A"/>
    <w:rsid w:val="00937EA9"/>
    <w:rsid w:val="009471AA"/>
    <w:rsid w:val="009518CF"/>
    <w:rsid w:val="0095673B"/>
    <w:rsid w:val="00960E3D"/>
    <w:rsid w:val="0096359E"/>
    <w:rsid w:val="0096490E"/>
    <w:rsid w:val="0098056D"/>
    <w:rsid w:val="00980817"/>
    <w:rsid w:val="0098295C"/>
    <w:rsid w:val="00984237"/>
    <w:rsid w:val="009854A2"/>
    <w:rsid w:val="00993BE8"/>
    <w:rsid w:val="00995E33"/>
    <w:rsid w:val="00996043"/>
    <w:rsid w:val="009963B6"/>
    <w:rsid w:val="009A5305"/>
    <w:rsid w:val="009A564B"/>
    <w:rsid w:val="009A6CE2"/>
    <w:rsid w:val="009A7C0D"/>
    <w:rsid w:val="009B7FF4"/>
    <w:rsid w:val="009C3093"/>
    <w:rsid w:val="009D0E2C"/>
    <w:rsid w:val="009E197E"/>
    <w:rsid w:val="009E2ADC"/>
    <w:rsid w:val="009E431A"/>
    <w:rsid w:val="009E6E44"/>
    <w:rsid w:val="009E7095"/>
    <w:rsid w:val="009F2A6B"/>
    <w:rsid w:val="009F333E"/>
    <w:rsid w:val="009F3CCE"/>
    <w:rsid w:val="009F5F94"/>
    <w:rsid w:val="00A07E85"/>
    <w:rsid w:val="00A14298"/>
    <w:rsid w:val="00A1666F"/>
    <w:rsid w:val="00A2652A"/>
    <w:rsid w:val="00A309C3"/>
    <w:rsid w:val="00A51611"/>
    <w:rsid w:val="00A6378B"/>
    <w:rsid w:val="00A75662"/>
    <w:rsid w:val="00A918BA"/>
    <w:rsid w:val="00AA05C8"/>
    <w:rsid w:val="00AA4FEE"/>
    <w:rsid w:val="00AC2127"/>
    <w:rsid w:val="00AC21A2"/>
    <w:rsid w:val="00AD6752"/>
    <w:rsid w:val="00AD7F53"/>
    <w:rsid w:val="00AE0117"/>
    <w:rsid w:val="00AE2277"/>
    <w:rsid w:val="00AE2704"/>
    <w:rsid w:val="00AF0137"/>
    <w:rsid w:val="00AF41A2"/>
    <w:rsid w:val="00B14A33"/>
    <w:rsid w:val="00B14DC5"/>
    <w:rsid w:val="00B17775"/>
    <w:rsid w:val="00B20FE5"/>
    <w:rsid w:val="00B25A91"/>
    <w:rsid w:val="00B26C9A"/>
    <w:rsid w:val="00B2762D"/>
    <w:rsid w:val="00B55A87"/>
    <w:rsid w:val="00B576A0"/>
    <w:rsid w:val="00B63794"/>
    <w:rsid w:val="00B70D1D"/>
    <w:rsid w:val="00B7598C"/>
    <w:rsid w:val="00B762E0"/>
    <w:rsid w:val="00B81B98"/>
    <w:rsid w:val="00B853E7"/>
    <w:rsid w:val="00B93B5A"/>
    <w:rsid w:val="00B9429E"/>
    <w:rsid w:val="00B96015"/>
    <w:rsid w:val="00BA0B25"/>
    <w:rsid w:val="00BA1199"/>
    <w:rsid w:val="00BA50DA"/>
    <w:rsid w:val="00BA601B"/>
    <w:rsid w:val="00BB5116"/>
    <w:rsid w:val="00BB598F"/>
    <w:rsid w:val="00BB66EE"/>
    <w:rsid w:val="00BC093F"/>
    <w:rsid w:val="00BC1538"/>
    <w:rsid w:val="00BC63B4"/>
    <w:rsid w:val="00BC74D0"/>
    <w:rsid w:val="00BE19CD"/>
    <w:rsid w:val="00BE2FE3"/>
    <w:rsid w:val="00BE7C1B"/>
    <w:rsid w:val="00BF37FD"/>
    <w:rsid w:val="00BF422E"/>
    <w:rsid w:val="00C01FF9"/>
    <w:rsid w:val="00C059AD"/>
    <w:rsid w:val="00C137A3"/>
    <w:rsid w:val="00C23828"/>
    <w:rsid w:val="00C2426E"/>
    <w:rsid w:val="00C247B5"/>
    <w:rsid w:val="00C43A2F"/>
    <w:rsid w:val="00C43FD7"/>
    <w:rsid w:val="00C45FA3"/>
    <w:rsid w:val="00C465C4"/>
    <w:rsid w:val="00C46923"/>
    <w:rsid w:val="00C55CDE"/>
    <w:rsid w:val="00C572B5"/>
    <w:rsid w:val="00C57C03"/>
    <w:rsid w:val="00C60271"/>
    <w:rsid w:val="00C6352C"/>
    <w:rsid w:val="00C66E40"/>
    <w:rsid w:val="00C74C69"/>
    <w:rsid w:val="00C842B0"/>
    <w:rsid w:val="00C84BA3"/>
    <w:rsid w:val="00C94EC9"/>
    <w:rsid w:val="00CB2978"/>
    <w:rsid w:val="00CC0349"/>
    <w:rsid w:val="00CC0C39"/>
    <w:rsid w:val="00CC6B3E"/>
    <w:rsid w:val="00CD31B2"/>
    <w:rsid w:val="00CD41A1"/>
    <w:rsid w:val="00CD50DA"/>
    <w:rsid w:val="00CD5CA0"/>
    <w:rsid w:val="00CD648B"/>
    <w:rsid w:val="00CE67BC"/>
    <w:rsid w:val="00CE7F99"/>
    <w:rsid w:val="00CF0B8A"/>
    <w:rsid w:val="00CF5CF3"/>
    <w:rsid w:val="00D10098"/>
    <w:rsid w:val="00D15BE8"/>
    <w:rsid w:val="00D167A3"/>
    <w:rsid w:val="00D20B7A"/>
    <w:rsid w:val="00D22608"/>
    <w:rsid w:val="00D230B7"/>
    <w:rsid w:val="00D2745A"/>
    <w:rsid w:val="00D36B75"/>
    <w:rsid w:val="00D45987"/>
    <w:rsid w:val="00D535DF"/>
    <w:rsid w:val="00D537A2"/>
    <w:rsid w:val="00D56067"/>
    <w:rsid w:val="00D57863"/>
    <w:rsid w:val="00D65DC2"/>
    <w:rsid w:val="00D67159"/>
    <w:rsid w:val="00D6788F"/>
    <w:rsid w:val="00D71817"/>
    <w:rsid w:val="00D7461F"/>
    <w:rsid w:val="00D74831"/>
    <w:rsid w:val="00D754B7"/>
    <w:rsid w:val="00D83D21"/>
    <w:rsid w:val="00D91F76"/>
    <w:rsid w:val="00D92ABF"/>
    <w:rsid w:val="00D92EF3"/>
    <w:rsid w:val="00D93404"/>
    <w:rsid w:val="00D937EC"/>
    <w:rsid w:val="00D95D04"/>
    <w:rsid w:val="00DA3329"/>
    <w:rsid w:val="00DA5336"/>
    <w:rsid w:val="00DA5A24"/>
    <w:rsid w:val="00DB02A5"/>
    <w:rsid w:val="00DB0CCA"/>
    <w:rsid w:val="00DB2E30"/>
    <w:rsid w:val="00DC5687"/>
    <w:rsid w:val="00DC6FC5"/>
    <w:rsid w:val="00DD24FF"/>
    <w:rsid w:val="00DD5850"/>
    <w:rsid w:val="00DD7495"/>
    <w:rsid w:val="00DD7EB9"/>
    <w:rsid w:val="00DE0E03"/>
    <w:rsid w:val="00DE4589"/>
    <w:rsid w:val="00DF6C7F"/>
    <w:rsid w:val="00E00071"/>
    <w:rsid w:val="00E01B42"/>
    <w:rsid w:val="00E01B68"/>
    <w:rsid w:val="00E030A3"/>
    <w:rsid w:val="00E0361A"/>
    <w:rsid w:val="00E06FE6"/>
    <w:rsid w:val="00E144B0"/>
    <w:rsid w:val="00E14E4C"/>
    <w:rsid w:val="00E248B6"/>
    <w:rsid w:val="00E32BB5"/>
    <w:rsid w:val="00E36E53"/>
    <w:rsid w:val="00E51ECD"/>
    <w:rsid w:val="00E6013A"/>
    <w:rsid w:val="00E70022"/>
    <w:rsid w:val="00E70937"/>
    <w:rsid w:val="00E7217C"/>
    <w:rsid w:val="00E81A9F"/>
    <w:rsid w:val="00E844E2"/>
    <w:rsid w:val="00E861F8"/>
    <w:rsid w:val="00E90B8D"/>
    <w:rsid w:val="00E918CC"/>
    <w:rsid w:val="00E93401"/>
    <w:rsid w:val="00E97769"/>
    <w:rsid w:val="00EA0CC7"/>
    <w:rsid w:val="00EB0AAD"/>
    <w:rsid w:val="00EB2826"/>
    <w:rsid w:val="00EB44C9"/>
    <w:rsid w:val="00EB4CDB"/>
    <w:rsid w:val="00EB60B7"/>
    <w:rsid w:val="00EC0283"/>
    <w:rsid w:val="00EC651D"/>
    <w:rsid w:val="00EE001B"/>
    <w:rsid w:val="00EE06D0"/>
    <w:rsid w:val="00EE1B5E"/>
    <w:rsid w:val="00EF252E"/>
    <w:rsid w:val="00EF6547"/>
    <w:rsid w:val="00F036ED"/>
    <w:rsid w:val="00F03DAA"/>
    <w:rsid w:val="00F1198D"/>
    <w:rsid w:val="00F21AE4"/>
    <w:rsid w:val="00F311DF"/>
    <w:rsid w:val="00F42284"/>
    <w:rsid w:val="00F44FD4"/>
    <w:rsid w:val="00F47643"/>
    <w:rsid w:val="00F53400"/>
    <w:rsid w:val="00F5404D"/>
    <w:rsid w:val="00F57B71"/>
    <w:rsid w:val="00F61D90"/>
    <w:rsid w:val="00F6613B"/>
    <w:rsid w:val="00F67783"/>
    <w:rsid w:val="00F67EB3"/>
    <w:rsid w:val="00F70454"/>
    <w:rsid w:val="00F73F84"/>
    <w:rsid w:val="00F74284"/>
    <w:rsid w:val="00F75530"/>
    <w:rsid w:val="00F75E26"/>
    <w:rsid w:val="00F762CF"/>
    <w:rsid w:val="00F80CA2"/>
    <w:rsid w:val="00F859C0"/>
    <w:rsid w:val="00FA1B58"/>
    <w:rsid w:val="00FA5200"/>
    <w:rsid w:val="00FB131A"/>
    <w:rsid w:val="00FB1642"/>
    <w:rsid w:val="00FB7E50"/>
    <w:rsid w:val="00FC77F6"/>
    <w:rsid w:val="00FD7352"/>
    <w:rsid w:val="00FE0241"/>
    <w:rsid w:val="00FE1ED0"/>
    <w:rsid w:val="00FE30AA"/>
    <w:rsid w:val="00FF273D"/>
    <w:rsid w:val="00FF71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pPr>
        <w:spacing w:after="1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BE2FE3"/>
    <w:pPr>
      <w:spacing w:after="120"/>
    </w:pPr>
    <w:rPr>
      <w:rFonts w:ascii="Verdana" w:hAnsi="Verdana"/>
      <w:sz w:val="18"/>
      <w:lang w:val="en-US" w:eastAsia="en-US"/>
    </w:rPr>
  </w:style>
  <w:style w:type="paragraph" w:styleId="berschrift1">
    <w:name w:val="heading 1"/>
    <w:basedOn w:val="Standard"/>
    <w:next w:val="Standard"/>
    <w:qFormat/>
    <w:rsid w:val="003E759C"/>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3E759C"/>
    <w:pPr>
      <w:pageBreakBefore w:val="0"/>
      <w:numPr>
        <w:ilvl w:val="1"/>
      </w:numPr>
      <w:tabs>
        <w:tab w:val="clear" w:pos="360"/>
      </w:tabs>
      <w:spacing w:before="120" w:after="0"/>
      <w:ind w:hanging="357"/>
      <w:outlineLvl w:val="1"/>
    </w:pPr>
    <w:rPr>
      <w:sz w:val="24"/>
    </w:rPr>
  </w:style>
  <w:style w:type="paragraph" w:styleId="berschrift3">
    <w:name w:val="heading 3"/>
    <w:basedOn w:val="berschrift2"/>
    <w:next w:val="Standard"/>
    <w:qFormat/>
    <w:rsid w:val="003E759C"/>
    <w:pPr>
      <w:numPr>
        <w:ilvl w:val="2"/>
      </w:numPr>
      <w:tabs>
        <w:tab w:val="clear" w:pos="360"/>
      </w:tabs>
      <w:ind w:hanging="357"/>
      <w:outlineLvl w:val="2"/>
    </w:pPr>
    <w:rPr>
      <w:sz w:val="22"/>
    </w:rPr>
  </w:style>
  <w:style w:type="paragraph" w:styleId="berschrift4">
    <w:name w:val="heading 4"/>
    <w:basedOn w:val="berschrift3"/>
    <w:next w:val="Standard"/>
    <w:qFormat/>
    <w:rsid w:val="003E759C"/>
    <w:pPr>
      <w:numPr>
        <w:ilvl w:val="3"/>
      </w:numPr>
      <w:tabs>
        <w:tab w:val="clear" w:pos="360"/>
      </w:tabs>
      <w:ind w:hanging="357"/>
      <w:outlineLvl w:val="3"/>
    </w:pPr>
    <w:rPr>
      <w:sz w:val="20"/>
    </w:rPr>
  </w:style>
  <w:style w:type="paragraph" w:styleId="berschrift5">
    <w:name w:val="heading 5"/>
    <w:basedOn w:val="berschrift4"/>
    <w:next w:val="Standard"/>
    <w:qFormat/>
    <w:rsid w:val="003E759C"/>
    <w:pPr>
      <w:numPr>
        <w:ilvl w:val="0"/>
        <w:numId w:val="0"/>
      </w:numPr>
      <w:tabs>
        <w:tab w:val="left" w:pos="0"/>
      </w:tabs>
      <w:ind w:hanging="357"/>
      <w:outlineLvl w:val="4"/>
    </w:pPr>
    <w:rPr>
      <w:sz w:val="18"/>
    </w:rPr>
  </w:style>
  <w:style w:type="paragraph" w:styleId="berschrift6">
    <w:name w:val="heading 6"/>
    <w:basedOn w:val="berschrift4"/>
    <w:next w:val="Standard"/>
    <w:qFormat/>
    <w:rsid w:val="003E759C"/>
    <w:pPr>
      <w:numPr>
        <w:ilvl w:val="0"/>
        <w:numId w:val="0"/>
      </w:numPr>
      <w:ind w:hanging="360"/>
      <w:outlineLvl w:val="5"/>
    </w:pPr>
  </w:style>
  <w:style w:type="paragraph" w:styleId="berschrift7">
    <w:name w:val="heading 7"/>
    <w:basedOn w:val="berschrift4"/>
    <w:next w:val="Standard"/>
    <w:qFormat/>
    <w:rsid w:val="003E759C"/>
    <w:pPr>
      <w:numPr>
        <w:ilvl w:val="0"/>
        <w:numId w:val="0"/>
      </w:numPr>
      <w:ind w:hanging="360"/>
      <w:outlineLvl w:val="6"/>
    </w:pPr>
  </w:style>
  <w:style w:type="paragraph" w:styleId="berschrift8">
    <w:name w:val="heading 8"/>
    <w:basedOn w:val="berschrift4"/>
    <w:next w:val="Standard"/>
    <w:qFormat/>
    <w:rsid w:val="003E759C"/>
    <w:pPr>
      <w:numPr>
        <w:ilvl w:val="0"/>
        <w:numId w:val="0"/>
      </w:numPr>
      <w:ind w:hanging="360"/>
      <w:outlineLvl w:val="7"/>
    </w:pPr>
  </w:style>
  <w:style w:type="paragraph" w:styleId="berschrift9">
    <w:name w:val="heading 9"/>
    <w:basedOn w:val="berschrift4"/>
    <w:next w:val="Standard"/>
    <w:qFormat/>
    <w:rsid w:val="003E759C"/>
    <w:pPr>
      <w:numPr>
        <w:ilvl w:val="0"/>
        <w:numId w:val="0"/>
      </w:numPr>
      <w:ind w:hanging="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ppendix">
    <w:name w:val="Appendix"/>
    <w:basedOn w:val="Standard"/>
    <w:next w:val="Textkrper"/>
    <w:semiHidden/>
    <w:rsid w:val="003E759C"/>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link w:val="TextkrperZchn"/>
    <w:semiHidden/>
    <w:rsid w:val="003E759C"/>
  </w:style>
  <w:style w:type="paragraph" w:customStyle="1" w:styleId="sysCopyright">
    <w:name w:val="sys Copyright"/>
    <w:basedOn w:val="Standard"/>
    <w:semiHidden/>
    <w:rsid w:val="003E759C"/>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3E759C"/>
    <w:pPr>
      <w:tabs>
        <w:tab w:val="right" w:pos="3119"/>
      </w:tabs>
      <w:ind w:left="3260" w:hanging="3260"/>
    </w:pPr>
    <w:rPr>
      <w:noProof/>
    </w:rPr>
  </w:style>
  <w:style w:type="paragraph" w:customStyle="1" w:styleId="sysDocStatisticsOwner">
    <w:name w:val="sys Doc Statistics Owner"/>
    <w:basedOn w:val="sysDocStatistics"/>
    <w:semiHidden/>
    <w:rsid w:val="003E759C"/>
    <w:pPr>
      <w:tabs>
        <w:tab w:val="left" w:pos="5670"/>
      </w:tabs>
      <w:spacing w:before="480"/>
    </w:pPr>
  </w:style>
  <w:style w:type="character" w:customStyle="1" w:styleId="sysDocStatisticslbl">
    <w:name w:val="sys Doc Statistics lbl"/>
    <w:basedOn w:val="Absatz-Standardschriftart"/>
    <w:semiHidden/>
    <w:rsid w:val="003E759C"/>
    <w:rPr>
      <w:rFonts w:ascii="Verdana" w:hAnsi="Verdana"/>
      <w:b/>
      <w:smallCaps/>
      <w:spacing w:val="0"/>
    </w:rPr>
  </w:style>
  <w:style w:type="paragraph" w:styleId="Fuzeile">
    <w:name w:val="footer"/>
    <w:basedOn w:val="Standard"/>
    <w:semiHidden/>
    <w:rsid w:val="003E759C"/>
    <w:rPr>
      <w:b/>
      <w:noProof/>
      <w:sz w:val="12"/>
      <w:szCs w:val="12"/>
    </w:rPr>
  </w:style>
  <w:style w:type="paragraph" w:customStyle="1" w:styleId="sysFooter2L">
    <w:name w:val="sys Footer 2 L"/>
    <w:basedOn w:val="Fuzeile"/>
    <w:semiHidden/>
    <w:rsid w:val="003E759C"/>
    <w:pPr>
      <w:framePr w:hSpace="142" w:wrap="around" w:vAnchor="text" w:hAnchor="text" w:y="1"/>
    </w:pPr>
    <w:rPr>
      <w:szCs w:val="16"/>
    </w:rPr>
  </w:style>
  <w:style w:type="paragraph" w:styleId="Kopfzeile">
    <w:name w:val="header"/>
    <w:basedOn w:val="Standard"/>
    <w:semiHidden/>
    <w:rsid w:val="003E759C"/>
    <w:rPr>
      <w:noProof/>
      <w:sz w:val="14"/>
    </w:rPr>
  </w:style>
  <w:style w:type="paragraph" w:customStyle="1" w:styleId="sysHeaders2L">
    <w:name w:val="sys Header s2 L"/>
    <w:basedOn w:val="Kopfzeile"/>
    <w:semiHidden/>
    <w:rsid w:val="003E759C"/>
    <w:pPr>
      <w:framePr w:wrap="around" w:vAnchor="text" w:hAnchor="text" w:y="1"/>
      <w:spacing w:before="120"/>
    </w:pPr>
  </w:style>
  <w:style w:type="paragraph" w:customStyle="1" w:styleId="sysHeaders2C">
    <w:name w:val="sys Header s2 C"/>
    <w:basedOn w:val="sysHeaders2L"/>
    <w:semiHidden/>
    <w:rsid w:val="003E759C"/>
    <w:pPr>
      <w:framePr w:wrap="around" w:xAlign="center"/>
      <w:jc w:val="center"/>
    </w:pPr>
  </w:style>
  <w:style w:type="paragraph" w:customStyle="1" w:styleId="sysHeaders2R">
    <w:name w:val="sys Header s2 R"/>
    <w:basedOn w:val="sysHeaders2L"/>
    <w:semiHidden/>
    <w:rsid w:val="003E759C"/>
    <w:pPr>
      <w:framePr w:wrap="around" w:xAlign="right"/>
      <w:ind w:right="28"/>
      <w:jc w:val="right"/>
    </w:pPr>
  </w:style>
  <w:style w:type="paragraph" w:customStyle="1" w:styleId="Heading0">
    <w:name w:val="Heading 0"/>
    <w:basedOn w:val="berschrift1"/>
    <w:next w:val="Textkrper"/>
    <w:semiHidden/>
    <w:rsid w:val="003E759C"/>
    <w:pPr>
      <w:outlineLvl w:val="9"/>
    </w:pPr>
  </w:style>
  <w:style w:type="paragraph" w:customStyle="1" w:styleId="Heading0Custno">
    <w:name w:val="Heading 0 Cust no."/>
    <w:basedOn w:val="berschrift1"/>
    <w:next w:val="Textkrper"/>
    <w:semiHidden/>
    <w:rsid w:val="003E759C"/>
    <w:pPr>
      <w:numPr>
        <w:numId w:val="0"/>
      </w:numPr>
      <w:tabs>
        <w:tab w:val="left" w:pos="0"/>
      </w:tabs>
      <w:ind w:hanging="403"/>
    </w:pPr>
  </w:style>
  <w:style w:type="paragraph" w:customStyle="1" w:styleId="Heading1Custno">
    <w:name w:val="Heading 1 Cust no."/>
    <w:basedOn w:val="Standard"/>
    <w:next w:val="Textkrper"/>
    <w:semiHidden/>
    <w:rsid w:val="003E759C"/>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3E759C"/>
    <w:pPr>
      <w:spacing w:before="120"/>
    </w:pPr>
    <w:rPr>
      <w:sz w:val="24"/>
    </w:rPr>
  </w:style>
  <w:style w:type="paragraph" w:customStyle="1" w:styleId="Heading3Custno">
    <w:name w:val="Heading 3 Cust no."/>
    <w:basedOn w:val="Heading2Custno"/>
    <w:next w:val="Textkrper"/>
    <w:semiHidden/>
    <w:rsid w:val="003E759C"/>
    <w:rPr>
      <w:sz w:val="22"/>
    </w:rPr>
  </w:style>
  <w:style w:type="paragraph" w:customStyle="1" w:styleId="Heading4Custno">
    <w:name w:val="Heading 4 Cust no."/>
    <w:basedOn w:val="Heading3Custno"/>
    <w:next w:val="Textkrper"/>
    <w:semiHidden/>
    <w:rsid w:val="003E759C"/>
    <w:rPr>
      <w:sz w:val="20"/>
    </w:rPr>
  </w:style>
  <w:style w:type="character" w:customStyle="1" w:styleId="sysHeaderLable">
    <w:name w:val="sys Header Lable"/>
    <w:basedOn w:val="Absatz-Standardschriftart"/>
    <w:semiHidden/>
    <w:rsid w:val="003E759C"/>
    <w:rPr>
      <w:rFonts w:ascii="Verdana" w:hAnsi="Verdana"/>
      <w:b/>
      <w:spacing w:val="0"/>
      <w:sz w:val="14"/>
      <w:szCs w:val="16"/>
    </w:rPr>
  </w:style>
  <w:style w:type="paragraph" w:styleId="Aufzhlungszeichen3">
    <w:name w:val="List Bullet 3"/>
    <w:basedOn w:val="Standard"/>
    <w:semiHidden/>
    <w:rsid w:val="003E759C"/>
    <w:pPr>
      <w:numPr>
        <w:numId w:val="7"/>
      </w:numPr>
    </w:pPr>
  </w:style>
  <w:style w:type="paragraph" w:styleId="Verzeichnis1">
    <w:name w:val="toc 1"/>
    <w:basedOn w:val="Standard"/>
    <w:next w:val="Standard"/>
    <w:rsid w:val="003E759C"/>
    <w:pPr>
      <w:tabs>
        <w:tab w:val="left" w:pos="709"/>
        <w:tab w:val="right" w:leader="dot" w:pos="9000"/>
      </w:tabs>
      <w:spacing w:before="120"/>
      <w:ind w:left="709" w:right="709" w:hanging="709"/>
    </w:pPr>
    <w:rPr>
      <w:noProof/>
      <w:sz w:val="20"/>
      <w:szCs w:val="24"/>
    </w:rPr>
  </w:style>
  <w:style w:type="paragraph" w:styleId="Verzeichnis2">
    <w:name w:val="toc 2"/>
    <w:basedOn w:val="Verzeichnis1"/>
    <w:next w:val="Standard"/>
    <w:rsid w:val="003E759C"/>
    <w:pPr>
      <w:tabs>
        <w:tab w:val="clear" w:pos="709"/>
        <w:tab w:val="left" w:pos="706"/>
      </w:tabs>
      <w:spacing w:before="0" w:after="0"/>
    </w:pPr>
  </w:style>
  <w:style w:type="paragraph" w:styleId="Verzeichnis3">
    <w:name w:val="toc 3"/>
    <w:basedOn w:val="Verzeichnis2"/>
    <w:next w:val="Standard"/>
    <w:rsid w:val="003E759C"/>
    <w:pPr>
      <w:tabs>
        <w:tab w:val="clear" w:pos="706"/>
        <w:tab w:val="left" w:pos="720"/>
      </w:tabs>
    </w:pPr>
  </w:style>
  <w:style w:type="paragraph" w:styleId="Verzeichnis4">
    <w:name w:val="toc 4"/>
    <w:basedOn w:val="Verzeichnis3"/>
    <w:next w:val="Standard"/>
    <w:semiHidden/>
    <w:rsid w:val="003E759C"/>
  </w:style>
  <w:style w:type="paragraph" w:styleId="Verzeichnis5">
    <w:name w:val="toc 5"/>
    <w:basedOn w:val="Verzeichnis3"/>
    <w:next w:val="Standard"/>
    <w:semiHidden/>
    <w:rsid w:val="003E759C"/>
    <w:pPr>
      <w:tabs>
        <w:tab w:val="clear" w:pos="9000"/>
        <w:tab w:val="right" w:leader="dot" w:pos="8998"/>
      </w:tabs>
    </w:pPr>
    <w:rPr>
      <w:lang w:eastAsia="nl-NL"/>
    </w:rPr>
  </w:style>
  <w:style w:type="paragraph" w:styleId="Verzeichnis6">
    <w:name w:val="toc 6"/>
    <w:basedOn w:val="Verzeichnis3"/>
    <w:next w:val="Standard"/>
    <w:semiHidden/>
    <w:rsid w:val="003E759C"/>
  </w:style>
  <w:style w:type="paragraph" w:styleId="Verzeichnis7">
    <w:name w:val="toc 7"/>
    <w:basedOn w:val="Verzeichnis3"/>
    <w:next w:val="Standard"/>
    <w:semiHidden/>
    <w:rsid w:val="003E759C"/>
  </w:style>
  <w:style w:type="paragraph" w:styleId="Verzeichnis8">
    <w:name w:val="toc 8"/>
    <w:basedOn w:val="Verzeichnis3"/>
    <w:next w:val="Standard"/>
    <w:semiHidden/>
    <w:rsid w:val="003E759C"/>
  </w:style>
  <w:style w:type="paragraph" w:styleId="Verzeichnis9">
    <w:name w:val="toc 9"/>
    <w:basedOn w:val="Verzeichnis3"/>
    <w:next w:val="Standard"/>
    <w:semiHidden/>
    <w:rsid w:val="003E759C"/>
  </w:style>
  <w:style w:type="paragraph" w:styleId="Aufzhlungszeichen">
    <w:name w:val="List Bullet"/>
    <w:basedOn w:val="Standard"/>
    <w:semiHidden/>
    <w:rsid w:val="003E759C"/>
    <w:pPr>
      <w:numPr>
        <w:numId w:val="16"/>
      </w:numPr>
    </w:pPr>
  </w:style>
  <w:style w:type="paragraph" w:styleId="Aufzhlungszeichen2">
    <w:name w:val="List Bullet 2"/>
    <w:basedOn w:val="Standard"/>
    <w:semiHidden/>
    <w:rsid w:val="003E759C"/>
    <w:pPr>
      <w:numPr>
        <w:numId w:val="17"/>
      </w:numPr>
    </w:pPr>
  </w:style>
  <w:style w:type="character" w:styleId="Seitenzahl">
    <w:name w:val="page number"/>
    <w:basedOn w:val="Absatz-Standardschriftart"/>
    <w:semiHidden/>
    <w:rsid w:val="003E759C"/>
    <w:rPr>
      <w:rFonts w:ascii="Times New Roman" w:hAnsi="Times New Roman"/>
      <w:b/>
      <w:spacing w:val="0"/>
      <w:sz w:val="14"/>
      <w:szCs w:val="14"/>
      <w:vertAlign w:val="baseline"/>
    </w:rPr>
  </w:style>
  <w:style w:type="paragraph" w:customStyle="1" w:styleId="Part">
    <w:name w:val="Part"/>
    <w:basedOn w:val="berschrift1"/>
    <w:next w:val="Textkrper"/>
    <w:semiHidden/>
    <w:rsid w:val="003E759C"/>
    <w:pPr>
      <w:pageBreakBefore w:val="0"/>
      <w:numPr>
        <w:numId w:val="0"/>
      </w:numPr>
      <w:tabs>
        <w:tab w:val="num" w:pos="0"/>
      </w:tabs>
      <w:spacing w:after="240"/>
    </w:pPr>
  </w:style>
  <w:style w:type="paragraph" w:customStyle="1" w:styleId="sysHidden">
    <w:name w:val="sys Hidden"/>
    <w:basedOn w:val="Standard"/>
    <w:semiHidden/>
    <w:rsid w:val="003E759C"/>
    <w:rPr>
      <w:vanish/>
    </w:rPr>
  </w:style>
  <w:style w:type="paragraph" w:customStyle="1" w:styleId="sysHeaderField">
    <w:name w:val="sys HeaderField"/>
    <w:basedOn w:val="sysHidden"/>
    <w:semiHidden/>
    <w:rsid w:val="003E759C"/>
  </w:style>
  <w:style w:type="paragraph" w:customStyle="1" w:styleId="sysPageOfPages">
    <w:name w:val="sys PageOfPages"/>
    <w:basedOn w:val="sysHidden"/>
    <w:semiHidden/>
    <w:rsid w:val="003E759C"/>
  </w:style>
  <w:style w:type="paragraph" w:customStyle="1" w:styleId="sysClass">
    <w:name w:val="sys Class"/>
    <w:basedOn w:val="Standard"/>
    <w:semiHidden/>
    <w:rsid w:val="003E759C"/>
    <w:pPr>
      <w:framePr w:w="3969" w:hSpace="181" w:wrap="notBeside" w:vAnchor="page" w:hAnchor="text" w:y="1231"/>
    </w:pPr>
    <w:rPr>
      <w:b/>
      <w:caps/>
      <w:sz w:val="16"/>
      <w:szCs w:val="18"/>
    </w:rPr>
  </w:style>
  <w:style w:type="paragraph" w:customStyle="1" w:styleId="sysWordMark">
    <w:name w:val="sys WordMark"/>
    <w:basedOn w:val="Standard"/>
    <w:semiHidden/>
    <w:rsid w:val="003E759C"/>
    <w:pPr>
      <w:framePr w:w="2835" w:h="567" w:hRule="exact" w:hSpace="142" w:wrap="around" w:vAnchor="page" w:hAnchor="text" w:xAlign="right" w:y="965"/>
      <w:jc w:val="right"/>
    </w:pPr>
  </w:style>
  <w:style w:type="paragraph" w:styleId="Titel">
    <w:name w:val="Title"/>
    <w:basedOn w:val="Standard"/>
    <w:next w:val="Textkrper"/>
    <w:qFormat/>
    <w:rsid w:val="003E759C"/>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3E759C"/>
    <w:pPr>
      <w:framePr w:w="0" w:hRule="auto" w:wrap="notBeside" w:y="2813"/>
    </w:pPr>
  </w:style>
  <w:style w:type="paragraph" w:customStyle="1" w:styleId="sysFooter2">
    <w:name w:val="sys Footer 2"/>
    <w:basedOn w:val="Fuzeile"/>
    <w:semiHidden/>
    <w:rsid w:val="003E759C"/>
  </w:style>
  <w:style w:type="paragraph" w:customStyle="1" w:styleId="sysFooter2C">
    <w:name w:val="sys Footer 2 C"/>
    <w:basedOn w:val="sysFooter2L"/>
    <w:semiHidden/>
    <w:rsid w:val="003E759C"/>
    <w:pPr>
      <w:framePr w:wrap="around" w:xAlign="center"/>
    </w:pPr>
  </w:style>
  <w:style w:type="paragraph" w:customStyle="1" w:styleId="sysFooter2R">
    <w:name w:val="sys Footer 2 R"/>
    <w:basedOn w:val="sysFooter2L"/>
    <w:semiHidden/>
    <w:rsid w:val="003E759C"/>
    <w:pPr>
      <w:framePr w:wrap="around" w:xAlign="right"/>
      <w:ind w:right="28"/>
    </w:pPr>
  </w:style>
  <w:style w:type="paragraph" w:customStyle="1" w:styleId="sysFooter2Line">
    <w:name w:val="sys Footer 2 Line"/>
    <w:basedOn w:val="sysFooter2"/>
    <w:semiHidden/>
    <w:rsid w:val="003E759C"/>
    <w:pPr>
      <w:pBdr>
        <w:bottom w:val="single" w:sz="6" w:space="1" w:color="000000"/>
      </w:pBdr>
      <w:spacing w:after="60"/>
    </w:pPr>
  </w:style>
  <w:style w:type="paragraph" w:customStyle="1" w:styleId="sysMAT">
    <w:name w:val="sys MAT"/>
    <w:basedOn w:val="sysCopyright"/>
    <w:semiHidden/>
    <w:rsid w:val="003E759C"/>
    <w:pPr>
      <w:framePr w:wrap="around"/>
      <w:spacing w:after="600"/>
    </w:pPr>
  </w:style>
  <w:style w:type="paragraph" w:customStyle="1" w:styleId="sysLbl">
    <w:name w:val="sys Lbl"/>
    <w:basedOn w:val="Standard"/>
    <w:semiHidden/>
    <w:rsid w:val="003E759C"/>
    <w:rPr>
      <w:b/>
      <w:smallCaps/>
      <w:color w:val="FFFFFF"/>
      <w:sz w:val="16"/>
      <w:szCs w:val="18"/>
    </w:rPr>
  </w:style>
  <w:style w:type="paragraph" w:customStyle="1" w:styleId="sysHeaderLinebelow">
    <w:name w:val="sys Header Line below"/>
    <w:basedOn w:val="Kopfzeile"/>
    <w:semiHidden/>
    <w:rsid w:val="003E759C"/>
    <w:pPr>
      <w:pBdr>
        <w:bottom w:val="single" w:sz="4" w:space="1" w:color="000000"/>
      </w:pBdr>
    </w:pPr>
  </w:style>
  <w:style w:type="paragraph" w:customStyle="1" w:styleId="sysMATHeader">
    <w:name w:val="sys MAT Header"/>
    <w:basedOn w:val="Standard"/>
    <w:semiHidden/>
    <w:rsid w:val="003E759C"/>
    <w:rPr>
      <w:color w:val="FFFFFF"/>
    </w:rPr>
  </w:style>
  <w:style w:type="character" w:customStyle="1" w:styleId="smallcaps">
    <w:name w:val="small caps"/>
    <w:basedOn w:val="Absatz-Standardschriftart"/>
    <w:semiHidden/>
    <w:rsid w:val="003E759C"/>
    <w:rPr>
      <w:smallCaps/>
    </w:rPr>
  </w:style>
  <w:style w:type="paragraph" w:customStyle="1" w:styleId="sysMATText">
    <w:name w:val="sys MAT Text"/>
    <w:basedOn w:val="Standard"/>
    <w:semiHidden/>
    <w:rsid w:val="003E759C"/>
    <w:rPr>
      <w:sz w:val="16"/>
    </w:rPr>
  </w:style>
  <w:style w:type="table" w:styleId="Tabellenraster">
    <w:name w:val="Table Grid"/>
    <w:basedOn w:val="NormaleTabelle"/>
    <w:semiHidden/>
    <w:rsid w:val="003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3E759C"/>
    <w:pPr>
      <w:jc w:val="center"/>
    </w:pPr>
    <w:rPr>
      <w:lang w:eastAsia="nl-NL"/>
    </w:rPr>
  </w:style>
  <w:style w:type="character" w:styleId="Funotenzeichen">
    <w:name w:val="footnote reference"/>
    <w:basedOn w:val="Absatz-Standardschriftart"/>
    <w:semiHidden/>
    <w:rsid w:val="003E759C"/>
    <w:rPr>
      <w:rFonts w:ascii="Verdana" w:hAnsi="Verdana"/>
      <w:sz w:val="18"/>
      <w:vertAlign w:val="superscript"/>
    </w:rPr>
  </w:style>
  <w:style w:type="paragraph" w:styleId="Funotentext">
    <w:name w:val="footnote text"/>
    <w:basedOn w:val="Standard"/>
    <w:semiHidden/>
    <w:rsid w:val="003E759C"/>
    <w:pPr>
      <w:ind w:left="142" w:hanging="142"/>
    </w:pPr>
    <w:rPr>
      <w:sz w:val="14"/>
      <w:lang w:eastAsia="nl-NL"/>
    </w:rPr>
  </w:style>
  <w:style w:type="paragraph" w:customStyle="1" w:styleId="Table">
    <w:name w:val="Table"/>
    <w:basedOn w:val="Standard"/>
    <w:semiHidden/>
    <w:rsid w:val="003E759C"/>
    <w:pPr>
      <w:spacing w:before="20" w:after="20"/>
    </w:pPr>
    <w:rPr>
      <w:sz w:val="16"/>
    </w:rPr>
  </w:style>
  <w:style w:type="paragraph" w:customStyle="1" w:styleId="TableHeader">
    <w:name w:val="Table Header"/>
    <w:basedOn w:val="Standard"/>
    <w:semiHidden/>
    <w:rsid w:val="003E759C"/>
    <w:pPr>
      <w:spacing w:after="43"/>
    </w:pPr>
    <w:rPr>
      <w:b/>
      <w:color w:val="FFFFFF"/>
      <w:szCs w:val="18"/>
    </w:rPr>
  </w:style>
  <w:style w:type="paragraph" w:customStyle="1" w:styleId="TableListbullet">
    <w:name w:val="Table List bullet"/>
    <w:basedOn w:val="Standard"/>
    <w:semiHidden/>
    <w:rsid w:val="003E759C"/>
    <w:pPr>
      <w:numPr>
        <w:numId w:val="23"/>
      </w:numPr>
      <w:spacing w:before="20" w:after="20"/>
    </w:pPr>
    <w:rPr>
      <w:sz w:val="16"/>
      <w:lang w:eastAsia="nl-NL"/>
    </w:rPr>
  </w:style>
  <w:style w:type="paragraph" w:customStyle="1" w:styleId="TableListbullet2">
    <w:name w:val="Table List bullet 2"/>
    <w:basedOn w:val="Standard"/>
    <w:semiHidden/>
    <w:rsid w:val="003E759C"/>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3E759C"/>
    <w:pPr>
      <w:numPr>
        <w:numId w:val="25"/>
      </w:numPr>
      <w:spacing w:before="20" w:after="20"/>
    </w:pPr>
    <w:rPr>
      <w:sz w:val="16"/>
      <w:lang w:eastAsia="nl-NL"/>
    </w:rPr>
  </w:style>
  <w:style w:type="character" w:customStyle="1" w:styleId="TextkrperZchn">
    <w:name w:val="Textkörper Zchn"/>
    <w:aliases w:val="Tempo Body Text Zchn"/>
    <w:basedOn w:val="Absatz-Standardschriftart"/>
    <w:link w:val="Textkrper"/>
    <w:semiHidden/>
    <w:rsid w:val="003E759C"/>
    <w:rPr>
      <w:rFonts w:ascii="Verdana" w:hAnsi="Verdana"/>
      <w:sz w:val="18"/>
      <w:lang w:val="en-US" w:eastAsia="en-US"/>
    </w:rPr>
  </w:style>
  <w:style w:type="numbering" w:customStyle="1" w:styleId="ListAufzhlungLst">
    <w:name w:val="List Aufzählung Lst"/>
    <w:basedOn w:val="KeineListe"/>
    <w:rsid w:val="003B7ACB"/>
    <w:pPr>
      <w:numPr>
        <w:numId w:val="41"/>
      </w:numPr>
    </w:pPr>
  </w:style>
  <w:style w:type="paragraph" w:styleId="Inhaltsverzeichnisberschrift">
    <w:name w:val="TOC Heading"/>
    <w:basedOn w:val="berschrift1"/>
    <w:next w:val="Standard"/>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Absatz-Standardschriftart"/>
    <w:uiPriority w:val="99"/>
    <w:unhideWhenUsed/>
    <w:rsid w:val="00B853E7"/>
    <w:rPr>
      <w:color w:val="0563C1" w:themeColor="hyperlink"/>
      <w:u w:val="single"/>
    </w:rPr>
  </w:style>
  <w:style w:type="table" w:styleId="Gitternetztabelle1hellAkzent5">
    <w:name w:val="Grid Table 1 Light Accent 5"/>
    <w:basedOn w:val="NormaleTabelle"/>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eschriftung">
    <w:name w:val="caption"/>
    <w:basedOn w:val="Standard"/>
    <w:next w:val="Standard"/>
    <w:unhideWhenUsed/>
    <w:qFormat/>
    <w:rsid w:val="00802BF1"/>
    <w:pPr>
      <w:spacing w:after="200"/>
    </w:pPr>
    <w:rPr>
      <w:i/>
      <w:iCs/>
      <w:color w:val="44546A" w:themeColor="text2"/>
      <w:szCs w:val="18"/>
    </w:rPr>
  </w:style>
  <w:style w:type="paragraph" w:styleId="StandardWeb">
    <w:name w:val="Normal (Web)"/>
    <w:basedOn w:val="Standard"/>
    <w:uiPriority w:val="99"/>
    <w:unhideWhenUsed/>
    <w:rsid w:val="00927BB9"/>
    <w:pPr>
      <w:spacing w:before="100" w:beforeAutospacing="1" w:afterAutospacing="1"/>
    </w:pPr>
    <w:rPr>
      <w:rFonts w:ascii="Times New Roman" w:hAnsi="Times New Roman"/>
      <w:sz w:val="24"/>
      <w:szCs w:val="24"/>
      <w:lang w:val="de-CH" w:eastAsia="de-CH"/>
    </w:rPr>
  </w:style>
  <w:style w:type="paragraph" w:customStyle="1" w:styleId="next">
    <w:name w:val="next"/>
    <w:basedOn w:val="Standard"/>
    <w:rsid w:val="00927BB9"/>
    <w:pPr>
      <w:spacing w:before="100" w:beforeAutospacing="1" w:afterAutospacing="1"/>
    </w:pPr>
    <w:rPr>
      <w:rFonts w:ascii="Times New Roman" w:hAnsi="Times New Roman"/>
      <w:sz w:val="24"/>
      <w:szCs w:val="24"/>
      <w:lang w:val="de-CH" w:eastAsia="de-CH"/>
    </w:rPr>
  </w:style>
  <w:style w:type="paragraph" w:styleId="Listenabsatz">
    <w:name w:val="List Paragraph"/>
    <w:basedOn w:val="Standard"/>
    <w:uiPriority w:val="34"/>
    <w:unhideWhenUsed/>
    <w:qFormat/>
    <w:rsid w:val="00D937EC"/>
    <w:pPr>
      <w:spacing w:after="240"/>
      <w:ind w:left="720"/>
      <w:contextualSpacing/>
    </w:pPr>
    <w:rPr>
      <w:rFonts w:asciiTheme="minorHAnsi" w:eastAsiaTheme="minorEastAsia" w:hAnsiTheme="minorHAnsi" w:cstheme="minorBidi"/>
      <w:color w:val="404040" w:themeColor="text1" w:themeTint="BF"/>
      <w:sz w:val="22"/>
      <w:szCs w:val="22"/>
      <w:lang w:eastAsia="ja-JP"/>
    </w:rPr>
  </w:style>
  <w:style w:type="table" w:styleId="Gitternetztabelle4Akzent5">
    <w:name w:val="Grid Table 4 Accent 5"/>
    <w:basedOn w:val="NormaleTabelle"/>
    <w:uiPriority w:val="49"/>
    <w:rsid w:val="000E02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ett">
    <w:name w:val="Strong"/>
    <w:basedOn w:val="Absatz-Standardschriftart"/>
    <w:qFormat/>
    <w:rsid w:val="00BE2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530">
      <w:bodyDiv w:val="1"/>
      <w:marLeft w:val="0"/>
      <w:marRight w:val="0"/>
      <w:marTop w:val="0"/>
      <w:marBottom w:val="0"/>
      <w:divBdr>
        <w:top w:val="none" w:sz="0" w:space="0" w:color="auto"/>
        <w:left w:val="none" w:sz="0" w:space="0" w:color="auto"/>
        <w:bottom w:val="none" w:sz="0" w:space="0" w:color="auto"/>
        <w:right w:val="none" w:sz="0" w:space="0" w:color="auto"/>
      </w:divBdr>
    </w:div>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1</b:RefOrder>
  </b:Source>
</b:Sources>
</file>

<file path=customXml/itemProps1.xml><?xml version="1.0" encoding="utf-8"?>
<ds:datastoreItem xmlns:ds="http://schemas.openxmlformats.org/officeDocument/2006/customXml" ds:itemID="{573E8539-6419-4B1B-A77A-B75445E5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0</TotalTime>
  <Pages>31</Pages>
  <Words>3663</Words>
  <Characters>26243</Characters>
  <Application>Microsoft Office Word</Application>
  <DocSecurity>0</DocSecurity>
  <Lines>218</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IPA2018</vt:lpstr>
      <vt:lpstr>IPA2018</vt:lpstr>
    </vt:vector>
  </TitlesOfParts>
  <Company>Atos S.E.</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56</cp:revision>
  <cp:lastPrinted>2012-06-01T12:49:00Z</cp:lastPrinted>
  <dcterms:created xsi:type="dcterms:W3CDTF">2018-10-24T12:46:00Z</dcterms:created>
  <dcterms:modified xsi:type="dcterms:W3CDTF">2018-11-07T09:26:00Z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